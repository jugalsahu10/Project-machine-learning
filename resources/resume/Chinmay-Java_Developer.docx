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50666" w:rsidRPr="00195E83" w:rsidRDefault="004A4D00" w:rsidP="009874CB">
      <w:pPr>
        <w:pStyle w:val="Heading1"/>
        <w:rPr>
          <w:rFonts w:ascii="Palatino Linotype" w:hAnsi="Palatino Linotype"/>
          <w:sz w:val="24"/>
        </w:rPr>
      </w:pPr>
      <w:r>
        <w:rPr>
          <w:rFonts w:ascii="Palatino Linotype" w:hAnsi="Palatino Linotype"/>
        </w:rPr>
        <w:t>Chinmay Das</w:t>
      </w:r>
    </w:p>
    <w:tbl>
      <w:tblPr>
        <w:tblW w:w="0" w:type="auto"/>
        <w:tblLook w:val="04A0"/>
      </w:tblPr>
      <w:tblGrid>
        <w:gridCol w:w="5211"/>
        <w:gridCol w:w="5494"/>
      </w:tblGrid>
      <w:tr w:rsidR="00FD59EA" w:rsidRPr="00195E83">
        <w:tc>
          <w:tcPr>
            <w:tcW w:w="5211" w:type="dxa"/>
            <w:shd w:val="clear" w:color="auto" w:fill="auto"/>
          </w:tcPr>
          <w:p w:rsidR="00FD59EA" w:rsidRPr="00195E83" w:rsidRDefault="0017420F" w:rsidP="00766F60">
            <w:pPr>
              <w:rPr>
                <w:rFonts w:ascii="Palatino Linotype" w:hAnsi="Palatino Linotype"/>
                <w:sz w:val="18"/>
                <w:szCs w:val="18"/>
              </w:rPr>
            </w:pPr>
            <w:r w:rsidRPr="00195E83">
              <w:rPr>
                <w:rFonts w:ascii="Palatino Linotype" w:hAnsi="Palatino Linotype"/>
                <w:sz w:val="18"/>
                <w:szCs w:val="18"/>
              </w:rPr>
              <w:t>Bangalore</w:t>
            </w:r>
          </w:p>
        </w:tc>
        <w:tc>
          <w:tcPr>
            <w:tcW w:w="5494" w:type="dxa"/>
            <w:shd w:val="clear" w:color="auto" w:fill="auto"/>
          </w:tcPr>
          <w:p w:rsidR="00FD59EA" w:rsidRPr="00195E83" w:rsidRDefault="00B8259C" w:rsidP="00D31282">
            <w:pPr>
              <w:jc w:val="right"/>
              <w:rPr>
                <w:rFonts w:ascii="Palatino Linotype" w:hAnsi="Palatino Linotype"/>
                <w:sz w:val="18"/>
                <w:szCs w:val="18"/>
              </w:rPr>
            </w:pPr>
            <w:r w:rsidRPr="00195E83">
              <w:rPr>
                <w:rFonts w:ascii="Palatino Linotype" w:hAnsi="Palatino Linotype" w:cs="Tahoma"/>
                <w:b/>
                <w:sz w:val="18"/>
                <w:szCs w:val="18"/>
              </w:rPr>
              <w:t xml:space="preserve">Phone: </w:t>
            </w:r>
            <w:r w:rsidRPr="00195E83">
              <w:rPr>
                <w:rFonts w:ascii="Palatino Linotype" w:hAnsi="Palatino Linotype" w:cs="Tahoma"/>
                <w:sz w:val="18"/>
                <w:szCs w:val="18"/>
              </w:rPr>
              <w:t>+</w:t>
            </w:r>
            <w:r w:rsidR="000B7201" w:rsidRPr="00195E83">
              <w:rPr>
                <w:rFonts w:ascii="Palatino Linotype" w:hAnsi="Palatino Linotype" w:cs="Tahoma"/>
                <w:sz w:val="18"/>
                <w:szCs w:val="18"/>
              </w:rPr>
              <w:t>9</w:t>
            </w:r>
            <w:r w:rsidR="004A4D00">
              <w:rPr>
                <w:rFonts w:ascii="Palatino Linotype" w:hAnsi="Palatino Linotype" w:cs="Tahoma"/>
                <w:sz w:val="18"/>
                <w:szCs w:val="18"/>
              </w:rPr>
              <w:t>1-9035100631</w:t>
            </w:r>
            <w:r w:rsidRPr="00195E83">
              <w:rPr>
                <w:rFonts w:ascii="Palatino Linotype" w:hAnsi="Palatino Linotype" w:cs="Tahoma"/>
                <w:sz w:val="18"/>
                <w:szCs w:val="18"/>
              </w:rPr>
              <w:t xml:space="preserve"> </w:t>
            </w:r>
            <w:r w:rsidRPr="00195E83">
              <w:rPr>
                <w:rFonts w:ascii="Palatino Linotype" w:hAnsi="Palatino Linotype" w:cs="Tahoma"/>
                <w:b/>
                <w:sz w:val="18"/>
                <w:szCs w:val="18"/>
              </w:rPr>
              <w:t>|</w:t>
            </w:r>
            <w:r w:rsidRPr="00195E83">
              <w:rPr>
                <w:rFonts w:ascii="Palatino Linotype" w:hAnsi="Palatino Linotype" w:cs="Tahoma"/>
                <w:sz w:val="18"/>
                <w:szCs w:val="18"/>
              </w:rPr>
              <w:t xml:space="preserve"> </w:t>
            </w:r>
            <w:r w:rsidR="00FD59EA" w:rsidRPr="00195E83">
              <w:rPr>
                <w:rFonts w:ascii="Palatino Linotype" w:hAnsi="Palatino Linotype" w:cs="Tahoma"/>
                <w:b/>
                <w:sz w:val="18"/>
                <w:szCs w:val="18"/>
              </w:rPr>
              <w:t xml:space="preserve">Email: </w:t>
            </w:r>
            <w:hyperlink r:id="rId7" w:history="1">
              <w:r w:rsidR="004A4D00" w:rsidRPr="00052BE1">
                <w:rPr>
                  <w:rStyle w:val="Hyperlink"/>
                  <w:rFonts w:ascii="Palatino Linotype" w:hAnsi="Palatino Linotype" w:cs="Tahoma"/>
                  <w:sz w:val="18"/>
                  <w:szCs w:val="18"/>
                </w:rPr>
                <w:t>chinmay.das69@gmail.com</w:t>
              </w:r>
            </w:hyperlink>
          </w:p>
        </w:tc>
      </w:tr>
    </w:tbl>
    <w:p w:rsidR="0020423A" w:rsidRPr="00F107C2" w:rsidRDefault="0020423A" w:rsidP="00F107C2">
      <w:pPr>
        <w:rPr>
          <w:rFonts w:ascii="Palatino Linotype" w:hAnsi="Palatino Linotype"/>
          <w:sz w:val="18"/>
          <w:szCs w:val="20"/>
        </w:rPr>
      </w:pPr>
    </w:p>
    <w:p w:rsidR="00500C6F" w:rsidRDefault="00500C6F" w:rsidP="00500C6F">
      <w:pPr>
        <w:pBdr>
          <w:bottom w:val="single" w:sz="18" w:space="1" w:color="7F7F7F"/>
        </w:pBdr>
        <w:outlineLvl w:val="0"/>
        <w:rPr>
          <w:rFonts w:ascii="Palatino Linotype" w:hAnsi="Palatino Linotype" w:cs="Arial"/>
          <w:b/>
          <w:sz w:val="20"/>
          <w:szCs w:val="17"/>
        </w:rPr>
      </w:pPr>
    </w:p>
    <w:p w:rsidR="00500C6F" w:rsidRPr="00500C6F" w:rsidRDefault="00500C6F" w:rsidP="00500C6F">
      <w:pPr>
        <w:pBdr>
          <w:bottom w:val="single" w:sz="18" w:space="1" w:color="7F7F7F"/>
        </w:pBdr>
        <w:outlineLvl w:val="0"/>
        <w:rPr>
          <w:rFonts w:ascii="Palatino Linotype" w:hAnsi="Palatino Linotype" w:cs="Arial"/>
          <w:b/>
          <w:sz w:val="20"/>
          <w:szCs w:val="17"/>
        </w:rPr>
      </w:pPr>
      <w:r>
        <w:rPr>
          <w:rFonts w:ascii="Palatino Linotype" w:hAnsi="Palatino Linotype" w:cs="Arial"/>
          <w:b/>
          <w:sz w:val="20"/>
          <w:szCs w:val="17"/>
        </w:rPr>
        <w:t>OBJECTIVE</w:t>
      </w:r>
    </w:p>
    <w:p w:rsidR="00500C6F" w:rsidRDefault="00500C6F" w:rsidP="00500C6F">
      <w:pPr>
        <w:outlineLvl w:val="0"/>
        <w:rPr>
          <w:rFonts w:ascii="Palatino Linotype" w:hAnsi="Palatino Linotype" w:cs="Arial"/>
          <w:sz w:val="18"/>
          <w:szCs w:val="17"/>
        </w:rPr>
      </w:pPr>
    </w:p>
    <w:p w:rsidR="00140675" w:rsidRPr="00500C6F" w:rsidRDefault="00140675" w:rsidP="00500C6F">
      <w:pPr>
        <w:outlineLvl w:val="0"/>
        <w:rPr>
          <w:rFonts w:ascii="Palatino Linotype" w:hAnsi="Palatino Linotype" w:cs="Arial"/>
          <w:sz w:val="18"/>
          <w:szCs w:val="17"/>
        </w:rPr>
      </w:pPr>
      <w:r w:rsidRPr="00140675">
        <w:rPr>
          <w:rFonts w:ascii="Palatino Linotype" w:hAnsi="Palatino Linotype" w:cs="Arial"/>
          <w:sz w:val="18"/>
          <w:szCs w:val="17"/>
        </w:rPr>
        <w:t>Seek an opportunity to work in an esteemed organization which allows me to grow, learn and lead in my chosen career. To learn, innovate and excel.</w:t>
      </w:r>
    </w:p>
    <w:p w:rsidR="00500C6F" w:rsidRPr="00500C6F" w:rsidRDefault="00500C6F" w:rsidP="00F107C2">
      <w:pPr>
        <w:jc w:val="center"/>
        <w:outlineLvl w:val="0"/>
        <w:rPr>
          <w:rFonts w:ascii="Palatino Linotype" w:hAnsi="Palatino Linotype" w:cs="Arial"/>
          <w:sz w:val="20"/>
          <w:szCs w:val="17"/>
        </w:rPr>
      </w:pPr>
    </w:p>
    <w:p w:rsidR="00500C6F" w:rsidRDefault="00500C6F" w:rsidP="00500C6F">
      <w:pPr>
        <w:pBdr>
          <w:bottom w:val="single" w:sz="18" w:space="1" w:color="7F7F7F"/>
        </w:pBdr>
        <w:outlineLvl w:val="0"/>
        <w:rPr>
          <w:rFonts w:ascii="Palatino Linotype" w:hAnsi="Palatino Linotype" w:cs="Arial"/>
          <w:b/>
          <w:sz w:val="20"/>
          <w:szCs w:val="17"/>
        </w:rPr>
      </w:pPr>
    </w:p>
    <w:p w:rsidR="00500C6F" w:rsidRPr="00500C6F" w:rsidRDefault="00500C6F" w:rsidP="00500C6F">
      <w:pPr>
        <w:pBdr>
          <w:bottom w:val="single" w:sz="18" w:space="1" w:color="7F7F7F"/>
        </w:pBdr>
        <w:outlineLvl w:val="0"/>
        <w:rPr>
          <w:rFonts w:ascii="Palatino Linotype" w:hAnsi="Palatino Linotype" w:cs="Arial"/>
          <w:b/>
          <w:sz w:val="20"/>
          <w:szCs w:val="17"/>
        </w:rPr>
      </w:pPr>
      <w:r>
        <w:rPr>
          <w:rFonts w:ascii="Palatino Linotype" w:hAnsi="Palatino Linotype" w:cs="Arial"/>
          <w:b/>
          <w:sz w:val="20"/>
          <w:szCs w:val="17"/>
        </w:rPr>
        <w:t>CARRER SUMMARY</w:t>
      </w:r>
    </w:p>
    <w:p w:rsidR="00500C6F" w:rsidRDefault="00500C6F" w:rsidP="00500C6F">
      <w:pPr>
        <w:outlineLvl w:val="0"/>
        <w:rPr>
          <w:rFonts w:ascii="Palatino Linotype" w:hAnsi="Palatino Linotype" w:cs="Arial"/>
          <w:sz w:val="18"/>
          <w:szCs w:val="17"/>
        </w:rPr>
      </w:pPr>
    </w:p>
    <w:p w:rsidR="00D56EB0" w:rsidRPr="006A2AC6" w:rsidRDefault="00D56EB0" w:rsidP="00D56EB0">
      <w:pPr>
        <w:jc w:val="both"/>
        <w:rPr>
          <w:rFonts w:ascii="Palatino Linotype" w:hAnsi="Palatino Linotype"/>
          <w:sz w:val="18"/>
          <w:szCs w:val="18"/>
        </w:rPr>
      </w:pPr>
      <w:r w:rsidRPr="006A2AC6">
        <w:rPr>
          <w:rFonts w:ascii="Palatino Linotype" w:hAnsi="Palatino Linotype"/>
          <w:sz w:val="18"/>
          <w:szCs w:val="18"/>
        </w:rPr>
        <w:t xml:space="preserve">Young, energetic and result oriented </w:t>
      </w:r>
      <w:r w:rsidR="004A4D00">
        <w:rPr>
          <w:rFonts w:ascii="Palatino Linotype" w:hAnsi="Palatino Linotype"/>
          <w:sz w:val="18"/>
          <w:szCs w:val="18"/>
        </w:rPr>
        <w:t xml:space="preserve">Software </w:t>
      </w:r>
      <w:r w:rsidRPr="006A2AC6">
        <w:rPr>
          <w:rFonts w:ascii="Palatino Linotype" w:hAnsi="Palatino Linotype"/>
          <w:sz w:val="18"/>
          <w:szCs w:val="18"/>
        </w:rPr>
        <w:t xml:space="preserve">Professional offering around </w:t>
      </w:r>
      <w:r w:rsidR="004A4D00">
        <w:rPr>
          <w:rFonts w:ascii="Palatino Linotype" w:hAnsi="Palatino Linotype"/>
          <w:b/>
          <w:bCs/>
          <w:sz w:val="18"/>
          <w:szCs w:val="18"/>
        </w:rPr>
        <w:t>2</w:t>
      </w:r>
      <w:r w:rsidR="00275FB3" w:rsidRPr="006A2AC6">
        <w:rPr>
          <w:rFonts w:ascii="Palatino Linotype" w:hAnsi="Palatino Linotype"/>
          <w:b/>
          <w:bCs/>
          <w:sz w:val="18"/>
          <w:szCs w:val="18"/>
        </w:rPr>
        <w:t xml:space="preserve"> </w:t>
      </w:r>
      <w:r w:rsidRPr="006A2AC6">
        <w:rPr>
          <w:rFonts w:ascii="Palatino Linotype" w:hAnsi="Palatino Linotype"/>
          <w:b/>
          <w:bCs/>
          <w:sz w:val="18"/>
          <w:szCs w:val="18"/>
        </w:rPr>
        <w:t>years</w:t>
      </w:r>
      <w:r w:rsidRPr="006A2AC6">
        <w:rPr>
          <w:rFonts w:ascii="Palatino Linotype" w:hAnsi="Palatino Linotype"/>
          <w:sz w:val="18"/>
          <w:szCs w:val="18"/>
        </w:rPr>
        <w:t xml:space="preserve"> of experience, currently associated with </w:t>
      </w:r>
      <w:r w:rsidR="004A4D00">
        <w:rPr>
          <w:rFonts w:ascii="Palatino Linotype" w:hAnsi="Palatino Linotype"/>
          <w:b/>
          <w:sz w:val="18"/>
          <w:szCs w:val="18"/>
        </w:rPr>
        <w:t>Misys Software Solution Pvt. Ltd.</w:t>
      </w:r>
      <w:r w:rsidRPr="006A2AC6">
        <w:rPr>
          <w:rFonts w:ascii="Palatino Linotype" w:hAnsi="Palatino Linotype"/>
          <w:b/>
          <w:sz w:val="18"/>
          <w:szCs w:val="18"/>
        </w:rPr>
        <w:t xml:space="preserve">, </w:t>
      </w:r>
      <w:r w:rsidRPr="006A2AC6">
        <w:rPr>
          <w:rFonts w:ascii="Palatino Linotype" w:hAnsi="Palatino Linotype"/>
          <w:bCs/>
          <w:sz w:val="18"/>
          <w:szCs w:val="18"/>
        </w:rPr>
        <w:t>Bangalore as</w:t>
      </w:r>
      <w:r w:rsidR="004A4D00">
        <w:rPr>
          <w:rFonts w:ascii="Palatino Linotype" w:hAnsi="Palatino Linotype"/>
          <w:bCs/>
          <w:sz w:val="18"/>
          <w:szCs w:val="18"/>
        </w:rPr>
        <w:t xml:space="preserve"> </w:t>
      </w:r>
      <w:proofErr w:type="gramStart"/>
      <w:r w:rsidR="004A4D00">
        <w:rPr>
          <w:rFonts w:ascii="Palatino Linotype" w:hAnsi="Palatino Linotype"/>
          <w:bCs/>
          <w:sz w:val="18"/>
          <w:szCs w:val="18"/>
        </w:rPr>
        <w:t>a</w:t>
      </w:r>
      <w:proofErr w:type="gramEnd"/>
      <w:r w:rsidR="004A4D00">
        <w:rPr>
          <w:rFonts w:ascii="Palatino Linotype" w:hAnsi="Palatino Linotype"/>
          <w:bCs/>
          <w:sz w:val="18"/>
          <w:szCs w:val="18"/>
        </w:rPr>
        <w:t xml:space="preserve"> </w:t>
      </w:r>
      <w:r w:rsidR="004A4D00">
        <w:rPr>
          <w:rFonts w:ascii="Palatino Linotype" w:hAnsi="Palatino Linotype"/>
          <w:b/>
          <w:bCs/>
          <w:sz w:val="18"/>
          <w:szCs w:val="18"/>
        </w:rPr>
        <w:t xml:space="preserve">Associate Software </w:t>
      </w:r>
      <w:r w:rsidR="00D87973">
        <w:rPr>
          <w:rFonts w:ascii="Palatino Linotype" w:hAnsi="Palatino Linotype"/>
          <w:b/>
          <w:bCs/>
          <w:sz w:val="18"/>
          <w:szCs w:val="18"/>
        </w:rPr>
        <w:t xml:space="preserve">Developer. </w:t>
      </w:r>
      <w:r w:rsidRPr="006A2AC6">
        <w:rPr>
          <w:rFonts w:ascii="Palatino Linotype" w:hAnsi="Palatino Linotype"/>
          <w:bCs/>
          <w:sz w:val="18"/>
          <w:szCs w:val="18"/>
        </w:rPr>
        <w:t xml:space="preserve">Good knowledge in </w:t>
      </w:r>
      <w:r w:rsidR="004A4D00">
        <w:rPr>
          <w:rFonts w:ascii="Palatino Linotype" w:hAnsi="Palatino Linotype"/>
          <w:sz w:val="18"/>
          <w:szCs w:val="18"/>
        </w:rPr>
        <w:t xml:space="preserve">Core Java, </w:t>
      </w:r>
      <w:r w:rsidR="004A4D00" w:rsidRPr="004A4D00">
        <w:rPr>
          <w:rFonts w:ascii="Palatino Linotype" w:hAnsi="Palatino Linotype"/>
          <w:sz w:val="18"/>
          <w:szCs w:val="18"/>
          <w:lang w:val="fr-FR"/>
        </w:rPr>
        <w:t>J</w:t>
      </w:r>
      <w:r w:rsidR="00D87973">
        <w:rPr>
          <w:rFonts w:ascii="Palatino Linotype" w:hAnsi="Palatino Linotype"/>
          <w:sz w:val="18"/>
          <w:szCs w:val="18"/>
          <w:lang w:val="fr-FR"/>
        </w:rPr>
        <w:t xml:space="preserve">ava </w:t>
      </w:r>
      <w:r w:rsidR="004A4D00" w:rsidRPr="004A4D00">
        <w:rPr>
          <w:rFonts w:ascii="Palatino Linotype" w:hAnsi="Palatino Linotype"/>
          <w:sz w:val="18"/>
          <w:szCs w:val="18"/>
          <w:lang w:val="fr-FR"/>
        </w:rPr>
        <w:t>Script</w:t>
      </w:r>
      <w:r w:rsidR="004A4D00">
        <w:rPr>
          <w:rFonts w:ascii="Palatino Linotype" w:hAnsi="Palatino Linotype"/>
          <w:sz w:val="18"/>
          <w:szCs w:val="18"/>
          <w:lang w:val="fr-FR"/>
        </w:rPr>
        <w:t xml:space="preserve">, </w:t>
      </w:r>
      <w:r w:rsidR="004A4D00" w:rsidRPr="004A4D00">
        <w:rPr>
          <w:rFonts w:ascii="Palatino Linotype" w:hAnsi="Palatino Linotype"/>
          <w:sz w:val="18"/>
          <w:szCs w:val="18"/>
          <w:lang w:val="fr-FR"/>
        </w:rPr>
        <w:t>DOJO</w:t>
      </w:r>
      <w:r w:rsidR="00D87973">
        <w:rPr>
          <w:rFonts w:ascii="Palatino Linotype" w:hAnsi="Palatino Linotype"/>
          <w:sz w:val="18"/>
          <w:szCs w:val="18"/>
        </w:rPr>
        <w:t xml:space="preserve">, </w:t>
      </w:r>
      <w:r w:rsidRPr="006A2AC6">
        <w:rPr>
          <w:rFonts w:ascii="Palatino Linotype" w:hAnsi="Palatino Linotype"/>
          <w:sz w:val="18"/>
          <w:szCs w:val="18"/>
        </w:rPr>
        <w:t xml:space="preserve">and SQL. </w:t>
      </w:r>
      <w:r w:rsidR="00140675" w:rsidRPr="006A2AC6">
        <w:rPr>
          <w:rFonts w:ascii="Palatino Linotype" w:hAnsi="Palatino Linotype"/>
          <w:sz w:val="18"/>
          <w:szCs w:val="18"/>
        </w:rPr>
        <w:t xml:space="preserve">Good </w:t>
      </w:r>
      <w:r w:rsidRPr="006A2AC6">
        <w:rPr>
          <w:rFonts w:ascii="Palatino Linotype" w:hAnsi="Palatino Linotype"/>
          <w:sz w:val="18"/>
          <w:szCs w:val="18"/>
        </w:rPr>
        <w:t>understanding of technology with focus on</w:t>
      </w:r>
      <w:r w:rsidR="00D87973">
        <w:rPr>
          <w:rFonts w:ascii="Palatino Linotype" w:hAnsi="Palatino Linotype"/>
          <w:sz w:val="18"/>
          <w:szCs w:val="18"/>
        </w:rPr>
        <w:t xml:space="preserve"> Financial Business Solutions, </w:t>
      </w:r>
      <w:r w:rsidRPr="006A2AC6">
        <w:rPr>
          <w:rFonts w:ascii="Palatino Linotype" w:hAnsi="Palatino Linotype"/>
          <w:sz w:val="18"/>
          <w:szCs w:val="18"/>
        </w:rPr>
        <w:t xml:space="preserve">Persuasive communicator with exceptional relationship management skills with ability to relate to people at any level of business and management; </w:t>
      </w:r>
      <w:r w:rsidRPr="006A2AC6">
        <w:rPr>
          <w:rFonts w:ascii="Palatino Linotype" w:hAnsi="Palatino Linotype"/>
          <w:iCs/>
          <w:sz w:val="18"/>
          <w:szCs w:val="18"/>
        </w:rPr>
        <w:t>highly ethical, trustworthy and discreet.</w:t>
      </w:r>
    </w:p>
    <w:p w:rsidR="00D56EB0" w:rsidRPr="006A2AC6" w:rsidRDefault="00D56EB0" w:rsidP="00D56EB0">
      <w:pPr>
        <w:pStyle w:val="platinolatino"/>
        <w:jc w:val="both"/>
        <w:rPr>
          <w:sz w:val="18"/>
          <w:szCs w:val="18"/>
        </w:rPr>
      </w:pPr>
    </w:p>
    <w:p w:rsidR="00D56EB0" w:rsidRPr="006A2AC6" w:rsidRDefault="00D56EB0" w:rsidP="00D56EB0">
      <w:pPr>
        <w:numPr>
          <w:ilvl w:val="0"/>
          <w:numId w:val="7"/>
        </w:numPr>
        <w:jc w:val="both"/>
        <w:rPr>
          <w:rFonts w:ascii="Palatino Linotype" w:hAnsi="Palatino Linotype"/>
          <w:bCs/>
          <w:sz w:val="18"/>
          <w:szCs w:val="18"/>
        </w:rPr>
      </w:pPr>
      <w:r w:rsidRPr="006A2AC6">
        <w:rPr>
          <w:rFonts w:ascii="Palatino Linotype" w:hAnsi="Palatino Linotype"/>
          <w:bCs/>
          <w:sz w:val="18"/>
          <w:szCs w:val="18"/>
        </w:rPr>
        <w:t>Skilled team member with proven ability to lead and motivate teams to maximize productivity</w:t>
      </w:r>
    </w:p>
    <w:p w:rsidR="00D56EB0" w:rsidRPr="006A2AC6" w:rsidRDefault="00D56EB0" w:rsidP="00D56EB0">
      <w:pPr>
        <w:numPr>
          <w:ilvl w:val="0"/>
          <w:numId w:val="7"/>
        </w:numPr>
        <w:jc w:val="both"/>
        <w:rPr>
          <w:rFonts w:ascii="Palatino Linotype" w:hAnsi="Palatino Linotype"/>
          <w:bCs/>
          <w:sz w:val="18"/>
          <w:szCs w:val="18"/>
        </w:rPr>
      </w:pPr>
      <w:r w:rsidRPr="006A2AC6">
        <w:rPr>
          <w:rFonts w:ascii="Palatino Linotype" w:hAnsi="Palatino Linotype"/>
          <w:bCs/>
          <w:sz w:val="18"/>
          <w:szCs w:val="18"/>
        </w:rPr>
        <w:t>Dedicated and highly ambitious to achieve personal as well as organizational goals</w:t>
      </w:r>
    </w:p>
    <w:p w:rsidR="00D56EB0" w:rsidRPr="006A2AC6" w:rsidRDefault="00D56EB0" w:rsidP="00D56EB0">
      <w:pPr>
        <w:numPr>
          <w:ilvl w:val="0"/>
          <w:numId w:val="7"/>
        </w:numPr>
        <w:jc w:val="both"/>
        <w:rPr>
          <w:rFonts w:ascii="Palatino Linotype" w:hAnsi="Palatino Linotype"/>
          <w:bCs/>
          <w:sz w:val="18"/>
          <w:szCs w:val="18"/>
        </w:rPr>
      </w:pPr>
      <w:r w:rsidRPr="006A2AC6">
        <w:rPr>
          <w:rFonts w:ascii="Palatino Linotype" w:hAnsi="Palatino Linotype"/>
          <w:bCs/>
          <w:sz w:val="18"/>
          <w:szCs w:val="18"/>
        </w:rPr>
        <w:t>Adroit at learning new concepts quickly, working well under pressure and communicating ideas clearly and effectively</w:t>
      </w:r>
    </w:p>
    <w:p w:rsidR="00D56EB0" w:rsidRPr="006A2AC6" w:rsidRDefault="00D56EB0" w:rsidP="00D56EB0">
      <w:pPr>
        <w:numPr>
          <w:ilvl w:val="0"/>
          <w:numId w:val="7"/>
        </w:numPr>
        <w:jc w:val="both"/>
        <w:rPr>
          <w:rFonts w:ascii="Palatino Linotype" w:hAnsi="Palatino Linotype"/>
          <w:bCs/>
          <w:sz w:val="18"/>
          <w:szCs w:val="18"/>
        </w:rPr>
      </w:pPr>
      <w:r w:rsidRPr="006A2AC6">
        <w:rPr>
          <w:rFonts w:ascii="Palatino Linotype" w:hAnsi="Palatino Linotype"/>
          <w:bCs/>
          <w:sz w:val="18"/>
          <w:szCs w:val="18"/>
        </w:rPr>
        <w:t>Proficient in self-adaptation within a dynamic environment</w:t>
      </w:r>
    </w:p>
    <w:p w:rsidR="00500C6F" w:rsidRDefault="00500C6F" w:rsidP="00500C6F">
      <w:pPr>
        <w:pBdr>
          <w:bottom w:val="single" w:sz="18" w:space="1" w:color="7F7F7F"/>
        </w:pBdr>
        <w:outlineLvl w:val="0"/>
        <w:rPr>
          <w:rFonts w:ascii="Palatino Linotype" w:hAnsi="Palatino Linotype" w:cs="Arial"/>
          <w:sz w:val="18"/>
          <w:szCs w:val="17"/>
        </w:rPr>
      </w:pPr>
    </w:p>
    <w:p w:rsidR="00500C6F" w:rsidRDefault="00500C6F" w:rsidP="00500C6F">
      <w:pPr>
        <w:pBdr>
          <w:bottom w:val="single" w:sz="18" w:space="1" w:color="7F7F7F"/>
        </w:pBdr>
        <w:outlineLvl w:val="0"/>
        <w:rPr>
          <w:rFonts w:ascii="Palatino Linotype" w:hAnsi="Palatino Linotype" w:cs="Arial"/>
          <w:b/>
          <w:sz w:val="20"/>
          <w:szCs w:val="17"/>
        </w:rPr>
      </w:pPr>
    </w:p>
    <w:p w:rsidR="0006678D" w:rsidRDefault="0006678D" w:rsidP="00500C6F">
      <w:pPr>
        <w:pBdr>
          <w:bottom w:val="single" w:sz="18" w:space="1" w:color="7F7F7F"/>
        </w:pBdr>
        <w:outlineLvl w:val="0"/>
        <w:rPr>
          <w:rFonts w:ascii="Palatino Linotype" w:hAnsi="Palatino Linotype" w:cs="Arial"/>
          <w:b/>
          <w:sz w:val="20"/>
          <w:szCs w:val="17"/>
        </w:rPr>
      </w:pPr>
    </w:p>
    <w:p w:rsidR="0006678D" w:rsidRDefault="0006678D" w:rsidP="00500C6F">
      <w:pPr>
        <w:pBdr>
          <w:bottom w:val="single" w:sz="18" w:space="1" w:color="7F7F7F"/>
        </w:pBdr>
        <w:outlineLvl w:val="0"/>
        <w:rPr>
          <w:rFonts w:ascii="Palatino Linotype" w:hAnsi="Palatino Linotype" w:cs="Arial"/>
          <w:b/>
          <w:sz w:val="20"/>
          <w:szCs w:val="17"/>
        </w:rPr>
      </w:pPr>
    </w:p>
    <w:p w:rsidR="00647D21" w:rsidRPr="00F107C2" w:rsidRDefault="00500C6F" w:rsidP="00500C6F">
      <w:pPr>
        <w:pBdr>
          <w:bottom w:val="single" w:sz="18" w:space="1" w:color="7F7F7F"/>
        </w:pBdr>
        <w:outlineLvl w:val="0"/>
        <w:rPr>
          <w:rFonts w:ascii="Palatino Linotype" w:hAnsi="Palatino Linotype" w:cs="Arial"/>
          <w:b/>
          <w:sz w:val="20"/>
          <w:szCs w:val="17"/>
        </w:rPr>
      </w:pPr>
      <w:r w:rsidRPr="00500C6F">
        <w:rPr>
          <w:rFonts w:ascii="Palatino Linotype" w:hAnsi="Palatino Linotype" w:cs="Arial"/>
          <w:b/>
          <w:sz w:val="20"/>
          <w:szCs w:val="17"/>
        </w:rPr>
        <w:t>TECHNICAL SKILLS</w:t>
      </w:r>
    </w:p>
    <w:p w:rsidR="00F107C2" w:rsidRPr="00F107C2" w:rsidRDefault="00F107C2" w:rsidP="001D7C42">
      <w:pPr>
        <w:outlineLvl w:val="0"/>
        <w:rPr>
          <w:rFonts w:ascii="Palatino Linotype" w:hAnsi="Palatino Linotype" w:cs="Arial"/>
          <w:sz w:val="18"/>
          <w:szCs w:val="17"/>
        </w:rPr>
      </w:pPr>
    </w:p>
    <w:p w:rsidR="00F107C2" w:rsidRPr="00F107C2" w:rsidRDefault="00F107C2" w:rsidP="000B7A20">
      <w:pPr>
        <w:numPr>
          <w:ilvl w:val="0"/>
          <w:numId w:val="5"/>
        </w:numPr>
        <w:outlineLvl w:val="0"/>
        <w:rPr>
          <w:rFonts w:ascii="Palatino Linotype" w:hAnsi="Palatino Linotype" w:cs="Arial"/>
          <w:sz w:val="18"/>
          <w:szCs w:val="17"/>
        </w:rPr>
      </w:pPr>
      <w:r w:rsidRPr="00140675">
        <w:rPr>
          <w:rFonts w:ascii="Palatino Linotype" w:hAnsi="Palatino Linotype" w:cs="Arial"/>
          <w:b/>
          <w:sz w:val="18"/>
          <w:szCs w:val="17"/>
        </w:rPr>
        <w:t>Programm</w:t>
      </w:r>
      <w:r w:rsidR="001D7C42" w:rsidRPr="00140675">
        <w:rPr>
          <w:rFonts w:ascii="Palatino Linotype" w:hAnsi="Palatino Linotype" w:cs="Arial"/>
          <w:b/>
          <w:sz w:val="18"/>
          <w:szCs w:val="17"/>
        </w:rPr>
        <w:t>ing Languages</w:t>
      </w:r>
      <w:r w:rsidR="001D7C42">
        <w:rPr>
          <w:rFonts w:ascii="Palatino Linotype" w:hAnsi="Palatino Linotype" w:cs="Arial"/>
          <w:sz w:val="18"/>
          <w:szCs w:val="17"/>
        </w:rPr>
        <w:t>:</w:t>
      </w:r>
      <w:r w:rsidR="00F31B4A">
        <w:rPr>
          <w:rFonts w:ascii="Palatino Linotype" w:hAnsi="Palatino Linotype" w:cs="Arial"/>
          <w:sz w:val="18"/>
          <w:szCs w:val="17"/>
        </w:rPr>
        <w:t xml:space="preserve"> core </w:t>
      </w:r>
      <w:r w:rsidR="001D7C42">
        <w:rPr>
          <w:rFonts w:ascii="Palatino Linotype" w:hAnsi="Palatino Linotype" w:cs="Arial"/>
          <w:sz w:val="18"/>
          <w:szCs w:val="17"/>
        </w:rPr>
        <w:t xml:space="preserve"> Java</w:t>
      </w:r>
    </w:p>
    <w:p w:rsidR="00F107C2" w:rsidRDefault="00F107C2" w:rsidP="000B7A20">
      <w:pPr>
        <w:numPr>
          <w:ilvl w:val="0"/>
          <w:numId w:val="5"/>
        </w:numPr>
        <w:outlineLvl w:val="0"/>
        <w:rPr>
          <w:rFonts w:ascii="Palatino Linotype" w:hAnsi="Palatino Linotype" w:cs="Arial"/>
          <w:sz w:val="18"/>
          <w:szCs w:val="17"/>
        </w:rPr>
      </w:pPr>
      <w:r w:rsidRPr="00140675">
        <w:rPr>
          <w:rFonts w:ascii="Palatino Linotype" w:hAnsi="Palatino Linotype" w:cs="Arial"/>
          <w:b/>
          <w:sz w:val="18"/>
          <w:szCs w:val="17"/>
        </w:rPr>
        <w:t>Databases</w:t>
      </w:r>
      <w:r w:rsidRPr="00F107C2">
        <w:rPr>
          <w:rFonts w:ascii="Palatino Linotype" w:hAnsi="Palatino Linotype" w:cs="Arial"/>
          <w:sz w:val="18"/>
          <w:szCs w:val="17"/>
        </w:rPr>
        <w:t xml:space="preserve">: </w:t>
      </w:r>
      <w:r w:rsidR="00917A3C">
        <w:rPr>
          <w:rFonts w:ascii="Palatino Linotype" w:hAnsi="Palatino Linotype" w:cs="Arial"/>
          <w:sz w:val="18"/>
          <w:szCs w:val="17"/>
        </w:rPr>
        <w:t>Oracle Database</w:t>
      </w:r>
    </w:p>
    <w:p w:rsidR="005160A5" w:rsidRPr="00F107C2" w:rsidRDefault="005160A5" w:rsidP="000B7A20">
      <w:pPr>
        <w:numPr>
          <w:ilvl w:val="0"/>
          <w:numId w:val="5"/>
        </w:numPr>
        <w:outlineLvl w:val="0"/>
        <w:rPr>
          <w:rFonts w:ascii="Palatino Linotype" w:hAnsi="Palatino Linotype" w:cs="Arial"/>
          <w:sz w:val="18"/>
          <w:szCs w:val="17"/>
        </w:rPr>
      </w:pPr>
      <w:r w:rsidRPr="00140675">
        <w:rPr>
          <w:rFonts w:ascii="Palatino Linotype" w:hAnsi="Palatino Linotype" w:cs="Arial"/>
          <w:b/>
          <w:sz w:val="18"/>
          <w:szCs w:val="17"/>
        </w:rPr>
        <w:t>A</w:t>
      </w:r>
      <w:r w:rsidR="001D7C42" w:rsidRPr="00140675">
        <w:rPr>
          <w:rFonts w:ascii="Palatino Linotype" w:hAnsi="Palatino Linotype" w:cs="Arial"/>
          <w:b/>
          <w:sz w:val="18"/>
          <w:szCs w:val="17"/>
        </w:rPr>
        <w:t>pplication Server</w:t>
      </w:r>
      <w:r w:rsidR="001D7C42">
        <w:rPr>
          <w:rFonts w:ascii="Palatino Linotype" w:hAnsi="Palatino Linotype" w:cs="Arial"/>
          <w:sz w:val="18"/>
          <w:szCs w:val="17"/>
        </w:rPr>
        <w:t xml:space="preserve">: </w:t>
      </w:r>
      <w:r w:rsidR="00D87973">
        <w:rPr>
          <w:rFonts w:ascii="Palatino Linotype" w:hAnsi="Palatino Linotype" w:cs="Arial"/>
          <w:sz w:val="18"/>
          <w:szCs w:val="17"/>
        </w:rPr>
        <w:t xml:space="preserve">WAS, </w:t>
      </w:r>
      <w:proofErr w:type="spellStart"/>
      <w:r w:rsidR="00D87973">
        <w:rPr>
          <w:rFonts w:ascii="Palatino Linotype" w:hAnsi="Palatino Linotype" w:cs="Arial"/>
          <w:sz w:val="18"/>
          <w:szCs w:val="17"/>
        </w:rPr>
        <w:t>JBoss</w:t>
      </w:r>
      <w:proofErr w:type="spellEnd"/>
    </w:p>
    <w:p w:rsidR="00F107C2" w:rsidRDefault="00935E36" w:rsidP="001D7C42">
      <w:pPr>
        <w:numPr>
          <w:ilvl w:val="0"/>
          <w:numId w:val="5"/>
        </w:numPr>
        <w:outlineLvl w:val="0"/>
        <w:rPr>
          <w:rFonts w:ascii="Palatino Linotype" w:hAnsi="Palatino Linotype" w:cs="Arial"/>
          <w:sz w:val="18"/>
          <w:szCs w:val="17"/>
        </w:rPr>
      </w:pPr>
      <w:r w:rsidRPr="00140675">
        <w:rPr>
          <w:rFonts w:ascii="Palatino Linotype" w:hAnsi="Palatino Linotype" w:cs="Arial"/>
          <w:b/>
          <w:sz w:val="18"/>
          <w:szCs w:val="17"/>
        </w:rPr>
        <w:t>IDE</w:t>
      </w:r>
      <w:r w:rsidR="00F107C2" w:rsidRPr="00140675">
        <w:rPr>
          <w:rFonts w:ascii="Palatino Linotype" w:hAnsi="Palatino Linotype" w:cs="Arial"/>
          <w:b/>
          <w:sz w:val="18"/>
          <w:szCs w:val="17"/>
        </w:rPr>
        <w:t xml:space="preserve"> and Tools</w:t>
      </w:r>
      <w:r w:rsidR="00F107C2" w:rsidRPr="00F107C2">
        <w:rPr>
          <w:rFonts w:ascii="Palatino Linotype" w:hAnsi="Palatino Linotype" w:cs="Arial"/>
          <w:sz w:val="18"/>
          <w:szCs w:val="17"/>
        </w:rPr>
        <w:t>:</w:t>
      </w:r>
      <w:r w:rsidR="00647D21">
        <w:rPr>
          <w:rFonts w:ascii="Palatino Linotype" w:hAnsi="Palatino Linotype" w:cs="Arial"/>
          <w:sz w:val="18"/>
          <w:szCs w:val="17"/>
        </w:rPr>
        <w:t xml:space="preserve"> Eclipse</w:t>
      </w:r>
    </w:p>
    <w:p w:rsidR="00917A3C" w:rsidRPr="001D7C42" w:rsidRDefault="00917A3C" w:rsidP="001D7C42">
      <w:pPr>
        <w:numPr>
          <w:ilvl w:val="0"/>
          <w:numId w:val="5"/>
        </w:numPr>
        <w:outlineLvl w:val="0"/>
        <w:rPr>
          <w:rFonts w:ascii="Palatino Linotype" w:hAnsi="Palatino Linotype" w:cs="Arial"/>
          <w:sz w:val="18"/>
          <w:szCs w:val="17"/>
        </w:rPr>
      </w:pPr>
      <w:r>
        <w:rPr>
          <w:rFonts w:ascii="Palatino Linotype" w:hAnsi="Palatino Linotype" w:cs="Arial"/>
          <w:b/>
          <w:sz w:val="18"/>
          <w:szCs w:val="17"/>
        </w:rPr>
        <w:t>Web Technologies</w:t>
      </w:r>
      <w:r w:rsidRPr="00917A3C">
        <w:rPr>
          <w:rFonts w:ascii="Palatino Linotype" w:hAnsi="Palatino Linotype" w:cs="Arial"/>
          <w:sz w:val="18"/>
          <w:szCs w:val="17"/>
        </w:rPr>
        <w:t>:</w:t>
      </w:r>
      <w:r>
        <w:rPr>
          <w:rFonts w:ascii="Palatino Linotype" w:hAnsi="Palatino Linotype" w:cs="Arial"/>
          <w:sz w:val="18"/>
          <w:szCs w:val="17"/>
        </w:rPr>
        <w:t xml:space="preserve"> XML/XSL Concepts, SAX Concepts, Java Script/DOJO</w:t>
      </w:r>
    </w:p>
    <w:p w:rsidR="00500C6F" w:rsidRDefault="00500C6F" w:rsidP="00500C6F">
      <w:pPr>
        <w:ind w:left="720"/>
        <w:outlineLvl w:val="0"/>
        <w:rPr>
          <w:rFonts w:ascii="Palatino Linotype" w:hAnsi="Palatino Linotype" w:cs="Arial"/>
          <w:sz w:val="18"/>
          <w:szCs w:val="17"/>
        </w:rPr>
      </w:pPr>
    </w:p>
    <w:p w:rsidR="00647D21" w:rsidRPr="00F107C2" w:rsidRDefault="00647D21" w:rsidP="00F107C2">
      <w:pPr>
        <w:outlineLvl w:val="0"/>
        <w:rPr>
          <w:rFonts w:ascii="Palatino Linotype" w:hAnsi="Palatino Linotype" w:cs="Arial"/>
          <w:sz w:val="18"/>
          <w:szCs w:val="17"/>
        </w:rPr>
      </w:pPr>
    </w:p>
    <w:tbl>
      <w:tblPr>
        <w:tblW w:w="10499" w:type="dxa"/>
        <w:tblInd w:w="108" w:type="dxa"/>
        <w:tblLayout w:type="fixed"/>
        <w:tblLook w:val="04A0"/>
      </w:tblPr>
      <w:tblGrid>
        <w:gridCol w:w="257"/>
        <w:gridCol w:w="2011"/>
        <w:gridCol w:w="284"/>
        <w:gridCol w:w="7513"/>
        <w:gridCol w:w="434"/>
      </w:tblGrid>
      <w:tr w:rsidR="00855853" w:rsidRPr="00195E83">
        <w:trPr>
          <w:cantSplit/>
          <w:trHeight w:val="454"/>
        </w:trPr>
        <w:tc>
          <w:tcPr>
            <w:tcW w:w="257" w:type="dxa"/>
            <w:vMerge w:val="restart"/>
            <w:tcBorders>
              <w:top w:val="single" w:sz="12" w:space="0" w:color="808080"/>
              <w:left w:val="single" w:sz="12" w:space="0" w:color="808080"/>
            </w:tcBorders>
          </w:tcPr>
          <w:p w:rsidR="00855853" w:rsidRPr="00195E83" w:rsidRDefault="00855853" w:rsidP="00C01663">
            <w:pPr>
              <w:jc w:val="center"/>
              <w:outlineLvl w:val="0"/>
              <w:rPr>
                <w:rFonts w:ascii="Palatino Linotype" w:hAnsi="Palatino Linotype" w:cs="Arial"/>
                <w:b/>
                <w:sz w:val="12"/>
                <w:szCs w:val="17"/>
              </w:rPr>
            </w:pPr>
          </w:p>
        </w:tc>
        <w:tc>
          <w:tcPr>
            <w:tcW w:w="10242" w:type="dxa"/>
            <w:gridSpan w:val="4"/>
            <w:tcBorders>
              <w:top w:val="single" w:sz="12" w:space="0" w:color="808080"/>
              <w:left w:val="nil"/>
              <w:bottom w:val="nil"/>
              <w:right w:val="single" w:sz="12" w:space="0" w:color="808080"/>
            </w:tcBorders>
            <w:vAlign w:val="center"/>
          </w:tcPr>
          <w:p w:rsidR="00855853" w:rsidRPr="00195E83" w:rsidRDefault="00855853" w:rsidP="00C01663">
            <w:pPr>
              <w:jc w:val="center"/>
              <w:outlineLvl w:val="0"/>
              <w:rPr>
                <w:rFonts w:ascii="Palatino Linotype" w:hAnsi="Palatino Linotype" w:cs="Arial"/>
                <w:b/>
                <w:sz w:val="20"/>
                <w:szCs w:val="17"/>
              </w:rPr>
            </w:pPr>
            <w:r w:rsidRPr="00195E83">
              <w:rPr>
                <w:rFonts w:ascii="Palatino Linotype" w:hAnsi="Palatino Linotype" w:cs="Arial"/>
                <w:b/>
                <w:sz w:val="20"/>
                <w:szCs w:val="17"/>
              </w:rPr>
              <w:t>WORK EXPERIENCE</w:t>
            </w:r>
          </w:p>
        </w:tc>
      </w:tr>
      <w:tr w:rsidR="00855853" w:rsidRPr="00195E83">
        <w:trPr>
          <w:cantSplit/>
        </w:trPr>
        <w:tc>
          <w:tcPr>
            <w:tcW w:w="257" w:type="dxa"/>
            <w:vMerge/>
            <w:tcBorders>
              <w:top w:val="single" w:sz="18" w:space="0" w:color="808080"/>
              <w:left w:val="single" w:sz="12" w:space="0" w:color="808080"/>
            </w:tcBorders>
          </w:tcPr>
          <w:p w:rsidR="00855853" w:rsidRPr="00195E83" w:rsidRDefault="00855853" w:rsidP="00C01663">
            <w:pPr>
              <w:spacing w:before="20" w:line="276" w:lineRule="auto"/>
              <w:outlineLvl w:val="0"/>
              <w:rPr>
                <w:rFonts w:ascii="Palatino Linotype" w:hAnsi="Palatino Linotype" w:cs="Arial"/>
                <w:sz w:val="18"/>
                <w:szCs w:val="17"/>
              </w:rPr>
            </w:pPr>
          </w:p>
        </w:tc>
        <w:tc>
          <w:tcPr>
            <w:tcW w:w="2011" w:type="dxa"/>
            <w:tcBorders>
              <w:top w:val="dotted" w:sz="4" w:space="0" w:color="auto"/>
              <w:left w:val="nil"/>
              <w:right w:val="nil"/>
            </w:tcBorders>
          </w:tcPr>
          <w:p w:rsidR="00855853" w:rsidRPr="00195E83" w:rsidRDefault="0032109E" w:rsidP="00140675">
            <w:pPr>
              <w:spacing w:before="20" w:line="276" w:lineRule="auto"/>
              <w:outlineLvl w:val="0"/>
              <w:rPr>
                <w:rFonts w:ascii="Palatino Linotype" w:hAnsi="Palatino Linotype" w:cs="Arial"/>
                <w:sz w:val="18"/>
                <w:szCs w:val="17"/>
              </w:rPr>
            </w:pPr>
            <w:r>
              <w:rPr>
                <w:rFonts w:ascii="Palatino Linotype" w:hAnsi="Palatino Linotype" w:cs="Arial"/>
                <w:sz w:val="18"/>
                <w:szCs w:val="17"/>
              </w:rPr>
              <w:t>August</w:t>
            </w:r>
            <w:r w:rsidR="00647D21">
              <w:rPr>
                <w:rFonts w:ascii="Palatino Linotype" w:hAnsi="Palatino Linotype" w:cs="Arial"/>
                <w:sz w:val="18"/>
                <w:szCs w:val="17"/>
              </w:rPr>
              <w:t xml:space="preserve"> </w:t>
            </w:r>
            <w:r w:rsidR="00855853" w:rsidRPr="00195E83">
              <w:rPr>
                <w:rFonts w:ascii="Palatino Linotype" w:hAnsi="Palatino Linotype" w:cs="Arial"/>
                <w:sz w:val="18"/>
                <w:szCs w:val="17"/>
              </w:rPr>
              <w:t>20</w:t>
            </w:r>
            <w:r w:rsidR="00BC05BB">
              <w:rPr>
                <w:rFonts w:ascii="Palatino Linotype" w:hAnsi="Palatino Linotype" w:cs="Arial"/>
                <w:sz w:val="18"/>
                <w:szCs w:val="17"/>
              </w:rPr>
              <w:t>1</w:t>
            </w:r>
            <w:r w:rsidR="00917A3C">
              <w:rPr>
                <w:rFonts w:ascii="Palatino Linotype" w:hAnsi="Palatino Linotype" w:cs="Arial"/>
                <w:sz w:val="18"/>
                <w:szCs w:val="17"/>
              </w:rPr>
              <w:t>3</w:t>
            </w:r>
            <w:r w:rsidR="00855853" w:rsidRPr="00195E83">
              <w:rPr>
                <w:rFonts w:ascii="Palatino Linotype" w:hAnsi="Palatino Linotype" w:cs="Arial"/>
                <w:sz w:val="18"/>
                <w:szCs w:val="17"/>
              </w:rPr>
              <w:t xml:space="preserve"> – </w:t>
            </w:r>
            <w:r w:rsidR="00140675">
              <w:rPr>
                <w:rFonts w:ascii="Palatino Linotype" w:hAnsi="Palatino Linotype" w:cs="Arial"/>
                <w:sz w:val="18"/>
                <w:szCs w:val="17"/>
              </w:rPr>
              <w:t>Present</w:t>
            </w:r>
          </w:p>
        </w:tc>
        <w:tc>
          <w:tcPr>
            <w:tcW w:w="284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855853" w:rsidRPr="00195E83" w:rsidRDefault="00855853" w:rsidP="00C01663">
            <w:pPr>
              <w:spacing w:before="20" w:line="276" w:lineRule="auto"/>
              <w:outlineLvl w:val="0"/>
              <w:rPr>
                <w:rFonts w:ascii="Palatino Linotype" w:hAnsi="Palatino Linotype" w:cs="Arial"/>
                <w:b/>
                <w:sz w:val="18"/>
                <w:szCs w:val="17"/>
              </w:rPr>
            </w:pPr>
            <w:r w:rsidRPr="00195E83">
              <w:rPr>
                <w:rFonts w:ascii="Palatino Linotype" w:hAnsi="Palatino Linotype" w:cs="Arial"/>
                <w:b/>
                <w:sz w:val="18"/>
                <w:szCs w:val="17"/>
              </w:rPr>
              <w:t>:</w:t>
            </w:r>
          </w:p>
        </w:tc>
        <w:tc>
          <w:tcPr>
            <w:tcW w:w="7513" w:type="dxa"/>
            <w:tcBorders>
              <w:top w:val="dotted" w:sz="4" w:space="0" w:color="auto"/>
              <w:left w:val="nil"/>
            </w:tcBorders>
            <w:vAlign w:val="center"/>
          </w:tcPr>
          <w:p w:rsidR="00855853" w:rsidRPr="00195E83" w:rsidRDefault="00917A3C" w:rsidP="001D7C42">
            <w:pPr>
              <w:spacing w:before="20" w:line="276" w:lineRule="auto"/>
              <w:outlineLvl w:val="0"/>
              <w:rPr>
                <w:rFonts w:ascii="Palatino Linotype" w:hAnsi="Palatino Linotype" w:cs="Arial"/>
                <w:sz w:val="18"/>
                <w:szCs w:val="17"/>
              </w:rPr>
            </w:pPr>
            <w:r>
              <w:rPr>
                <w:rFonts w:ascii="Palatino Linotype" w:hAnsi="Palatino Linotype" w:cs="Arial"/>
                <w:sz w:val="18"/>
                <w:szCs w:val="17"/>
              </w:rPr>
              <w:t xml:space="preserve">Associate Software Developer at </w:t>
            </w:r>
            <w:r w:rsidRPr="00917A3C">
              <w:rPr>
                <w:rFonts w:ascii="Palatino Linotype" w:hAnsi="Palatino Linotype" w:cs="Arial"/>
                <w:b/>
                <w:sz w:val="18"/>
                <w:szCs w:val="17"/>
              </w:rPr>
              <w:t>Misys Software Solution Pvt. Ltd</w:t>
            </w:r>
            <w:r>
              <w:rPr>
                <w:rFonts w:ascii="Palatino Linotype" w:hAnsi="Palatino Linotype" w:cs="Arial"/>
                <w:b/>
                <w:sz w:val="18"/>
                <w:szCs w:val="17"/>
              </w:rPr>
              <w:t>, Bangalore</w:t>
            </w:r>
          </w:p>
        </w:tc>
        <w:tc>
          <w:tcPr>
            <w:tcW w:w="434" w:type="dxa"/>
            <w:tcBorders>
              <w:left w:val="nil"/>
              <w:bottom w:val="nil"/>
              <w:right w:val="single" w:sz="12" w:space="0" w:color="808080"/>
            </w:tcBorders>
          </w:tcPr>
          <w:p w:rsidR="00855853" w:rsidRPr="00195E83" w:rsidRDefault="00855853" w:rsidP="00C01663">
            <w:pPr>
              <w:spacing w:before="20" w:line="276" w:lineRule="auto"/>
              <w:outlineLvl w:val="0"/>
              <w:rPr>
                <w:rFonts w:ascii="Palatino Linotype" w:hAnsi="Palatino Linotype" w:cs="Arial"/>
                <w:b/>
                <w:sz w:val="18"/>
                <w:szCs w:val="17"/>
              </w:rPr>
            </w:pPr>
          </w:p>
        </w:tc>
      </w:tr>
      <w:tr w:rsidR="00855853" w:rsidRPr="00195E83">
        <w:tc>
          <w:tcPr>
            <w:tcW w:w="257" w:type="dxa"/>
            <w:tcBorders>
              <w:left w:val="single" w:sz="12" w:space="0" w:color="808080"/>
            </w:tcBorders>
          </w:tcPr>
          <w:p w:rsidR="00855853" w:rsidRPr="00195E83" w:rsidRDefault="00855853" w:rsidP="00C01663">
            <w:pPr>
              <w:spacing w:line="276" w:lineRule="auto"/>
              <w:outlineLvl w:val="0"/>
              <w:rPr>
                <w:rFonts w:ascii="Palatino Linotype" w:hAnsi="Palatino Linotype" w:cs="Arial"/>
                <w:sz w:val="18"/>
                <w:szCs w:val="17"/>
              </w:rPr>
            </w:pPr>
          </w:p>
        </w:tc>
        <w:tc>
          <w:tcPr>
            <w:tcW w:w="2011" w:type="dxa"/>
          </w:tcPr>
          <w:p w:rsidR="00917A3C" w:rsidRPr="00195E83" w:rsidRDefault="00917A3C" w:rsidP="00647D21">
            <w:pPr>
              <w:spacing w:line="276" w:lineRule="auto"/>
              <w:outlineLvl w:val="0"/>
              <w:rPr>
                <w:rFonts w:ascii="Palatino Linotype" w:hAnsi="Palatino Linotype" w:cs="Arial"/>
                <w:sz w:val="18"/>
                <w:szCs w:val="17"/>
              </w:rPr>
            </w:pPr>
          </w:p>
        </w:tc>
        <w:tc>
          <w:tcPr>
            <w:tcW w:w="284" w:type="dxa"/>
          </w:tcPr>
          <w:p w:rsidR="00855853" w:rsidRPr="00195E83" w:rsidRDefault="00855853" w:rsidP="00C01663">
            <w:pPr>
              <w:spacing w:line="276" w:lineRule="auto"/>
              <w:outlineLvl w:val="0"/>
              <w:rPr>
                <w:rFonts w:ascii="Palatino Linotype" w:hAnsi="Palatino Linotype" w:cs="Arial"/>
                <w:b/>
                <w:sz w:val="18"/>
                <w:szCs w:val="17"/>
              </w:rPr>
            </w:pPr>
          </w:p>
        </w:tc>
        <w:tc>
          <w:tcPr>
            <w:tcW w:w="7513" w:type="dxa"/>
            <w:vAlign w:val="center"/>
          </w:tcPr>
          <w:p w:rsidR="00855853" w:rsidRPr="00195E83" w:rsidRDefault="00855853" w:rsidP="00D91623">
            <w:pPr>
              <w:spacing w:line="276" w:lineRule="auto"/>
              <w:outlineLvl w:val="0"/>
              <w:rPr>
                <w:rFonts w:ascii="Palatino Linotype" w:hAnsi="Palatino Linotype" w:cs="Arial"/>
                <w:sz w:val="18"/>
                <w:szCs w:val="17"/>
              </w:rPr>
            </w:pPr>
          </w:p>
        </w:tc>
        <w:tc>
          <w:tcPr>
            <w:tcW w:w="434" w:type="dxa"/>
            <w:tcBorders>
              <w:left w:val="nil"/>
              <w:right w:val="single" w:sz="12" w:space="0" w:color="808080"/>
            </w:tcBorders>
          </w:tcPr>
          <w:p w:rsidR="00855853" w:rsidRPr="00195E83" w:rsidRDefault="00855853" w:rsidP="00C01663">
            <w:pPr>
              <w:spacing w:line="276" w:lineRule="auto"/>
              <w:outlineLvl w:val="0"/>
              <w:rPr>
                <w:rFonts w:ascii="Palatino Linotype" w:hAnsi="Palatino Linotype" w:cs="Arial"/>
                <w:sz w:val="18"/>
                <w:szCs w:val="17"/>
              </w:rPr>
            </w:pPr>
          </w:p>
        </w:tc>
      </w:tr>
      <w:tr w:rsidR="00855853" w:rsidRPr="00195E83">
        <w:trPr>
          <w:trHeight w:val="60"/>
        </w:trPr>
        <w:tc>
          <w:tcPr>
            <w:tcW w:w="257" w:type="dxa"/>
            <w:tcBorders>
              <w:left w:val="single" w:sz="12" w:space="0" w:color="808080"/>
              <w:bottom w:val="single" w:sz="12" w:space="0" w:color="808080"/>
            </w:tcBorders>
          </w:tcPr>
          <w:p w:rsidR="00855853" w:rsidRPr="00195E83" w:rsidRDefault="00855853" w:rsidP="00C01663">
            <w:pPr>
              <w:spacing w:line="276" w:lineRule="auto"/>
              <w:rPr>
                <w:rFonts w:ascii="Palatino Linotype" w:hAnsi="Palatino Linotype"/>
                <w:b/>
                <w:sz w:val="18"/>
              </w:rPr>
            </w:pPr>
          </w:p>
        </w:tc>
        <w:tc>
          <w:tcPr>
            <w:tcW w:w="2011" w:type="dxa"/>
            <w:tcBorders>
              <w:top w:val="dotted" w:sz="4" w:space="0" w:color="auto"/>
              <w:bottom w:val="single" w:sz="12" w:space="0" w:color="808080"/>
              <w:right w:val="nil"/>
            </w:tcBorders>
            <w:vAlign w:val="center"/>
          </w:tcPr>
          <w:p w:rsidR="00855853" w:rsidRPr="00195E83" w:rsidRDefault="00855853" w:rsidP="00C01663">
            <w:pPr>
              <w:spacing w:line="276" w:lineRule="auto"/>
              <w:rPr>
                <w:rFonts w:ascii="Palatino Linotype" w:hAnsi="Palatino Linotype"/>
                <w:b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dotted" w:sz="4" w:space="0" w:color="auto"/>
              <w:left w:val="nil"/>
              <w:bottom w:val="single" w:sz="12" w:space="0" w:color="808080"/>
              <w:right w:val="nil"/>
            </w:tcBorders>
            <w:vAlign w:val="center"/>
          </w:tcPr>
          <w:p w:rsidR="00855853" w:rsidRPr="00195E83" w:rsidRDefault="00855853" w:rsidP="00C01663">
            <w:pPr>
              <w:spacing w:line="276" w:lineRule="auto"/>
              <w:outlineLvl w:val="0"/>
              <w:rPr>
                <w:rFonts w:ascii="Palatino Linotype" w:hAnsi="Palatino Linotype" w:cs="Arial"/>
                <w:b/>
                <w:sz w:val="12"/>
                <w:szCs w:val="12"/>
              </w:rPr>
            </w:pPr>
          </w:p>
        </w:tc>
        <w:tc>
          <w:tcPr>
            <w:tcW w:w="7513" w:type="dxa"/>
            <w:tcBorders>
              <w:top w:val="dotted" w:sz="4" w:space="0" w:color="auto"/>
              <w:left w:val="nil"/>
              <w:bottom w:val="single" w:sz="12" w:space="0" w:color="808080"/>
            </w:tcBorders>
            <w:vAlign w:val="center"/>
          </w:tcPr>
          <w:p w:rsidR="00855853" w:rsidRPr="00195E83" w:rsidRDefault="00855853" w:rsidP="00C01663">
            <w:pPr>
              <w:rPr>
                <w:rFonts w:ascii="Palatino Linotype" w:hAnsi="Palatino Linotype"/>
                <w:b/>
                <w:sz w:val="12"/>
                <w:szCs w:val="12"/>
              </w:rPr>
            </w:pPr>
          </w:p>
        </w:tc>
        <w:tc>
          <w:tcPr>
            <w:tcW w:w="434" w:type="dxa"/>
            <w:tcBorders>
              <w:bottom w:val="single" w:sz="12" w:space="0" w:color="808080"/>
              <w:right w:val="single" w:sz="12" w:space="0" w:color="808080"/>
            </w:tcBorders>
          </w:tcPr>
          <w:p w:rsidR="00855853" w:rsidRPr="00195E83" w:rsidRDefault="00855853" w:rsidP="00C01663">
            <w:pPr>
              <w:rPr>
                <w:rFonts w:ascii="Palatino Linotype" w:hAnsi="Palatino Linotype"/>
                <w:b/>
                <w:sz w:val="18"/>
              </w:rPr>
            </w:pPr>
          </w:p>
        </w:tc>
      </w:tr>
    </w:tbl>
    <w:p w:rsidR="00E864C7" w:rsidRPr="00195E83" w:rsidRDefault="00E864C7" w:rsidP="00E864C7">
      <w:pPr>
        <w:jc w:val="both"/>
        <w:rPr>
          <w:rFonts w:ascii="Palatino Linotype" w:hAnsi="Palatino Linotype" w:cs="Calibri"/>
          <w:sz w:val="6"/>
          <w:szCs w:val="20"/>
        </w:rPr>
      </w:pPr>
    </w:p>
    <w:p w:rsidR="0006678D" w:rsidRDefault="0006678D" w:rsidP="00500C6F">
      <w:pPr>
        <w:keepNext/>
        <w:pBdr>
          <w:bottom w:val="single" w:sz="18" w:space="1" w:color="808080"/>
        </w:pBdr>
        <w:spacing w:before="240"/>
        <w:ind w:right="-1"/>
        <w:outlineLvl w:val="0"/>
        <w:rPr>
          <w:rFonts w:ascii="Palatino Linotype" w:hAnsi="Palatino Linotype" w:cs="Calibri"/>
          <w:b/>
          <w:sz w:val="20"/>
          <w:szCs w:val="22"/>
        </w:rPr>
      </w:pPr>
    </w:p>
    <w:p w:rsidR="00732771" w:rsidRPr="00195E83" w:rsidRDefault="00732771" w:rsidP="00500C6F">
      <w:pPr>
        <w:keepNext/>
        <w:pBdr>
          <w:bottom w:val="single" w:sz="18" w:space="1" w:color="808080"/>
        </w:pBdr>
        <w:spacing w:before="240"/>
        <w:ind w:right="-1"/>
        <w:outlineLvl w:val="0"/>
        <w:rPr>
          <w:rFonts w:ascii="Palatino Linotype" w:hAnsi="Palatino Linotype" w:cs="Calibri"/>
          <w:b/>
          <w:sz w:val="20"/>
          <w:szCs w:val="20"/>
        </w:rPr>
      </w:pPr>
      <w:r w:rsidRPr="00195E83">
        <w:rPr>
          <w:rFonts w:ascii="Palatino Linotype" w:hAnsi="Palatino Linotype" w:cs="Calibri"/>
          <w:b/>
          <w:sz w:val="20"/>
          <w:szCs w:val="22"/>
        </w:rPr>
        <w:t>ORGANIZATIONAL EXPERIENCE</w:t>
      </w:r>
    </w:p>
    <w:p w:rsidR="007A7B2F" w:rsidRPr="007A7B2F" w:rsidRDefault="007A7B2F" w:rsidP="007A7B2F">
      <w:pPr>
        <w:jc w:val="both"/>
        <w:outlineLvl w:val="0"/>
        <w:rPr>
          <w:rFonts w:ascii="Palatino Linotype" w:hAnsi="Palatino Linotype" w:cs="Arial"/>
          <w:b/>
          <w:sz w:val="3"/>
          <w:szCs w:val="17"/>
        </w:rPr>
      </w:pPr>
    </w:p>
    <w:p w:rsidR="007A7B2F" w:rsidRPr="00195E83" w:rsidRDefault="0042111B" w:rsidP="007A7B2F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outlineLvl w:val="0"/>
        <w:rPr>
          <w:rFonts w:ascii="Palatino Linotype" w:hAnsi="Palatino Linotype" w:cs="Arial"/>
          <w:b/>
          <w:sz w:val="18"/>
          <w:szCs w:val="17"/>
        </w:rPr>
      </w:pPr>
      <w:r>
        <w:rPr>
          <w:rFonts w:ascii="Palatino Linotype" w:hAnsi="Palatino Linotype" w:cs="Arial"/>
          <w:b/>
          <w:sz w:val="18"/>
          <w:szCs w:val="17"/>
        </w:rPr>
        <w:t xml:space="preserve">Aug </w:t>
      </w:r>
      <w:r w:rsidR="00917A3C">
        <w:rPr>
          <w:rFonts w:ascii="Palatino Linotype" w:hAnsi="Palatino Linotype" w:cs="Arial"/>
          <w:b/>
          <w:sz w:val="18"/>
          <w:szCs w:val="17"/>
        </w:rPr>
        <w:t>2013</w:t>
      </w:r>
      <w:r w:rsidR="007A7B2F">
        <w:rPr>
          <w:rFonts w:ascii="Palatino Linotype" w:hAnsi="Palatino Linotype" w:cs="Arial"/>
          <w:b/>
          <w:sz w:val="18"/>
          <w:szCs w:val="17"/>
        </w:rPr>
        <w:t xml:space="preserve"> to </w:t>
      </w:r>
      <w:r w:rsidR="00C3545B">
        <w:rPr>
          <w:rFonts w:ascii="Palatino Linotype" w:hAnsi="Palatino Linotype" w:cs="Arial"/>
          <w:b/>
          <w:sz w:val="18"/>
          <w:szCs w:val="17"/>
        </w:rPr>
        <w:t>Present</w:t>
      </w:r>
      <w:r w:rsidR="007A7B2F" w:rsidRPr="00195E83">
        <w:rPr>
          <w:rFonts w:ascii="Palatino Linotype" w:hAnsi="Palatino Linotype" w:cs="Arial"/>
          <w:b/>
          <w:sz w:val="18"/>
          <w:szCs w:val="17"/>
        </w:rPr>
        <w:t xml:space="preserve"> </w:t>
      </w:r>
      <w:r w:rsidR="007A7B2F" w:rsidRPr="00195E83">
        <w:rPr>
          <w:rFonts w:ascii="Palatino Linotype" w:hAnsi="Palatino Linotype" w:cs="Arial"/>
          <w:sz w:val="18"/>
          <w:szCs w:val="17"/>
        </w:rPr>
        <w:t>with</w:t>
      </w:r>
      <w:r w:rsidR="007A7B2F" w:rsidRPr="00195E83">
        <w:rPr>
          <w:rFonts w:ascii="Palatino Linotype" w:hAnsi="Palatino Linotype" w:cs="Arial"/>
          <w:b/>
          <w:sz w:val="18"/>
          <w:szCs w:val="17"/>
        </w:rPr>
        <w:t xml:space="preserve"> </w:t>
      </w:r>
      <w:r w:rsidR="00917A3C" w:rsidRPr="00917A3C">
        <w:rPr>
          <w:rFonts w:ascii="Palatino Linotype" w:hAnsi="Palatino Linotype" w:cs="Arial"/>
          <w:b/>
          <w:sz w:val="18"/>
          <w:szCs w:val="17"/>
        </w:rPr>
        <w:t>Misys Software Solution Pvt. Ltd</w:t>
      </w:r>
      <w:r w:rsidR="00917A3C">
        <w:rPr>
          <w:rFonts w:ascii="Palatino Linotype" w:hAnsi="Palatino Linotype" w:cs="Arial"/>
          <w:b/>
          <w:sz w:val="18"/>
          <w:szCs w:val="17"/>
        </w:rPr>
        <w:t>, Bangalore</w:t>
      </w:r>
    </w:p>
    <w:p w:rsidR="00E4494B" w:rsidRDefault="00E4494B" w:rsidP="00E4494B">
      <w:pPr>
        <w:jc w:val="both"/>
        <w:rPr>
          <w:rFonts w:ascii="Verdana" w:hAnsi="Verdana"/>
          <w:b/>
          <w:bCs/>
          <w:sz w:val="20"/>
          <w:szCs w:val="20"/>
        </w:rPr>
      </w:pPr>
    </w:p>
    <w:p w:rsidR="00E4494B" w:rsidRPr="00860E82" w:rsidRDefault="00917A3C" w:rsidP="00E4494B">
      <w:pPr>
        <w:jc w:val="both"/>
        <w:rPr>
          <w:rFonts w:ascii="Palatino Linotype" w:hAnsi="Palatino Linotype"/>
          <w:b/>
          <w:bCs/>
          <w:sz w:val="18"/>
          <w:szCs w:val="18"/>
        </w:rPr>
      </w:pPr>
      <w:r>
        <w:rPr>
          <w:rFonts w:ascii="Palatino Linotype" w:hAnsi="Palatino Linotype"/>
          <w:b/>
          <w:bCs/>
          <w:sz w:val="18"/>
          <w:szCs w:val="18"/>
        </w:rPr>
        <w:t>Product</w:t>
      </w:r>
      <w:r w:rsidR="00E4494B" w:rsidRPr="00860E82">
        <w:rPr>
          <w:rFonts w:ascii="Palatino Linotype" w:hAnsi="Palatino Linotype"/>
          <w:b/>
          <w:bCs/>
          <w:sz w:val="18"/>
          <w:szCs w:val="18"/>
        </w:rPr>
        <w:t xml:space="preserve">: </w:t>
      </w:r>
      <w:r w:rsidR="00E4494B" w:rsidRPr="00860E82">
        <w:rPr>
          <w:rFonts w:ascii="Palatino Linotype" w:hAnsi="Palatino Linotype"/>
          <w:b/>
          <w:bCs/>
          <w:sz w:val="18"/>
          <w:szCs w:val="18"/>
        </w:rPr>
        <w:tab/>
      </w:r>
      <w:r w:rsidRPr="00917A3C">
        <w:rPr>
          <w:rFonts w:ascii="Palatino Linotype" w:hAnsi="Palatino Linotype"/>
          <w:bCs/>
          <w:sz w:val="18"/>
          <w:szCs w:val="18"/>
        </w:rPr>
        <w:t>Portal Development</w:t>
      </w:r>
    </w:p>
    <w:p w:rsidR="00E4494B" w:rsidRPr="00860E82" w:rsidRDefault="00E4494B" w:rsidP="00E4494B">
      <w:pPr>
        <w:jc w:val="both"/>
        <w:rPr>
          <w:rFonts w:ascii="Palatino Linotype" w:hAnsi="Palatino Linotype"/>
          <w:sz w:val="18"/>
          <w:szCs w:val="18"/>
        </w:rPr>
      </w:pPr>
      <w:r w:rsidRPr="00860E82">
        <w:rPr>
          <w:rFonts w:ascii="Palatino Linotype" w:hAnsi="Palatino Linotype"/>
          <w:b/>
          <w:bCs/>
          <w:sz w:val="18"/>
          <w:szCs w:val="18"/>
        </w:rPr>
        <w:t xml:space="preserve">Platform: </w:t>
      </w:r>
      <w:r w:rsidRPr="00860E82">
        <w:rPr>
          <w:rFonts w:ascii="Palatino Linotype" w:hAnsi="Palatino Linotype"/>
          <w:b/>
          <w:bCs/>
          <w:sz w:val="18"/>
          <w:szCs w:val="18"/>
        </w:rPr>
        <w:tab/>
      </w:r>
      <w:r w:rsidR="00917A3C">
        <w:rPr>
          <w:rFonts w:ascii="Palatino Linotype" w:hAnsi="Palatino Linotype"/>
          <w:sz w:val="18"/>
          <w:szCs w:val="18"/>
        </w:rPr>
        <w:t>Web Application Server</w:t>
      </w:r>
    </w:p>
    <w:p w:rsidR="00E4494B" w:rsidRPr="00860E82" w:rsidRDefault="00E4494B" w:rsidP="00E4494B">
      <w:pPr>
        <w:jc w:val="both"/>
        <w:rPr>
          <w:rFonts w:ascii="Palatino Linotype" w:hAnsi="Palatino Linotype"/>
          <w:sz w:val="18"/>
          <w:szCs w:val="18"/>
        </w:rPr>
      </w:pPr>
      <w:r w:rsidRPr="00860E82">
        <w:rPr>
          <w:rFonts w:ascii="Palatino Linotype" w:hAnsi="Palatino Linotype"/>
          <w:b/>
          <w:bCs/>
          <w:sz w:val="18"/>
          <w:szCs w:val="18"/>
        </w:rPr>
        <w:t xml:space="preserve">Languages: </w:t>
      </w:r>
      <w:r w:rsidRPr="00860E82">
        <w:rPr>
          <w:rFonts w:ascii="Palatino Linotype" w:hAnsi="Palatino Linotype"/>
          <w:b/>
          <w:bCs/>
          <w:sz w:val="18"/>
          <w:szCs w:val="18"/>
        </w:rPr>
        <w:tab/>
      </w:r>
      <w:r w:rsidR="00150C99">
        <w:rPr>
          <w:rFonts w:ascii="Palatino Linotype" w:hAnsi="Palatino Linotype"/>
          <w:bCs/>
          <w:iCs/>
          <w:sz w:val="18"/>
          <w:szCs w:val="18"/>
        </w:rPr>
        <w:t>Java SE 1.7</w:t>
      </w:r>
      <w:r w:rsidRPr="00860E82">
        <w:rPr>
          <w:rFonts w:ascii="Palatino Linotype" w:hAnsi="Palatino Linotype"/>
          <w:bCs/>
          <w:iCs/>
          <w:sz w:val="18"/>
          <w:szCs w:val="18"/>
        </w:rPr>
        <w:t>, Ja</w:t>
      </w:r>
      <w:r w:rsidR="00150C99">
        <w:rPr>
          <w:rFonts w:ascii="Palatino Linotype" w:hAnsi="Palatino Linotype"/>
          <w:bCs/>
          <w:iCs/>
          <w:sz w:val="18"/>
          <w:szCs w:val="18"/>
        </w:rPr>
        <w:t>va EE 7</w:t>
      </w:r>
      <w:r w:rsidRPr="00860E82">
        <w:rPr>
          <w:rFonts w:ascii="Palatino Linotype" w:hAnsi="Palatino Linotype"/>
          <w:bCs/>
          <w:iCs/>
          <w:sz w:val="18"/>
          <w:szCs w:val="18"/>
        </w:rPr>
        <w:t xml:space="preserve">, </w:t>
      </w:r>
      <w:r w:rsidR="00917A3C">
        <w:rPr>
          <w:rFonts w:ascii="Palatino Linotype" w:hAnsi="Palatino Linotype"/>
          <w:bCs/>
          <w:iCs/>
          <w:sz w:val="18"/>
          <w:szCs w:val="18"/>
        </w:rPr>
        <w:t>Web Services, Java Script/Dojo</w:t>
      </w:r>
    </w:p>
    <w:p w:rsidR="00D766F1" w:rsidRPr="00D766F1" w:rsidRDefault="00E4494B" w:rsidP="00F5746F">
      <w:pPr>
        <w:ind w:left="1440" w:hanging="1440"/>
        <w:jc w:val="both"/>
        <w:rPr>
          <w:rFonts w:ascii="Palatino Linotype" w:hAnsi="Palatino Linotype"/>
          <w:b/>
          <w:bCs/>
          <w:sz w:val="18"/>
          <w:szCs w:val="18"/>
        </w:rPr>
      </w:pPr>
      <w:r w:rsidRPr="00860E82">
        <w:rPr>
          <w:rFonts w:ascii="Palatino Linotype" w:hAnsi="Palatino Linotype"/>
          <w:b/>
          <w:bCs/>
          <w:sz w:val="18"/>
          <w:szCs w:val="18"/>
        </w:rPr>
        <w:t>Description:</w:t>
      </w:r>
      <w:r w:rsidRPr="00860E82">
        <w:rPr>
          <w:rFonts w:ascii="Palatino Linotype" w:hAnsi="Palatino Linotype"/>
          <w:sz w:val="18"/>
          <w:szCs w:val="18"/>
        </w:rPr>
        <w:t xml:space="preserve"> </w:t>
      </w:r>
      <w:r w:rsidRPr="00860E82">
        <w:rPr>
          <w:rFonts w:ascii="Palatino Linotype" w:hAnsi="Palatino Linotype"/>
          <w:sz w:val="18"/>
          <w:szCs w:val="18"/>
        </w:rPr>
        <w:tab/>
      </w:r>
      <w:r w:rsidR="00D766F1" w:rsidRPr="00D766F1">
        <w:rPr>
          <w:rFonts w:ascii="Palatino Linotype" w:hAnsi="Palatino Linotype"/>
          <w:sz w:val="18"/>
          <w:szCs w:val="18"/>
        </w:rPr>
        <w:t xml:space="preserve">Have been put in to the product known as </w:t>
      </w:r>
      <w:r w:rsidR="00D766F1" w:rsidRPr="00D766F1">
        <w:rPr>
          <w:rFonts w:ascii="Palatino Linotype" w:hAnsi="Palatino Linotype"/>
          <w:b/>
          <w:bCs/>
          <w:sz w:val="18"/>
          <w:szCs w:val="18"/>
        </w:rPr>
        <w:t>MISYS PORTAL</w:t>
      </w:r>
      <w:r w:rsidR="00D766F1" w:rsidRPr="00D766F1">
        <w:rPr>
          <w:rFonts w:ascii="Palatino Linotype" w:hAnsi="Palatino Linotype"/>
          <w:sz w:val="18"/>
          <w:szCs w:val="18"/>
        </w:rPr>
        <w:t xml:space="preserve"> in the organization that makes Web Portal </w:t>
      </w:r>
      <w:r w:rsidR="00F5746F">
        <w:rPr>
          <w:rFonts w:ascii="Palatino Linotype" w:hAnsi="Palatino Linotype"/>
          <w:sz w:val="18"/>
          <w:szCs w:val="18"/>
        </w:rPr>
        <w:t xml:space="preserve">for </w:t>
      </w:r>
      <w:r w:rsidR="00D766F1" w:rsidRPr="00D766F1">
        <w:rPr>
          <w:rFonts w:ascii="Palatino Linotype" w:hAnsi="Palatino Linotype"/>
          <w:sz w:val="18"/>
          <w:szCs w:val="18"/>
        </w:rPr>
        <w:t xml:space="preserve">Trade </w:t>
      </w:r>
      <w:proofErr w:type="gramStart"/>
      <w:r w:rsidR="00D766F1" w:rsidRPr="00D766F1">
        <w:rPr>
          <w:rFonts w:ascii="Palatino Linotype" w:hAnsi="Palatino Linotype"/>
          <w:sz w:val="18"/>
          <w:szCs w:val="18"/>
        </w:rPr>
        <w:t>&amp;</w:t>
      </w:r>
      <w:r w:rsidR="00F5746F">
        <w:rPr>
          <w:rFonts w:ascii="Palatino Linotype" w:hAnsi="Palatino Linotype"/>
          <w:sz w:val="18"/>
          <w:szCs w:val="18"/>
        </w:rPr>
        <w:t xml:space="preserve"> </w:t>
      </w:r>
      <w:r w:rsidR="00D766F1" w:rsidRPr="00D766F1">
        <w:rPr>
          <w:rFonts w:ascii="Palatino Linotype" w:hAnsi="Palatino Linotype"/>
          <w:sz w:val="18"/>
          <w:szCs w:val="18"/>
        </w:rPr>
        <w:t xml:space="preserve"> Cash</w:t>
      </w:r>
      <w:proofErr w:type="gramEnd"/>
      <w:r w:rsidR="00D766F1" w:rsidRPr="00D766F1">
        <w:rPr>
          <w:rFonts w:ascii="Palatino Linotype" w:hAnsi="Palatino Linotype"/>
          <w:sz w:val="18"/>
          <w:szCs w:val="18"/>
        </w:rPr>
        <w:t xml:space="preserve"> services for world’s leading banks like </w:t>
      </w:r>
      <w:r w:rsidR="00D766F1" w:rsidRPr="00D766F1">
        <w:rPr>
          <w:rFonts w:ascii="Palatino Linotype" w:hAnsi="Palatino Linotype"/>
          <w:b/>
          <w:i/>
          <w:sz w:val="18"/>
          <w:szCs w:val="18"/>
        </w:rPr>
        <w:t>Barclays</w:t>
      </w:r>
      <w:r w:rsidR="00D766F1" w:rsidRPr="00D766F1">
        <w:rPr>
          <w:rFonts w:ascii="Palatino Linotype" w:hAnsi="Palatino Linotype"/>
          <w:sz w:val="18"/>
          <w:szCs w:val="18"/>
        </w:rPr>
        <w:t xml:space="preserve">, </w:t>
      </w:r>
      <w:r w:rsidR="00D766F1" w:rsidRPr="00D766F1">
        <w:rPr>
          <w:rFonts w:ascii="Palatino Linotype" w:hAnsi="Palatino Linotype"/>
          <w:b/>
          <w:i/>
          <w:sz w:val="18"/>
          <w:szCs w:val="18"/>
        </w:rPr>
        <w:t>CNB</w:t>
      </w:r>
      <w:r w:rsidR="00D766F1" w:rsidRPr="00D766F1">
        <w:rPr>
          <w:rFonts w:ascii="Palatino Linotype" w:hAnsi="Palatino Linotype"/>
          <w:sz w:val="18"/>
          <w:szCs w:val="18"/>
        </w:rPr>
        <w:t xml:space="preserve">, </w:t>
      </w:r>
      <w:r w:rsidR="00D766F1" w:rsidRPr="00D766F1">
        <w:rPr>
          <w:rFonts w:ascii="Palatino Linotype" w:hAnsi="Palatino Linotype"/>
          <w:b/>
          <w:i/>
          <w:sz w:val="18"/>
          <w:szCs w:val="18"/>
        </w:rPr>
        <w:t xml:space="preserve">UOB Singapore, </w:t>
      </w:r>
      <w:proofErr w:type="spellStart"/>
      <w:r w:rsidR="00D766F1" w:rsidRPr="00D766F1">
        <w:rPr>
          <w:rFonts w:ascii="Palatino Linotype" w:hAnsi="Palatino Linotype"/>
          <w:b/>
          <w:i/>
          <w:sz w:val="18"/>
          <w:szCs w:val="18"/>
        </w:rPr>
        <w:t>IndusInd</w:t>
      </w:r>
      <w:proofErr w:type="spellEnd"/>
      <w:r w:rsidR="00D766F1" w:rsidRPr="00D766F1">
        <w:rPr>
          <w:rFonts w:ascii="Palatino Linotype" w:hAnsi="Palatino Linotype"/>
          <w:b/>
          <w:i/>
          <w:sz w:val="18"/>
          <w:szCs w:val="18"/>
        </w:rPr>
        <w:t>, ING Group</w:t>
      </w:r>
      <w:r w:rsidR="00D766F1" w:rsidRPr="00D766F1">
        <w:rPr>
          <w:rFonts w:ascii="Palatino Linotype" w:hAnsi="Palatino Linotype"/>
          <w:sz w:val="18"/>
          <w:szCs w:val="18"/>
        </w:rPr>
        <w:t xml:space="preserve"> and many more across the globe.</w:t>
      </w:r>
      <w:r w:rsidR="00F5746F">
        <w:rPr>
          <w:rFonts w:ascii="Palatino Linotype" w:hAnsi="Palatino Linotype"/>
          <w:sz w:val="18"/>
          <w:szCs w:val="18"/>
        </w:rPr>
        <w:t xml:space="preserve"> </w:t>
      </w:r>
      <w:r w:rsidR="00D766F1" w:rsidRPr="00D766F1">
        <w:rPr>
          <w:rFonts w:ascii="Palatino Linotype" w:hAnsi="Palatino Linotype"/>
          <w:bCs/>
          <w:sz w:val="18"/>
          <w:szCs w:val="18"/>
        </w:rPr>
        <w:t xml:space="preserve">Have followed </w:t>
      </w:r>
      <w:r w:rsidR="00D766F1" w:rsidRPr="00D766F1">
        <w:rPr>
          <w:rFonts w:ascii="Palatino Linotype" w:hAnsi="Palatino Linotype"/>
          <w:b/>
          <w:bCs/>
          <w:sz w:val="18"/>
          <w:szCs w:val="18"/>
        </w:rPr>
        <w:t>AGILE</w:t>
      </w:r>
      <w:r w:rsidR="00F5746F">
        <w:rPr>
          <w:rFonts w:ascii="Palatino Linotype" w:hAnsi="Palatino Linotype"/>
          <w:bCs/>
          <w:sz w:val="18"/>
          <w:szCs w:val="18"/>
        </w:rPr>
        <w:t xml:space="preserve"> w</w:t>
      </w:r>
      <w:r w:rsidR="00D766F1" w:rsidRPr="00D766F1">
        <w:rPr>
          <w:rFonts w:ascii="Palatino Linotype" w:hAnsi="Palatino Linotype"/>
          <w:bCs/>
          <w:sz w:val="18"/>
          <w:szCs w:val="18"/>
        </w:rPr>
        <w:t xml:space="preserve">orkflow in the workplace in accordance with daily </w:t>
      </w:r>
      <w:proofErr w:type="gramStart"/>
      <w:r w:rsidR="00D766F1" w:rsidRPr="00D766F1">
        <w:rPr>
          <w:rFonts w:ascii="Palatino Linotype" w:hAnsi="Palatino Linotype"/>
          <w:b/>
          <w:bCs/>
          <w:sz w:val="18"/>
          <w:szCs w:val="18"/>
        </w:rPr>
        <w:t>SCRUM</w:t>
      </w:r>
      <w:r w:rsidR="00F5746F">
        <w:rPr>
          <w:rFonts w:ascii="Palatino Linotype" w:hAnsi="Palatino Linotype"/>
          <w:bCs/>
          <w:sz w:val="18"/>
          <w:szCs w:val="18"/>
        </w:rPr>
        <w:t>,</w:t>
      </w:r>
      <w:proofErr w:type="gramEnd"/>
      <w:r w:rsidR="00F5746F">
        <w:rPr>
          <w:rFonts w:ascii="Palatino Linotype" w:hAnsi="Palatino Linotype"/>
          <w:bCs/>
          <w:sz w:val="18"/>
          <w:szCs w:val="18"/>
        </w:rPr>
        <w:t xml:space="preserve"> </w:t>
      </w:r>
      <w:r w:rsidR="00F5746F" w:rsidRPr="00F5746F">
        <w:rPr>
          <w:rFonts w:ascii="Palatino Linotype" w:hAnsi="Palatino Linotype"/>
          <w:bCs/>
          <w:sz w:val="18"/>
          <w:szCs w:val="18"/>
        </w:rPr>
        <w:t xml:space="preserve">Have been working with </w:t>
      </w:r>
      <w:r w:rsidR="00F5746F" w:rsidRPr="00F5746F">
        <w:rPr>
          <w:rFonts w:ascii="Palatino Linotype" w:hAnsi="Palatino Linotype"/>
          <w:b/>
          <w:bCs/>
          <w:sz w:val="18"/>
          <w:szCs w:val="18"/>
        </w:rPr>
        <w:t>Dev</w:t>
      </w:r>
      <w:r w:rsidR="00F5746F" w:rsidRPr="00F5746F">
        <w:rPr>
          <w:rFonts w:ascii="Palatino Linotype" w:hAnsi="Palatino Linotype"/>
          <w:bCs/>
          <w:sz w:val="18"/>
          <w:szCs w:val="18"/>
        </w:rPr>
        <w:t xml:space="preserve"> </w:t>
      </w:r>
      <w:r w:rsidR="00F5746F" w:rsidRPr="00F5746F">
        <w:rPr>
          <w:rFonts w:ascii="Palatino Linotype" w:hAnsi="Palatino Linotype"/>
          <w:b/>
          <w:bCs/>
          <w:sz w:val="18"/>
          <w:szCs w:val="18"/>
        </w:rPr>
        <w:t>L3 Team</w:t>
      </w:r>
      <w:r w:rsidR="00F5746F" w:rsidRPr="00F5746F">
        <w:rPr>
          <w:rFonts w:ascii="Palatino Linotype" w:hAnsi="Palatino Linotype"/>
          <w:bCs/>
          <w:sz w:val="18"/>
          <w:szCs w:val="18"/>
        </w:rPr>
        <w:t xml:space="preserve"> in the organization in sync with Professional Service team sitting in US, UK and Philippines</w:t>
      </w:r>
      <w:r w:rsidR="00F5746F">
        <w:rPr>
          <w:rFonts w:ascii="Palatino Linotype" w:hAnsi="Palatino Linotype"/>
          <w:bCs/>
          <w:sz w:val="18"/>
          <w:szCs w:val="18"/>
        </w:rPr>
        <w:t xml:space="preserve">. </w:t>
      </w:r>
    </w:p>
    <w:p w:rsidR="00967363" w:rsidRPr="00860E82" w:rsidRDefault="00967363" w:rsidP="00967363">
      <w:pPr>
        <w:jc w:val="both"/>
        <w:rPr>
          <w:rFonts w:ascii="Palatino Linotype" w:hAnsi="Palatino Linotype"/>
          <w:sz w:val="18"/>
          <w:szCs w:val="18"/>
        </w:rPr>
      </w:pPr>
    </w:p>
    <w:p w:rsidR="0006678D" w:rsidRDefault="0006678D" w:rsidP="00D766F1">
      <w:pPr>
        <w:spacing w:before="60"/>
        <w:jc w:val="both"/>
        <w:outlineLvl w:val="0"/>
        <w:rPr>
          <w:rFonts w:ascii="Palatino Linotype" w:hAnsi="Palatino Linotype" w:cs="Arial"/>
          <w:b/>
          <w:sz w:val="20"/>
          <w:szCs w:val="20"/>
        </w:rPr>
      </w:pPr>
    </w:p>
    <w:p w:rsidR="00376093" w:rsidRDefault="00376093" w:rsidP="00D766F1">
      <w:pPr>
        <w:spacing w:before="60"/>
        <w:jc w:val="both"/>
        <w:outlineLvl w:val="0"/>
        <w:rPr>
          <w:rFonts w:ascii="Palatino Linotype" w:hAnsi="Palatino Linotype" w:cs="Arial"/>
          <w:b/>
          <w:sz w:val="20"/>
          <w:szCs w:val="20"/>
        </w:rPr>
      </w:pPr>
    </w:p>
    <w:p w:rsidR="0006678D" w:rsidRPr="00376093" w:rsidRDefault="007A7B2F" w:rsidP="00D766F1">
      <w:pPr>
        <w:spacing w:before="60"/>
        <w:jc w:val="both"/>
        <w:outlineLvl w:val="0"/>
        <w:rPr>
          <w:rFonts w:ascii="Palatino Linotype" w:hAnsi="Palatino Linotype" w:cs="Arial"/>
          <w:b/>
          <w:sz w:val="20"/>
          <w:szCs w:val="20"/>
          <w:u w:val="single"/>
        </w:rPr>
      </w:pPr>
      <w:r w:rsidRPr="00376093">
        <w:rPr>
          <w:rFonts w:ascii="Palatino Linotype" w:hAnsi="Palatino Linotype" w:cs="Arial"/>
          <w:b/>
          <w:sz w:val="20"/>
          <w:szCs w:val="20"/>
          <w:u w:val="single"/>
        </w:rPr>
        <w:lastRenderedPageBreak/>
        <w:t>Responsibilities undertaken during tenure:</w:t>
      </w:r>
    </w:p>
    <w:p w:rsidR="00D766F1" w:rsidRDefault="00D766F1" w:rsidP="00D766F1">
      <w:pPr>
        <w:numPr>
          <w:ilvl w:val="0"/>
          <w:numId w:val="8"/>
        </w:numPr>
        <w:spacing w:before="60"/>
        <w:jc w:val="both"/>
        <w:outlineLvl w:val="0"/>
        <w:rPr>
          <w:rFonts w:ascii="Palatino Linotype" w:hAnsi="Palatino Linotype" w:cs="Arial"/>
          <w:b/>
          <w:sz w:val="18"/>
          <w:szCs w:val="18"/>
        </w:rPr>
      </w:pPr>
      <w:r w:rsidRPr="00D766F1">
        <w:rPr>
          <w:rFonts w:ascii="Palatino Linotype" w:hAnsi="Palatino Linotype" w:cs="Arial"/>
          <w:sz w:val="18"/>
          <w:szCs w:val="18"/>
        </w:rPr>
        <w:t xml:space="preserve">Role was to provide a desirable </w:t>
      </w:r>
      <w:r w:rsidRPr="00D766F1">
        <w:rPr>
          <w:rFonts w:ascii="Palatino Linotype" w:hAnsi="Palatino Linotype" w:cs="Arial"/>
          <w:b/>
          <w:bCs/>
          <w:sz w:val="18"/>
          <w:szCs w:val="18"/>
        </w:rPr>
        <w:t>Fix</w:t>
      </w:r>
      <w:r w:rsidRPr="00D766F1">
        <w:rPr>
          <w:rFonts w:ascii="Palatino Linotype" w:hAnsi="Palatino Linotype" w:cs="Arial"/>
          <w:sz w:val="18"/>
          <w:szCs w:val="18"/>
        </w:rPr>
        <w:t xml:space="preserve"> for any of the </w:t>
      </w:r>
      <w:r w:rsidRPr="00D766F1">
        <w:rPr>
          <w:rFonts w:ascii="Palatino Linotype" w:hAnsi="Palatino Linotype" w:cs="Arial"/>
          <w:b/>
          <w:bCs/>
          <w:sz w:val="18"/>
          <w:szCs w:val="18"/>
        </w:rPr>
        <w:t>Customer Raised Defects</w:t>
      </w:r>
      <w:r w:rsidRPr="00D766F1">
        <w:rPr>
          <w:rFonts w:ascii="Palatino Linotype" w:hAnsi="Palatino Linotype" w:cs="Arial"/>
          <w:sz w:val="18"/>
          <w:szCs w:val="18"/>
        </w:rPr>
        <w:t xml:space="preserve"> or </w:t>
      </w:r>
      <w:r w:rsidRPr="00D766F1">
        <w:rPr>
          <w:rFonts w:ascii="Palatino Linotype" w:hAnsi="Palatino Linotype" w:cs="Arial"/>
          <w:b/>
          <w:bCs/>
          <w:sz w:val="18"/>
          <w:szCs w:val="18"/>
        </w:rPr>
        <w:t>Q/A Raised Internal</w:t>
      </w:r>
      <w:r w:rsidRPr="00D766F1">
        <w:rPr>
          <w:rFonts w:ascii="Palatino Linotype" w:hAnsi="Palatino Linotype" w:cs="Arial"/>
          <w:sz w:val="18"/>
          <w:szCs w:val="18"/>
        </w:rPr>
        <w:t xml:space="preserve"> </w:t>
      </w:r>
      <w:r w:rsidRPr="00D766F1">
        <w:rPr>
          <w:rFonts w:ascii="Palatino Linotype" w:hAnsi="Palatino Linotype" w:cs="Arial"/>
          <w:b/>
          <w:sz w:val="18"/>
          <w:szCs w:val="18"/>
        </w:rPr>
        <w:t>Issues</w:t>
      </w:r>
      <w:r w:rsidRPr="00D766F1">
        <w:rPr>
          <w:rFonts w:ascii="Palatino Linotype" w:hAnsi="Palatino Linotype" w:cs="Arial"/>
          <w:sz w:val="18"/>
          <w:szCs w:val="18"/>
        </w:rPr>
        <w:t xml:space="preserve"> that happened to be a flaw in our Portal Application in the banking Domain and Carrying out the </w:t>
      </w:r>
      <w:r w:rsidRPr="00D766F1">
        <w:rPr>
          <w:rFonts w:ascii="Palatino Linotype" w:hAnsi="Palatino Linotype" w:cs="Arial"/>
          <w:b/>
          <w:bCs/>
          <w:sz w:val="18"/>
          <w:szCs w:val="18"/>
        </w:rPr>
        <w:t>Enhancement Requests</w:t>
      </w:r>
      <w:r w:rsidRPr="00D766F1">
        <w:rPr>
          <w:rFonts w:ascii="Palatino Linotype" w:hAnsi="Palatino Linotype" w:cs="Arial"/>
          <w:sz w:val="18"/>
          <w:szCs w:val="18"/>
        </w:rPr>
        <w:t xml:space="preserve"> Raised by the clients in our products.</w:t>
      </w:r>
    </w:p>
    <w:p w:rsidR="00D766F1" w:rsidRDefault="00D766F1" w:rsidP="00D766F1">
      <w:pPr>
        <w:numPr>
          <w:ilvl w:val="0"/>
          <w:numId w:val="8"/>
        </w:numPr>
        <w:spacing w:before="60"/>
        <w:jc w:val="both"/>
        <w:outlineLvl w:val="0"/>
        <w:rPr>
          <w:rFonts w:ascii="Palatino Linotype" w:hAnsi="Palatino Linotype" w:cs="Arial"/>
          <w:b/>
          <w:sz w:val="18"/>
          <w:szCs w:val="18"/>
        </w:rPr>
      </w:pPr>
      <w:r w:rsidRPr="00D766F1">
        <w:rPr>
          <w:rFonts w:ascii="Palatino Linotype" w:hAnsi="Palatino Linotype" w:cs="Arial"/>
          <w:sz w:val="18"/>
          <w:szCs w:val="18"/>
        </w:rPr>
        <w:t xml:space="preserve">Was handling quite a number of Financial Banks </w:t>
      </w:r>
      <w:proofErr w:type="gramStart"/>
      <w:r w:rsidRPr="00D766F1">
        <w:rPr>
          <w:rFonts w:ascii="Palatino Linotype" w:hAnsi="Palatino Linotype" w:cs="Arial"/>
          <w:sz w:val="18"/>
          <w:szCs w:val="18"/>
        </w:rPr>
        <w:t>of  Europe</w:t>
      </w:r>
      <w:proofErr w:type="gramEnd"/>
      <w:r w:rsidRPr="00D766F1">
        <w:rPr>
          <w:rFonts w:ascii="Palatino Linotype" w:hAnsi="Palatino Linotype" w:cs="Arial"/>
          <w:sz w:val="18"/>
          <w:szCs w:val="18"/>
        </w:rPr>
        <w:t xml:space="preserve"> &amp; Australia &amp; US,  in the sense of  </w:t>
      </w:r>
      <w:r w:rsidRPr="00D766F1">
        <w:rPr>
          <w:rFonts w:ascii="Palatino Linotype" w:hAnsi="Palatino Linotype" w:cs="Arial"/>
          <w:b/>
          <w:bCs/>
          <w:sz w:val="18"/>
          <w:szCs w:val="18"/>
        </w:rPr>
        <w:t>Portal Bug Fixation</w:t>
      </w:r>
      <w:r w:rsidRPr="00D766F1">
        <w:rPr>
          <w:rFonts w:ascii="Palatino Linotype" w:hAnsi="Palatino Linotype" w:cs="Arial"/>
          <w:sz w:val="18"/>
          <w:szCs w:val="18"/>
        </w:rPr>
        <w:t xml:space="preserve"> or </w:t>
      </w:r>
      <w:r w:rsidRPr="00D766F1">
        <w:rPr>
          <w:rFonts w:ascii="Palatino Linotype" w:hAnsi="Palatino Linotype" w:cs="Arial"/>
          <w:b/>
          <w:bCs/>
          <w:sz w:val="18"/>
          <w:szCs w:val="18"/>
        </w:rPr>
        <w:t>Enhancement Requests</w:t>
      </w:r>
      <w:r w:rsidRPr="00D766F1">
        <w:rPr>
          <w:rFonts w:ascii="Palatino Linotype" w:hAnsi="Palatino Linotype" w:cs="Arial"/>
          <w:sz w:val="18"/>
          <w:szCs w:val="18"/>
        </w:rPr>
        <w:t xml:space="preserve"> which was using our </w:t>
      </w:r>
      <w:r w:rsidRPr="00D766F1">
        <w:rPr>
          <w:rFonts w:ascii="Palatino Linotype" w:hAnsi="Palatino Linotype" w:cs="Arial"/>
          <w:b/>
          <w:bCs/>
          <w:sz w:val="18"/>
          <w:szCs w:val="18"/>
        </w:rPr>
        <w:t>Misys Portal</w:t>
      </w:r>
      <w:r w:rsidRPr="00D766F1">
        <w:rPr>
          <w:rFonts w:ascii="Palatino Linotype" w:hAnsi="Palatino Linotype" w:cs="Arial"/>
          <w:sz w:val="18"/>
          <w:szCs w:val="18"/>
        </w:rPr>
        <w:t xml:space="preserve"> either on </w:t>
      </w:r>
      <w:r w:rsidRPr="00D766F1">
        <w:rPr>
          <w:rFonts w:ascii="Palatino Linotype" w:hAnsi="Palatino Linotype" w:cs="Arial"/>
          <w:b/>
          <w:bCs/>
          <w:sz w:val="18"/>
          <w:szCs w:val="18"/>
        </w:rPr>
        <w:t>Cash side</w:t>
      </w:r>
      <w:r w:rsidRPr="00D766F1">
        <w:rPr>
          <w:rFonts w:ascii="Palatino Linotype" w:hAnsi="Palatino Linotype" w:cs="Arial"/>
          <w:sz w:val="18"/>
          <w:szCs w:val="18"/>
        </w:rPr>
        <w:t xml:space="preserve"> or on </w:t>
      </w:r>
      <w:r w:rsidRPr="00D766F1">
        <w:rPr>
          <w:rFonts w:ascii="Palatino Linotype" w:hAnsi="Palatino Linotype" w:cs="Arial"/>
          <w:b/>
          <w:bCs/>
          <w:sz w:val="18"/>
          <w:szCs w:val="18"/>
        </w:rPr>
        <w:t>Trade side</w:t>
      </w:r>
      <w:r w:rsidRPr="00D766F1">
        <w:rPr>
          <w:rFonts w:ascii="Palatino Linotype" w:hAnsi="Palatino Linotype" w:cs="Arial"/>
          <w:sz w:val="18"/>
          <w:szCs w:val="18"/>
        </w:rPr>
        <w:t xml:space="preserve"> or on both.</w:t>
      </w:r>
    </w:p>
    <w:p w:rsidR="00D766F1" w:rsidRDefault="00D766F1" w:rsidP="00D766F1">
      <w:pPr>
        <w:numPr>
          <w:ilvl w:val="0"/>
          <w:numId w:val="8"/>
        </w:numPr>
        <w:spacing w:before="60"/>
        <w:jc w:val="both"/>
        <w:outlineLvl w:val="0"/>
        <w:rPr>
          <w:rFonts w:ascii="Palatino Linotype" w:hAnsi="Palatino Linotype" w:cs="Arial"/>
          <w:b/>
          <w:sz w:val="18"/>
          <w:szCs w:val="18"/>
        </w:rPr>
      </w:pPr>
      <w:r w:rsidRPr="00D766F1">
        <w:rPr>
          <w:rFonts w:ascii="Palatino Linotype" w:hAnsi="Palatino Linotype" w:cs="Arial"/>
          <w:sz w:val="18"/>
          <w:szCs w:val="18"/>
        </w:rPr>
        <w:t xml:space="preserve">Taking care of all the Upcoming and Ongoing Releases of the banks assigned and always made sure that Releases were dispatched on time sending the </w:t>
      </w:r>
      <w:r w:rsidRPr="00D766F1">
        <w:rPr>
          <w:rFonts w:ascii="Palatino Linotype" w:hAnsi="Palatino Linotype" w:cs="Arial"/>
          <w:b/>
          <w:bCs/>
          <w:sz w:val="18"/>
          <w:szCs w:val="18"/>
        </w:rPr>
        <w:t>JENKINS Build</w:t>
      </w:r>
      <w:r w:rsidRPr="00D766F1">
        <w:rPr>
          <w:rFonts w:ascii="Palatino Linotype" w:hAnsi="Palatino Linotype" w:cs="Arial"/>
          <w:sz w:val="18"/>
          <w:szCs w:val="18"/>
        </w:rPr>
        <w:t xml:space="preserve"> to Q/A quite prior to the planned Release date.</w:t>
      </w:r>
    </w:p>
    <w:p w:rsidR="00D766F1" w:rsidRDefault="00D766F1" w:rsidP="00D766F1">
      <w:pPr>
        <w:numPr>
          <w:ilvl w:val="0"/>
          <w:numId w:val="8"/>
        </w:numPr>
        <w:spacing w:before="60"/>
        <w:jc w:val="both"/>
        <w:outlineLvl w:val="0"/>
        <w:rPr>
          <w:rFonts w:ascii="Palatino Linotype" w:hAnsi="Palatino Linotype" w:cs="Arial"/>
          <w:b/>
          <w:sz w:val="18"/>
          <w:szCs w:val="18"/>
        </w:rPr>
      </w:pPr>
      <w:r w:rsidRPr="00D766F1">
        <w:rPr>
          <w:rFonts w:ascii="Palatino Linotype" w:hAnsi="Palatino Linotype" w:cs="Arial"/>
          <w:sz w:val="18"/>
          <w:szCs w:val="18"/>
        </w:rPr>
        <w:t xml:space="preserve">Was totally responsible for nullifying all the persistent issues of the financial customers using the lower versions of our Portal either on </w:t>
      </w:r>
      <w:r w:rsidRPr="00D766F1">
        <w:rPr>
          <w:rFonts w:ascii="Palatino Linotype" w:hAnsi="Palatino Linotype" w:cs="Arial"/>
          <w:b/>
          <w:bCs/>
          <w:sz w:val="18"/>
          <w:szCs w:val="18"/>
        </w:rPr>
        <w:t>CASH</w:t>
      </w:r>
      <w:r w:rsidRPr="00D766F1">
        <w:rPr>
          <w:rFonts w:ascii="Palatino Linotype" w:hAnsi="Palatino Linotype" w:cs="Arial"/>
          <w:sz w:val="18"/>
          <w:szCs w:val="18"/>
        </w:rPr>
        <w:t xml:space="preserve"> or on </w:t>
      </w:r>
      <w:r w:rsidRPr="00D766F1">
        <w:rPr>
          <w:rFonts w:ascii="Palatino Linotype" w:hAnsi="Palatino Linotype" w:cs="Arial"/>
          <w:b/>
          <w:bCs/>
          <w:sz w:val="18"/>
          <w:szCs w:val="18"/>
        </w:rPr>
        <w:t>TRADE</w:t>
      </w:r>
      <w:r w:rsidRPr="00D766F1">
        <w:rPr>
          <w:rFonts w:ascii="Palatino Linotype" w:hAnsi="Palatino Linotype" w:cs="Arial"/>
          <w:sz w:val="18"/>
          <w:szCs w:val="18"/>
        </w:rPr>
        <w:t xml:space="preserve"> side (v3 &amp; v4) and taking care of their up gradation to higher Versions based on Company’s demands and policies.</w:t>
      </w:r>
    </w:p>
    <w:p w:rsidR="00D766F1" w:rsidRDefault="00D766F1" w:rsidP="00D766F1">
      <w:pPr>
        <w:numPr>
          <w:ilvl w:val="0"/>
          <w:numId w:val="8"/>
        </w:numPr>
        <w:spacing w:before="60"/>
        <w:jc w:val="both"/>
        <w:outlineLvl w:val="0"/>
        <w:rPr>
          <w:rFonts w:ascii="Palatino Linotype" w:hAnsi="Palatino Linotype" w:cs="Arial"/>
          <w:b/>
          <w:sz w:val="18"/>
          <w:szCs w:val="18"/>
        </w:rPr>
      </w:pPr>
      <w:r w:rsidRPr="00D766F1">
        <w:rPr>
          <w:rFonts w:ascii="Palatino Linotype" w:hAnsi="Palatino Linotype" w:cs="Arial"/>
          <w:sz w:val="18"/>
          <w:szCs w:val="18"/>
        </w:rPr>
        <w:t xml:space="preserve">Integration of the Portal was associated with different </w:t>
      </w:r>
      <w:r w:rsidRPr="00D766F1">
        <w:rPr>
          <w:rFonts w:ascii="Palatino Linotype" w:hAnsi="Palatino Linotype" w:cs="Arial"/>
          <w:b/>
          <w:bCs/>
          <w:sz w:val="18"/>
          <w:szCs w:val="18"/>
        </w:rPr>
        <w:t>Back Office Products</w:t>
      </w:r>
      <w:r w:rsidRPr="00D766F1">
        <w:rPr>
          <w:rFonts w:ascii="Palatino Linotype" w:hAnsi="Palatino Linotype" w:cs="Arial"/>
          <w:sz w:val="18"/>
          <w:szCs w:val="18"/>
        </w:rPr>
        <w:t xml:space="preserve"> that Misys had in the </w:t>
      </w:r>
      <w:proofErr w:type="gramStart"/>
      <w:r w:rsidRPr="00D766F1">
        <w:rPr>
          <w:rFonts w:ascii="Palatino Linotype" w:hAnsi="Palatino Linotype" w:cs="Arial"/>
          <w:sz w:val="18"/>
          <w:szCs w:val="18"/>
        </w:rPr>
        <w:t>Financial</w:t>
      </w:r>
      <w:proofErr w:type="gramEnd"/>
      <w:r w:rsidRPr="00D766F1">
        <w:rPr>
          <w:rFonts w:ascii="Palatino Linotype" w:hAnsi="Palatino Linotype" w:cs="Arial"/>
          <w:sz w:val="18"/>
          <w:szCs w:val="18"/>
        </w:rPr>
        <w:t xml:space="preserve"> market, hence was imparted with the brief Product Knowledge of several such back office Products.</w:t>
      </w:r>
    </w:p>
    <w:p w:rsidR="00D766F1" w:rsidRPr="00DA7298" w:rsidRDefault="00D766F1" w:rsidP="00D766F1">
      <w:pPr>
        <w:numPr>
          <w:ilvl w:val="0"/>
          <w:numId w:val="8"/>
        </w:numPr>
        <w:spacing w:before="60"/>
        <w:jc w:val="both"/>
        <w:outlineLvl w:val="0"/>
        <w:rPr>
          <w:rFonts w:ascii="Palatino Linotype" w:hAnsi="Palatino Linotype" w:cs="Arial"/>
          <w:b/>
          <w:sz w:val="18"/>
          <w:szCs w:val="18"/>
        </w:rPr>
      </w:pPr>
      <w:r w:rsidRPr="00D766F1">
        <w:rPr>
          <w:rFonts w:ascii="Palatino Linotype" w:hAnsi="Palatino Linotype" w:cs="Arial"/>
          <w:sz w:val="18"/>
          <w:szCs w:val="18"/>
        </w:rPr>
        <w:t xml:space="preserve">Have been </w:t>
      </w:r>
      <w:proofErr w:type="gramStart"/>
      <w:r w:rsidRPr="00D766F1">
        <w:rPr>
          <w:rFonts w:ascii="Palatino Linotype" w:hAnsi="Palatino Linotype" w:cs="Arial"/>
          <w:sz w:val="18"/>
          <w:szCs w:val="18"/>
        </w:rPr>
        <w:t>Imparted</w:t>
      </w:r>
      <w:proofErr w:type="gramEnd"/>
      <w:r w:rsidRPr="00D766F1">
        <w:rPr>
          <w:rFonts w:ascii="Palatino Linotype" w:hAnsi="Palatino Linotype" w:cs="Arial"/>
          <w:sz w:val="18"/>
          <w:szCs w:val="18"/>
        </w:rPr>
        <w:t xml:space="preserve"> with brief knowledge about different Web Service Technologies like </w:t>
      </w:r>
      <w:r w:rsidRPr="00D766F1">
        <w:rPr>
          <w:rFonts w:ascii="Palatino Linotype" w:hAnsi="Palatino Linotype" w:cs="Arial"/>
          <w:b/>
          <w:bCs/>
          <w:sz w:val="18"/>
          <w:szCs w:val="18"/>
        </w:rPr>
        <w:t>SOAP</w:t>
      </w:r>
      <w:r w:rsidRPr="00D766F1">
        <w:rPr>
          <w:rFonts w:ascii="Palatino Linotype" w:hAnsi="Palatino Linotype" w:cs="Arial"/>
          <w:sz w:val="18"/>
          <w:szCs w:val="18"/>
        </w:rPr>
        <w:t xml:space="preserve">, </w:t>
      </w:r>
      <w:r w:rsidRPr="00D766F1">
        <w:rPr>
          <w:rFonts w:ascii="Palatino Linotype" w:hAnsi="Palatino Linotype" w:cs="Arial"/>
          <w:b/>
          <w:sz w:val="18"/>
          <w:szCs w:val="18"/>
        </w:rPr>
        <w:t>JMS</w:t>
      </w:r>
      <w:r w:rsidRPr="00D766F1">
        <w:rPr>
          <w:rFonts w:ascii="Palatino Linotype" w:hAnsi="Palatino Linotype" w:cs="Arial"/>
          <w:sz w:val="18"/>
          <w:szCs w:val="18"/>
        </w:rPr>
        <w:t xml:space="preserve"> etc associated with different technologies like </w:t>
      </w:r>
      <w:r w:rsidRPr="00D766F1">
        <w:rPr>
          <w:rFonts w:ascii="Palatino Linotype" w:hAnsi="Palatino Linotype" w:cs="Arial"/>
          <w:b/>
          <w:bCs/>
          <w:sz w:val="18"/>
          <w:szCs w:val="18"/>
        </w:rPr>
        <w:t>XSL-T</w:t>
      </w:r>
      <w:r w:rsidRPr="00D766F1">
        <w:rPr>
          <w:rFonts w:ascii="Palatino Linotype" w:hAnsi="Palatino Linotype" w:cs="Arial"/>
          <w:sz w:val="18"/>
          <w:szCs w:val="18"/>
        </w:rPr>
        <w:t xml:space="preserve">, </w:t>
      </w:r>
      <w:r w:rsidRPr="00D766F1">
        <w:rPr>
          <w:rFonts w:ascii="Palatino Linotype" w:hAnsi="Palatino Linotype" w:cs="Arial"/>
          <w:b/>
          <w:bCs/>
          <w:sz w:val="18"/>
          <w:szCs w:val="18"/>
        </w:rPr>
        <w:t>JAX-B, WSDL, SAX</w:t>
      </w:r>
      <w:r w:rsidRPr="00D766F1">
        <w:rPr>
          <w:rFonts w:ascii="Palatino Linotype" w:hAnsi="Palatino Linotype" w:cs="Arial"/>
          <w:sz w:val="18"/>
          <w:szCs w:val="18"/>
        </w:rPr>
        <w:t xml:space="preserve"> etc.</w:t>
      </w:r>
    </w:p>
    <w:p w:rsidR="00DA7298" w:rsidRPr="00376093" w:rsidRDefault="00DA7298" w:rsidP="00DA7298">
      <w:pPr>
        <w:spacing w:before="60"/>
        <w:ind w:left="720"/>
        <w:jc w:val="both"/>
        <w:outlineLvl w:val="0"/>
        <w:rPr>
          <w:rFonts w:ascii="Palatino Linotype" w:hAnsi="Palatino Linotype" w:cs="Arial"/>
          <w:b/>
          <w:sz w:val="18"/>
          <w:szCs w:val="18"/>
        </w:rPr>
      </w:pPr>
    </w:p>
    <w:p w:rsidR="00376093" w:rsidRDefault="00376093" w:rsidP="00376093">
      <w:pPr>
        <w:spacing w:before="60"/>
        <w:jc w:val="both"/>
        <w:outlineLvl w:val="0"/>
        <w:rPr>
          <w:rFonts w:ascii="Palatino Linotype" w:hAnsi="Palatino Linotype" w:cs="Arial"/>
          <w:sz w:val="18"/>
          <w:szCs w:val="18"/>
        </w:rPr>
      </w:pPr>
      <w:r w:rsidRPr="00376093">
        <w:rPr>
          <w:rFonts w:ascii="Palatino Linotype" w:hAnsi="Palatino Linotype" w:cs="Arial"/>
          <w:b/>
          <w:bCs/>
          <w:sz w:val="18"/>
          <w:szCs w:val="18"/>
          <w:u w:val="single"/>
        </w:rPr>
        <w:t>POC performed during the tenure</w:t>
      </w:r>
    </w:p>
    <w:p w:rsidR="00376093" w:rsidRDefault="00376093" w:rsidP="00376093">
      <w:pPr>
        <w:numPr>
          <w:ilvl w:val="0"/>
          <w:numId w:val="11"/>
        </w:numPr>
        <w:spacing w:before="60"/>
        <w:jc w:val="both"/>
        <w:outlineLvl w:val="0"/>
        <w:rPr>
          <w:rFonts w:ascii="Palatino Linotype" w:hAnsi="Palatino Linotype" w:cs="Arial"/>
          <w:sz w:val="18"/>
          <w:szCs w:val="18"/>
        </w:rPr>
      </w:pPr>
      <w:r>
        <w:rPr>
          <w:rFonts w:ascii="Palatino Linotype" w:hAnsi="Palatino Linotype" w:cs="Arial"/>
          <w:sz w:val="18"/>
          <w:szCs w:val="18"/>
        </w:rPr>
        <w:t xml:space="preserve">Carried out the Proof of Concepts to minimize the effort of applying patches in the Eclipse Workspace code line that included copy paste of a piece of code in around 1500 </w:t>
      </w:r>
      <w:r w:rsidRPr="00DA7298">
        <w:rPr>
          <w:rFonts w:ascii="Palatino Linotype" w:hAnsi="Palatino Linotype" w:cs="Arial"/>
          <w:b/>
          <w:bCs/>
          <w:sz w:val="18"/>
          <w:szCs w:val="18"/>
        </w:rPr>
        <w:t>JAVA</w:t>
      </w:r>
      <w:r>
        <w:rPr>
          <w:rFonts w:ascii="Palatino Linotype" w:hAnsi="Palatino Linotype" w:cs="Arial"/>
          <w:sz w:val="18"/>
          <w:szCs w:val="18"/>
        </w:rPr>
        <w:t xml:space="preserve"> and </w:t>
      </w:r>
      <w:r w:rsidRPr="00DA7298">
        <w:rPr>
          <w:rFonts w:ascii="Palatino Linotype" w:hAnsi="Palatino Linotype" w:cs="Arial"/>
          <w:b/>
          <w:bCs/>
          <w:sz w:val="18"/>
          <w:szCs w:val="18"/>
        </w:rPr>
        <w:t>XSL</w:t>
      </w:r>
      <w:r>
        <w:rPr>
          <w:rFonts w:ascii="Palatino Linotype" w:hAnsi="Palatino Linotype" w:cs="Arial"/>
          <w:sz w:val="18"/>
          <w:szCs w:val="18"/>
        </w:rPr>
        <w:t xml:space="preserve"> files.</w:t>
      </w:r>
    </w:p>
    <w:p w:rsidR="00376093" w:rsidRDefault="00DA7298" w:rsidP="00376093">
      <w:pPr>
        <w:numPr>
          <w:ilvl w:val="0"/>
          <w:numId w:val="11"/>
        </w:numPr>
        <w:spacing w:before="60"/>
        <w:jc w:val="both"/>
        <w:outlineLvl w:val="0"/>
        <w:rPr>
          <w:rFonts w:ascii="Palatino Linotype" w:hAnsi="Palatino Linotype" w:cs="Arial"/>
          <w:sz w:val="18"/>
          <w:szCs w:val="18"/>
        </w:rPr>
      </w:pPr>
      <w:r>
        <w:rPr>
          <w:rFonts w:ascii="Palatino Linotype" w:hAnsi="Palatino Linotype" w:cs="Arial"/>
          <w:sz w:val="18"/>
          <w:szCs w:val="18"/>
        </w:rPr>
        <w:t>Had Built</w:t>
      </w:r>
      <w:r w:rsidR="00376093">
        <w:rPr>
          <w:rFonts w:ascii="Palatino Linotype" w:hAnsi="Palatino Linotype" w:cs="Arial"/>
          <w:sz w:val="18"/>
          <w:szCs w:val="18"/>
        </w:rPr>
        <w:t xml:space="preserve"> a</w:t>
      </w:r>
      <w:r>
        <w:rPr>
          <w:rFonts w:ascii="Palatino Linotype" w:hAnsi="Palatino Linotype" w:cs="Arial"/>
          <w:sz w:val="18"/>
          <w:szCs w:val="18"/>
        </w:rPr>
        <w:t>n</w:t>
      </w:r>
      <w:r w:rsidR="00376093">
        <w:rPr>
          <w:rFonts w:ascii="Palatino Linotype" w:hAnsi="Palatino Linotype" w:cs="Arial"/>
          <w:sz w:val="18"/>
          <w:szCs w:val="18"/>
        </w:rPr>
        <w:t xml:space="preserve"> </w:t>
      </w:r>
      <w:r w:rsidR="00376093" w:rsidRPr="00DA7298">
        <w:rPr>
          <w:rFonts w:ascii="Palatino Linotype" w:hAnsi="Palatino Linotype" w:cs="Arial"/>
          <w:b/>
          <w:bCs/>
          <w:sz w:val="18"/>
          <w:szCs w:val="18"/>
        </w:rPr>
        <w:t xml:space="preserve">Eclipse </w:t>
      </w:r>
      <w:r w:rsidRPr="00DA7298">
        <w:rPr>
          <w:rFonts w:ascii="Palatino Linotype" w:hAnsi="Palatino Linotype" w:cs="Arial"/>
          <w:b/>
          <w:bCs/>
          <w:sz w:val="18"/>
          <w:szCs w:val="18"/>
        </w:rPr>
        <w:t>Plug-in</w:t>
      </w:r>
      <w:r>
        <w:rPr>
          <w:rFonts w:ascii="Palatino Linotype" w:hAnsi="Palatino Linotype" w:cs="Arial"/>
          <w:sz w:val="18"/>
          <w:szCs w:val="18"/>
        </w:rPr>
        <w:t xml:space="preserve"> to automate this process of copy pasting and to reduce 5 days effort to half an hour task.</w:t>
      </w:r>
      <w:r w:rsidR="00376093">
        <w:rPr>
          <w:rFonts w:ascii="Palatino Linotype" w:hAnsi="Palatino Linotype" w:cs="Arial"/>
          <w:sz w:val="18"/>
          <w:szCs w:val="18"/>
        </w:rPr>
        <w:t xml:space="preserve"> </w:t>
      </w:r>
    </w:p>
    <w:p w:rsidR="00DA7298" w:rsidRDefault="00DA7298" w:rsidP="00376093">
      <w:pPr>
        <w:numPr>
          <w:ilvl w:val="0"/>
          <w:numId w:val="11"/>
        </w:numPr>
        <w:spacing w:before="60"/>
        <w:jc w:val="both"/>
        <w:outlineLvl w:val="0"/>
        <w:rPr>
          <w:rFonts w:ascii="Palatino Linotype" w:hAnsi="Palatino Linotype" w:cs="Arial"/>
          <w:sz w:val="18"/>
          <w:szCs w:val="18"/>
        </w:rPr>
      </w:pPr>
      <w:r>
        <w:rPr>
          <w:rFonts w:ascii="Palatino Linotype" w:hAnsi="Palatino Linotype" w:cs="Arial"/>
          <w:sz w:val="18"/>
          <w:szCs w:val="18"/>
        </w:rPr>
        <w:t>This was a simple Eclipse Plug-in project in which we made use of Eclipse build-in wizards and Build-in popups with Code Insertion and Replacement Logic in the Business Layer.</w:t>
      </w:r>
    </w:p>
    <w:p w:rsidR="00DA7298" w:rsidRPr="00376093" w:rsidRDefault="00DA7298" w:rsidP="00376093">
      <w:pPr>
        <w:numPr>
          <w:ilvl w:val="0"/>
          <w:numId w:val="11"/>
        </w:numPr>
        <w:spacing w:before="60"/>
        <w:jc w:val="both"/>
        <w:outlineLvl w:val="0"/>
        <w:rPr>
          <w:rFonts w:ascii="Palatino Linotype" w:hAnsi="Palatino Linotype" w:cs="Arial"/>
          <w:sz w:val="18"/>
          <w:szCs w:val="18"/>
        </w:rPr>
      </w:pPr>
      <w:r>
        <w:rPr>
          <w:rFonts w:ascii="Palatino Linotype" w:hAnsi="Palatino Linotype" w:cs="Arial"/>
          <w:sz w:val="18"/>
          <w:szCs w:val="18"/>
        </w:rPr>
        <w:t xml:space="preserve">The main emphasis of this POC was to Reduce the efforts in terms of Man hours to provide the Security </w:t>
      </w:r>
      <w:proofErr w:type="gramStart"/>
      <w:r>
        <w:rPr>
          <w:rFonts w:ascii="Palatino Linotype" w:hAnsi="Palatino Linotype" w:cs="Arial"/>
          <w:sz w:val="18"/>
          <w:szCs w:val="18"/>
        </w:rPr>
        <w:t>Vulnerability  Fixes</w:t>
      </w:r>
      <w:proofErr w:type="gramEnd"/>
      <w:r>
        <w:rPr>
          <w:rFonts w:ascii="Palatino Linotype" w:hAnsi="Palatino Linotype" w:cs="Arial"/>
          <w:sz w:val="18"/>
          <w:szCs w:val="18"/>
        </w:rPr>
        <w:t xml:space="preserve"> of all the branches of Misys Client Projects which was almost a week’s job for a person.</w:t>
      </w:r>
    </w:p>
    <w:p w:rsidR="00503E43" w:rsidRPr="00195E83" w:rsidRDefault="00503E43" w:rsidP="006F276E">
      <w:pPr>
        <w:jc w:val="both"/>
        <w:outlineLvl w:val="0"/>
        <w:rPr>
          <w:rFonts w:ascii="Palatino Linotype" w:hAnsi="Palatino Linotype" w:cs="Arial"/>
          <w:b/>
          <w:sz w:val="17"/>
          <w:szCs w:val="17"/>
        </w:rPr>
      </w:pPr>
    </w:p>
    <w:p w:rsidR="001A5F1B" w:rsidRPr="00195E83" w:rsidRDefault="001A5F1B" w:rsidP="00A00812">
      <w:pPr>
        <w:pBdr>
          <w:bottom w:val="single" w:sz="18" w:space="1" w:color="7F7F7F"/>
        </w:pBdr>
        <w:outlineLvl w:val="0"/>
        <w:rPr>
          <w:rFonts w:ascii="Palatino Linotype" w:hAnsi="Palatino Linotype" w:cs="Arial"/>
          <w:b/>
          <w:sz w:val="20"/>
          <w:szCs w:val="17"/>
        </w:rPr>
      </w:pPr>
      <w:r w:rsidRPr="00195E83">
        <w:rPr>
          <w:rFonts w:ascii="Palatino Linotype" w:hAnsi="Palatino Linotype" w:cs="Arial"/>
          <w:b/>
          <w:sz w:val="20"/>
          <w:szCs w:val="17"/>
        </w:rPr>
        <w:t xml:space="preserve">EDUCATION AND </w:t>
      </w:r>
      <w:r w:rsidR="007A2E39">
        <w:rPr>
          <w:rFonts w:ascii="Palatino Linotype" w:hAnsi="Palatino Linotype" w:cs="Arial"/>
          <w:b/>
          <w:sz w:val="20"/>
          <w:szCs w:val="17"/>
        </w:rPr>
        <w:t>QUALIFICATIONS</w:t>
      </w:r>
    </w:p>
    <w:p w:rsidR="006E35EC" w:rsidRPr="00195E83" w:rsidRDefault="006E35EC" w:rsidP="006C302F">
      <w:pPr>
        <w:spacing w:after="40"/>
        <w:jc w:val="both"/>
        <w:outlineLvl w:val="0"/>
        <w:rPr>
          <w:rFonts w:ascii="Palatino Linotype" w:hAnsi="Palatino Linotype" w:cs="Arial"/>
          <w:sz w:val="8"/>
          <w:szCs w:val="17"/>
          <w:lang w:val="en-GB"/>
        </w:rPr>
      </w:pPr>
    </w:p>
    <w:p w:rsidR="00D25FB3" w:rsidRPr="00231D4A" w:rsidRDefault="00F05D29" w:rsidP="000B7A20">
      <w:pPr>
        <w:numPr>
          <w:ilvl w:val="0"/>
          <w:numId w:val="3"/>
        </w:numPr>
        <w:spacing w:after="40"/>
        <w:jc w:val="both"/>
        <w:outlineLvl w:val="0"/>
        <w:rPr>
          <w:rFonts w:ascii="Palatino Linotype" w:hAnsi="Palatino Linotype" w:cs="Arial"/>
          <w:sz w:val="18"/>
          <w:szCs w:val="18"/>
        </w:rPr>
      </w:pPr>
      <w:r w:rsidRPr="00231D4A">
        <w:rPr>
          <w:rFonts w:ascii="Palatino Linotype" w:hAnsi="Palatino Linotype" w:cs="Arial"/>
          <w:b/>
          <w:sz w:val="18"/>
          <w:szCs w:val="18"/>
        </w:rPr>
        <w:t>B.E</w:t>
      </w:r>
      <w:r w:rsidR="00D25FB3" w:rsidRPr="00231D4A">
        <w:rPr>
          <w:rFonts w:ascii="Palatino Linotype" w:hAnsi="Palatino Linotype" w:cs="Arial"/>
          <w:b/>
          <w:sz w:val="18"/>
          <w:szCs w:val="18"/>
        </w:rPr>
        <w:t xml:space="preserve"> – </w:t>
      </w:r>
      <w:r w:rsidR="00F5746F">
        <w:rPr>
          <w:rFonts w:ascii="Palatino Linotype" w:hAnsi="Palatino Linotype" w:cs="Arial"/>
          <w:b/>
          <w:sz w:val="18"/>
          <w:szCs w:val="18"/>
        </w:rPr>
        <w:t>Electronics and Communication</w:t>
      </w:r>
      <w:r w:rsidR="00D25FB3" w:rsidRPr="00231D4A">
        <w:rPr>
          <w:rFonts w:ascii="Palatino Linotype" w:hAnsi="Palatino Linotype" w:cs="Arial"/>
          <w:sz w:val="18"/>
          <w:szCs w:val="18"/>
        </w:rPr>
        <w:t xml:space="preserve">, </w:t>
      </w:r>
      <w:r w:rsidR="00F60335" w:rsidRPr="00231D4A">
        <w:rPr>
          <w:rFonts w:ascii="Palatino Linotype" w:hAnsi="Palatino Linotype" w:cs="Arial"/>
          <w:sz w:val="18"/>
          <w:szCs w:val="18"/>
        </w:rPr>
        <w:t>fr</w:t>
      </w:r>
      <w:r w:rsidR="00955A9D" w:rsidRPr="00231D4A">
        <w:rPr>
          <w:rFonts w:ascii="Palatino Linotype" w:hAnsi="Palatino Linotype" w:cs="Arial"/>
          <w:sz w:val="18"/>
          <w:szCs w:val="18"/>
        </w:rPr>
        <w:t>om</w:t>
      </w:r>
      <w:r w:rsidR="00F5746F">
        <w:rPr>
          <w:rFonts w:ascii="Palatino Linotype" w:hAnsi="Palatino Linotype" w:cs="Arial"/>
          <w:sz w:val="18"/>
          <w:szCs w:val="18"/>
        </w:rPr>
        <w:t xml:space="preserve"> NIE-IT Mysore</w:t>
      </w:r>
      <w:r w:rsidR="00955A9D" w:rsidRPr="00231D4A">
        <w:rPr>
          <w:rFonts w:ascii="Palatino Linotype" w:hAnsi="Palatino Linotype" w:cs="Arial"/>
          <w:sz w:val="18"/>
          <w:szCs w:val="18"/>
        </w:rPr>
        <w:t xml:space="preserve">, </w:t>
      </w:r>
      <w:r w:rsidR="00F60335" w:rsidRPr="00231D4A">
        <w:rPr>
          <w:rFonts w:ascii="Palatino Linotype" w:hAnsi="Palatino Linotype" w:cs="Arial"/>
          <w:sz w:val="18"/>
          <w:szCs w:val="18"/>
        </w:rPr>
        <w:t>Affiliated to</w:t>
      </w:r>
      <w:r w:rsidR="00F5746F">
        <w:rPr>
          <w:rFonts w:ascii="Palatino Linotype" w:hAnsi="Palatino Linotype" w:cs="Arial"/>
          <w:sz w:val="18"/>
          <w:szCs w:val="18"/>
        </w:rPr>
        <w:t xml:space="preserve"> VTU</w:t>
      </w:r>
      <w:r w:rsidRPr="00231D4A">
        <w:rPr>
          <w:rFonts w:ascii="Palatino Linotype" w:hAnsi="Palatino Linotype" w:cs="Arial"/>
          <w:sz w:val="18"/>
          <w:szCs w:val="18"/>
        </w:rPr>
        <w:t xml:space="preserve">, </w:t>
      </w:r>
      <w:r w:rsidR="00F5746F" w:rsidRPr="00231D4A">
        <w:rPr>
          <w:rFonts w:ascii="Palatino Linotype" w:hAnsi="Palatino Linotype" w:cs="Arial"/>
          <w:sz w:val="18"/>
          <w:szCs w:val="18"/>
        </w:rPr>
        <w:t>B</w:t>
      </w:r>
      <w:r w:rsidR="00F5746F">
        <w:rPr>
          <w:rFonts w:ascii="Palatino Linotype" w:hAnsi="Palatino Linotype" w:cs="Arial"/>
          <w:sz w:val="18"/>
          <w:szCs w:val="18"/>
        </w:rPr>
        <w:t>elgaum</w:t>
      </w:r>
      <w:r w:rsidR="00955A9D" w:rsidRPr="00231D4A">
        <w:rPr>
          <w:rFonts w:ascii="Palatino Linotype" w:hAnsi="Palatino Linotype" w:cs="Arial"/>
          <w:sz w:val="18"/>
          <w:szCs w:val="18"/>
        </w:rPr>
        <w:t xml:space="preserve"> </w:t>
      </w:r>
      <w:r w:rsidR="00EE3411" w:rsidRPr="00231D4A">
        <w:rPr>
          <w:rFonts w:ascii="Palatino Linotype" w:hAnsi="Palatino Linotype" w:cs="Arial"/>
          <w:sz w:val="18"/>
          <w:szCs w:val="18"/>
        </w:rPr>
        <w:t>in the year 200</w:t>
      </w:r>
      <w:r w:rsidR="00F5746F">
        <w:rPr>
          <w:rFonts w:ascii="Palatino Linotype" w:hAnsi="Palatino Linotype" w:cs="Arial"/>
          <w:sz w:val="18"/>
          <w:szCs w:val="18"/>
        </w:rPr>
        <w:t>9</w:t>
      </w:r>
      <w:r w:rsidR="00EE3411" w:rsidRPr="00231D4A">
        <w:rPr>
          <w:rFonts w:ascii="Palatino Linotype" w:hAnsi="Palatino Linotype" w:cs="Arial"/>
          <w:sz w:val="18"/>
          <w:szCs w:val="18"/>
        </w:rPr>
        <w:t>-</w:t>
      </w:r>
      <w:r w:rsidR="00F5746F">
        <w:rPr>
          <w:rFonts w:ascii="Palatino Linotype" w:hAnsi="Palatino Linotype" w:cs="Arial"/>
          <w:sz w:val="18"/>
          <w:szCs w:val="18"/>
        </w:rPr>
        <w:t>13</w:t>
      </w:r>
      <w:r w:rsidR="00EE3411" w:rsidRPr="00231D4A">
        <w:rPr>
          <w:rFonts w:ascii="Palatino Linotype" w:hAnsi="Palatino Linotype" w:cs="Arial"/>
          <w:sz w:val="18"/>
          <w:szCs w:val="18"/>
        </w:rPr>
        <w:t xml:space="preserve"> with </w:t>
      </w:r>
      <w:r w:rsidR="00F5746F" w:rsidRPr="00F5746F">
        <w:rPr>
          <w:rFonts w:ascii="Palatino Linotype" w:hAnsi="Palatino Linotype" w:cs="Arial"/>
          <w:b/>
          <w:sz w:val="18"/>
          <w:szCs w:val="18"/>
        </w:rPr>
        <w:t>66</w:t>
      </w:r>
      <w:r w:rsidR="00EE3411" w:rsidRPr="00F5746F">
        <w:rPr>
          <w:rFonts w:ascii="Palatino Linotype" w:hAnsi="Palatino Linotype" w:cs="Arial"/>
          <w:b/>
          <w:sz w:val="18"/>
          <w:szCs w:val="18"/>
        </w:rPr>
        <w:t>%</w:t>
      </w:r>
    </w:p>
    <w:p w:rsidR="00D25FB3" w:rsidRPr="00231D4A" w:rsidRDefault="00955A9D" w:rsidP="000B7A20">
      <w:pPr>
        <w:numPr>
          <w:ilvl w:val="0"/>
          <w:numId w:val="3"/>
        </w:numPr>
        <w:rPr>
          <w:sz w:val="18"/>
          <w:szCs w:val="18"/>
        </w:rPr>
      </w:pPr>
      <w:r w:rsidRPr="00231D4A">
        <w:rPr>
          <w:rFonts w:ascii="Palatino Linotype" w:hAnsi="Palatino Linotype" w:cs="Arial"/>
          <w:b/>
          <w:sz w:val="18"/>
          <w:szCs w:val="18"/>
        </w:rPr>
        <w:t>HSC</w:t>
      </w:r>
      <w:r w:rsidR="007733BD" w:rsidRPr="00231D4A">
        <w:rPr>
          <w:rFonts w:ascii="Palatino Linotype" w:hAnsi="Palatino Linotype" w:cs="Arial"/>
          <w:b/>
          <w:sz w:val="18"/>
          <w:szCs w:val="18"/>
        </w:rPr>
        <w:t xml:space="preserve"> </w:t>
      </w:r>
      <w:r w:rsidR="0053013A" w:rsidRPr="00231D4A">
        <w:rPr>
          <w:rFonts w:ascii="Palatino Linotype" w:hAnsi="Palatino Linotype" w:cs="Arial"/>
          <w:b/>
          <w:sz w:val="18"/>
          <w:szCs w:val="18"/>
        </w:rPr>
        <w:t>–</w:t>
      </w:r>
      <w:r w:rsidR="001D7C42" w:rsidRPr="00231D4A">
        <w:rPr>
          <w:rFonts w:ascii="Palatino Linotype" w:hAnsi="Palatino Linotype" w:cs="Arial"/>
          <w:b/>
          <w:sz w:val="18"/>
          <w:szCs w:val="18"/>
        </w:rPr>
        <w:t xml:space="preserve"> PCM</w:t>
      </w:r>
      <w:r w:rsidR="00EE3411" w:rsidRPr="00231D4A">
        <w:rPr>
          <w:rFonts w:ascii="Palatino Linotype" w:hAnsi="Palatino Linotype" w:cs="Arial"/>
          <w:b/>
          <w:sz w:val="18"/>
          <w:szCs w:val="18"/>
        </w:rPr>
        <w:t xml:space="preserve"> </w:t>
      </w:r>
      <w:r w:rsidR="00EE3411" w:rsidRPr="00231D4A">
        <w:rPr>
          <w:rFonts w:ascii="Palatino Linotype" w:hAnsi="Palatino Linotype" w:cs="Arial"/>
          <w:sz w:val="18"/>
          <w:szCs w:val="18"/>
        </w:rPr>
        <w:t>from</w:t>
      </w:r>
      <w:r w:rsidRPr="00231D4A">
        <w:rPr>
          <w:rFonts w:ascii="Palatino Linotype" w:hAnsi="Palatino Linotype" w:cs="Arial"/>
          <w:b/>
          <w:sz w:val="18"/>
          <w:szCs w:val="18"/>
        </w:rPr>
        <w:t xml:space="preserve"> </w:t>
      </w:r>
      <w:r w:rsidR="00F5746F">
        <w:rPr>
          <w:rFonts w:ascii="Palatino Linotype" w:hAnsi="Palatino Linotype" w:cs="Arial"/>
          <w:sz w:val="18"/>
          <w:szCs w:val="18"/>
        </w:rPr>
        <w:t xml:space="preserve">DAV, </w:t>
      </w:r>
      <w:proofErr w:type="spellStart"/>
      <w:r w:rsidR="00F5746F">
        <w:rPr>
          <w:rFonts w:ascii="Palatino Linotype" w:hAnsi="Palatino Linotype" w:cs="Arial"/>
          <w:sz w:val="18"/>
          <w:szCs w:val="18"/>
        </w:rPr>
        <w:t>Gandhinagar</w:t>
      </w:r>
      <w:proofErr w:type="spellEnd"/>
      <w:r w:rsidR="00F5746F">
        <w:rPr>
          <w:rFonts w:ascii="Palatino Linotype" w:hAnsi="Palatino Linotype" w:cs="Arial"/>
          <w:sz w:val="18"/>
          <w:szCs w:val="18"/>
        </w:rPr>
        <w:t xml:space="preserve"> </w:t>
      </w:r>
      <w:r w:rsidR="00F5746F">
        <w:rPr>
          <w:rFonts w:ascii="Palatino Linotype" w:hAnsi="Palatino Linotype"/>
          <w:sz w:val="18"/>
          <w:szCs w:val="18"/>
        </w:rPr>
        <w:t>in the year 2009 from CBSE Board</w:t>
      </w:r>
      <w:r w:rsidR="00EE3411" w:rsidRPr="00231D4A">
        <w:rPr>
          <w:rFonts w:ascii="Palatino Linotype" w:hAnsi="Palatino Linotype"/>
          <w:sz w:val="18"/>
          <w:szCs w:val="18"/>
        </w:rPr>
        <w:t xml:space="preserve"> with </w:t>
      </w:r>
      <w:r w:rsidR="00F5746F" w:rsidRPr="00F5746F">
        <w:rPr>
          <w:rFonts w:ascii="Palatino Linotype" w:hAnsi="Palatino Linotype"/>
          <w:b/>
          <w:sz w:val="18"/>
          <w:szCs w:val="18"/>
        </w:rPr>
        <w:t>75.0</w:t>
      </w:r>
      <w:r w:rsidR="00EE3411" w:rsidRPr="00F5746F">
        <w:rPr>
          <w:rFonts w:ascii="Palatino Linotype" w:hAnsi="Palatino Linotype"/>
          <w:b/>
          <w:sz w:val="18"/>
          <w:szCs w:val="18"/>
        </w:rPr>
        <w:t>%.</w:t>
      </w:r>
    </w:p>
    <w:p w:rsidR="00EE3411" w:rsidRPr="00231D4A" w:rsidRDefault="001D7C42" w:rsidP="000B7A20">
      <w:pPr>
        <w:numPr>
          <w:ilvl w:val="0"/>
          <w:numId w:val="3"/>
        </w:numPr>
        <w:rPr>
          <w:sz w:val="18"/>
          <w:szCs w:val="18"/>
        </w:rPr>
      </w:pPr>
      <w:r w:rsidRPr="00231D4A">
        <w:rPr>
          <w:rFonts w:ascii="Palatino Linotype" w:hAnsi="Palatino Linotype" w:cs="Arial"/>
          <w:b/>
          <w:sz w:val="18"/>
          <w:szCs w:val="18"/>
        </w:rPr>
        <w:t xml:space="preserve">SSC </w:t>
      </w:r>
      <w:r w:rsidRPr="00231D4A">
        <w:rPr>
          <w:rFonts w:ascii="Palatino Linotype" w:hAnsi="Palatino Linotype" w:cs="Arial"/>
          <w:sz w:val="18"/>
          <w:szCs w:val="18"/>
        </w:rPr>
        <w:t xml:space="preserve">from </w:t>
      </w:r>
      <w:r w:rsidR="00F5746F">
        <w:rPr>
          <w:rFonts w:ascii="Palatino Linotype" w:hAnsi="Palatino Linotype" w:cs="Arial"/>
          <w:sz w:val="18"/>
          <w:szCs w:val="18"/>
        </w:rPr>
        <w:t xml:space="preserve">Pitts Modern School, </w:t>
      </w:r>
      <w:proofErr w:type="spellStart"/>
      <w:r w:rsidR="00F5746F">
        <w:rPr>
          <w:rFonts w:ascii="Palatino Linotype" w:hAnsi="Palatino Linotype" w:cs="Arial"/>
          <w:sz w:val="18"/>
          <w:szCs w:val="18"/>
        </w:rPr>
        <w:t>Gomia</w:t>
      </w:r>
      <w:proofErr w:type="spellEnd"/>
      <w:r w:rsidR="00F5746F">
        <w:rPr>
          <w:rFonts w:ascii="Palatino Linotype" w:hAnsi="Palatino Linotype" w:cs="Arial"/>
          <w:sz w:val="18"/>
          <w:szCs w:val="18"/>
        </w:rPr>
        <w:t xml:space="preserve"> </w:t>
      </w:r>
      <w:r w:rsidR="00955A9D" w:rsidRPr="00231D4A">
        <w:rPr>
          <w:rFonts w:ascii="Palatino Linotype" w:hAnsi="Palatino Linotype"/>
          <w:sz w:val="18"/>
          <w:szCs w:val="18"/>
        </w:rPr>
        <w:t>in the ye</w:t>
      </w:r>
      <w:r w:rsidR="00F5746F">
        <w:rPr>
          <w:rFonts w:ascii="Palatino Linotype" w:hAnsi="Palatino Linotype"/>
          <w:sz w:val="18"/>
          <w:szCs w:val="18"/>
        </w:rPr>
        <w:t>ar 2007 from CBSE Board</w:t>
      </w:r>
      <w:r w:rsidR="00955A9D" w:rsidRPr="00231D4A">
        <w:rPr>
          <w:rFonts w:ascii="Palatino Linotype" w:hAnsi="Palatino Linotype"/>
          <w:sz w:val="18"/>
          <w:szCs w:val="18"/>
        </w:rPr>
        <w:t xml:space="preserve"> with </w:t>
      </w:r>
      <w:r w:rsidR="00F5746F" w:rsidRPr="00F5746F">
        <w:rPr>
          <w:rFonts w:ascii="Palatino Linotype" w:hAnsi="Palatino Linotype"/>
          <w:b/>
          <w:sz w:val="18"/>
          <w:szCs w:val="18"/>
        </w:rPr>
        <w:t>88</w:t>
      </w:r>
      <w:r w:rsidR="00955A9D" w:rsidRPr="00F5746F">
        <w:rPr>
          <w:rFonts w:ascii="Palatino Linotype" w:hAnsi="Palatino Linotype"/>
          <w:b/>
          <w:sz w:val="18"/>
          <w:szCs w:val="18"/>
        </w:rPr>
        <w:t>.0%</w:t>
      </w:r>
    </w:p>
    <w:p w:rsidR="0094543F" w:rsidRDefault="0094543F" w:rsidP="0094543F">
      <w:pPr>
        <w:spacing w:after="40"/>
        <w:jc w:val="both"/>
        <w:outlineLvl w:val="0"/>
        <w:rPr>
          <w:rFonts w:ascii="Palatino Linotype" w:hAnsi="Palatino Linotype" w:cs="Arial"/>
          <w:sz w:val="17"/>
          <w:szCs w:val="17"/>
        </w:rPr>
      </w:pPr>
    </w:p>
    <w:p w:rsidR="00500C6F" w:rsidRPr="00195E83" w:rsidRDefault="00500C6F" w:rsidP="0094543F">
      <w:pPr>
        <w:spacing w:after="40"/>
        <w:jc w:val="both"/>
        <w:outlineLvl w:val="0"/>
        <w:rPr>
          <w:rFonts w:ascii="Palatino Linotype" w:hAnsi="Palatino Linotype" w:cs="Arial"/>
          <w:sz w:val="17"/>
          <w:szCs w:val="17"/>
        </w:rPr>
      </w:pPr>
    </w:p>
    <w:p w:rsidR="00B70E81" w:rsidRPr="00195E83" w:rsidRDefault="00B70E81" w:rsidP="00B70E81">
      <w:pPr>
        <w:pBdr>
          <w:bottom w:val="single" w:sz="18" w:space="1" w:color="7F7F7F"/>
        </w:pBdr>
        <w:spacing w:after="60"/>
        <w:outlineLvl w:val="0"/>
        <w:rPr>
          <w:rFonts w:ascii="Palatino Linotype" w:hAnsi="Palatino Linotype" w:cs="Arial"/>
          <w:b/>
          <w:sz w:val="20"/>
          <w:szCs w:val="17"/>
        </w:rPr>
      </w:pPr>
      <w:r w:rsidRPr="00195E83">
        <w:rPr>
          <w:rFonts w:ascii="Palatino Linotype" w:hAnsi="Palatino Linotype" w:cs="Arial"/>
          <w:b/>
          <w:sz w:val="20"/>
          <w:szCs w:val="17"/>
        </w:rPr>
        <w:t xml:space="preserve">OTHER DETAILS </w:t>
      </w:r>
    </w:p>
    <w:p w:rsidR="00D25FB3" w:rsidRPr="00195E83" w:rsidRDefault="00D25FB3" w:rsidP="00D25FB3">
      <w:pPr>
        <w:spacing w:after="20"/>
        <w:jc w:val="both"/>
        <w:outlineLvl w:val="0"/>
        <w:rPr>
          <w:rFonts w:ascii="Palatino Linotype" w:hAnsi="Palatino Linotype" w:cs="Arial"/>
          <w:sz w:val="8"/>
          <w:szCs w:val="17"/>
        </w:rPr>
      </w:pPr>
    </w:p>
    <w:p w:rsidR="00B70E81" w:rsidRPr="00231D4A" w:rsidRDefault="00B70E81" w:rsidP="000B7A20">
      <w:pPr>
        <w:numPr>
          <w:ilvl w:val="0"/>
          <w:numId w:val="2"/>
        </w:numPr>
        <w:spacing w:after="20"/>
        <w:ind w:left="357" w:hanging="357"/>
        <w:jc w:val="both"/>
        <w:outlineLvl w:val="0"/>
        <w:rPr>
          <w:rFonts w:ascii="Palatino Linotype" w:hAnsi="Palatino Linotype" w:cs="Arial"/>
          <w:sz w:val="18"/>
          <w:szCs w:val="18"/>
        </w:rPr>
      </w:pPr>
      <w:r w:rsidRPr="00231D4A">
        <w:rPr>
          <w:rFonts w:ascii="Palatino Linotype" w:hAnsi="Palatino Linotype" w:cs="Arial"/>
          <w:b/>
          <w:sz w:val="18"/>
          <w:szCs w:val="18"/>
        </w:rPr>
        <w:t>Date of Birth</w:t>
      </w:r>
      <w:r w:rsidRPr="00231D4A">
        <w:rPr>
          <w:rFonts w:ascii="Palatino Linotype" w:hAnsi="Palatino Linotype" w:cs="Arial"/>
          <w:sz w:val="18"/>
          <w:szCs w:val="18"/>
        </w:rPr>
        <w:t xml:space="preserve">: </w:t>
      </w:r>
      <w:r w:rsidR="0006678D">
        <w:rPr>
          <w:rFonts w:ascii="Palatino Linotype" w:hAnsi="Palatino Linotype" w:cs="Arial"/>
          <w:sz w:val="18"/>
          <w:szCs w:val="18"/>
        </w:rPr>
        <w:t>02 April, 1992</w:t>
      </w:r>
    </w:p>
    <w:p w:rsidR="00B70E81" w:rsidRPr="00231D4A" w:rsidRDefault="00B70E81" w:rsidP="000B7A20">
      <w:pPr>
        <w:numPr>
          <w:ilvl w:val="0"/>
          <w:numId w:val="2"/>
        </w:numPr>
        <w:spacing w:after="20"/>
        <w:jc w:val="both"/>
        <w:outlineLvl w:val="0"/>
        <w:rPr>
          <w:rFonts w:ascii="Palatino Linotype" w:hAnsi="Palatino Linotype" w:cs="Arial"/>
          <w:sz w:val="18"/>
          <w:szCs w:val="18"/>
        </w:rPr>
      </w:pPr>
      <w:r w:rsidRPr="00231D4A">
        <w:rPr>
          <w:rFonts w:ascii="Palatino Linotype" w:hAnsi="Palatino Linotype" w:cs="Arial"/>
          <w:b/>
          <w:sz w:val="18"/>
          <w:szCs w:val="18"/>
        </w:rPr>
        <w:t>Languages</w:t>
      </w:r>
      <w:r w:rsidR="00955A9D" w:rsidRPr="00231D4A">
        <w:rPr>
          <w:rFonts w:ascii="Palatino Linotype" w:hAnsi="Palatino Linotype" w:cs="Arial"/>
          <w:sz w:val="18"/>
          <w:szCs w:val="18"/>
        </w:rPr>
        <w:t>:</w:t>
      </w:r>
      <w:r w:rsidR="003F0708" w:rsidRPr="00231D4A">
        <w:rPr>
          <w:rFonts w:ascii="Palatino Linotype" w:hAnsi="Palatino Linotype" w:cs="Arial"/>
          <w:sz w:val="18"/>
          <w:szCs w:val="18"/>
        </w:rPr>
        <w:t xml:space="preserve"> English, </w:t>
      </w:r>
      <w:r w:rsidR="009E2DED" w:rsidRPr="00231D4A">
        <w:rPr>
          <w:rFonts w:ascii="Palatino Linotype" w:hAnsi="Palatino Linotype" w:cs="Arial"/>
          <w:sz w:val="18"/>
          <w:szCs w:val="18"/>
        </w:rPr>
        <w:t>Hindi</w:t>
      </w:r>
    </w:p>
    <w:p w:rsidR="00955A9D" w:rsidRPr="0006678D" w:rsidRDefault="00955A9D" w:rsidP="0006678D">
      <w:pPr>
        <w:numPr>
          <w:ilvl w:val="0"/>
          <w:numId w:val="2"/>
        </w:numPr>
        <w:spacing w:after="20"/>
        <w:jc w:val="both"/>
        <w:outlineLvl w:val="0"/>
        <w:rPr>
          <w:rFonts w:cs="Arial"/>
          <w:b/>
          <w:i/>
          <w:sz w:val="18"/>
          <w:szCs w:val="17"/>
        </w:rPr>
      </w:pPr>
      <w:r w:rsidRPr="0006678D">
        <w:rPr>
          <w:rFonts w:ascii="Palatino Linotype" w:hAnsi="Palatino Linotype" w:cs="Arial"/>
          <w:b/>
          <w:sz w:val="18"/>
          <w:szCs w:val="18"/>
        </w:rPr>
        <w:t xml:space="preserve">Permanent </w:t>
      </w:r>
      <w:r w:rsidR="00B70E81" w:rsidRPr="0006678D">
        <w:rPr>
          <w:rFonts w:ascii="Palatino Linotype" w:hAnsi="Palatino Linotype" w:cs="Arial"/>
          <w:b/>
          <w:sz w:val="18"/>
          <w:szCs w:val="18"/>
        </w:rPr>
        <w:t>Address</w:t>
      </w:r>
      <w:r w:rsidR="00B70E81" w:rsidRPr="0006678D">
        <w:rPr>
          <w:rFonts w:ascii="Palatino Linotype" w:hAnsi="Palatino Linotype" w:cs="Arial"/>
          <w:sz w:val="18"/>
          <w:szCs w:val="18"/>
        </w:rPr>
        <w:t xml:space="preserve">: </w:t>
      </w:r>
      <w:r w:rsidR="0006678D">
        <w:rPr>
          <w:rFonts w:ascii="Palatino Linotype" w:hAnsi="Palatino Linotype" w:cs="Arial"/>
          <w:sz w:val="18"/>
          <w:szCs w:val="18"/>
        </w:rPr>
        <w:t xml:space="preserve">GMT 41/B, </w:t>
      </w:r>
      <w:proofErr w:type="spellStart"/>
      <w:r w:rsidR="0006678D">
        <w:rPr>
          <w:rFonts w:ascii="Palatino Linotype" w:hAnsi="Palatino Linotype" w:cs="Arial"/>
          <w:sz w:val="18"/>
          <w:szCs w:val="18"/>
        </w:rPr>
        <w:t>Bokaro</w:t>
      </w:r>
      <w:proofErr w:type="spellEnd"/>
      <w:r w:rsidR="0006678D">
        <w:rPr>
          <w:rFonts w:ascii="Palatino Linotype" w:hAnsi="Palatino Linotype" w:cs="Arial"/>
          <w:sz w:val="18"/>
          <w:szCs w:val="18"/>
        </w:rPr>
        <w:t xml:space="preserve"> Thermal, Bokaro-829107, Jharkhand</w:t>
      </w:r>
    </w:p>
    <w:p w:rsidR="0006678D" w:rsidRPr="0006678D" w:rsidRDefault="0006678D" w:rsidP="0006678D">
      <w:pPr>
        <w:numPr>
          <w:ilvl w:val="0"/>
          <w:numId w:val="2"/>
        </w:numPr>
        <w:spacing w:after="20"/>
        <w:jc w:val="both"/>
        <w:outlineLvl w:val="0"/>
        <w:rPr>
          <w:rFonts w:cs="Arial"/>
          <w:b/>
          <w:i/>
          <w:sz w:val="18"/>
          <w:szCs w:val="17"/>
        </w:rPr>
      </w:pPr>
      <w:r>
        <w:rPr>
          <w:rFonts w:ascii="Palatino Linotype" w:hAnsi="Palatino Linotype" w:cs="Arial"/>
          <w:b/>
          <w:sz w:val="18"/>
          <w:szCs w:val="18"/>
        </w:rPr>
        <w:t>Temporary Address</w:t>
      </w:r>
      <w:r>
        <w:rPr>
          <w:rFonts w:cs="Arial"/>
          <w:sz w:val="18"/>
          <w:szCs w:val="17"/>
        </w:rPr>
        <w:t xml:space="preserve">: </w:t>
      </w:r>
      <w:r w:rsidRPr="0006678D">
        <w:rPr>
          <w:rFonts w:ascii="Palatino Linotype" w:hAnsi="Palatino Linotype" w:cs="Arial"/>
          <w:sz w:val="18"/>
          <w:szCs w:val="17"/>
        </w:rPr>
        <w:t>#141, 2</w:t>
      </w:r>
      <w:r w:rsidRPr="0006678D">
        <w:rPr>
          <w:rFonts w:ascii="Palatino Linotype" w:hAnsi="Palatino Linotype" w:cs="Arial"/>
          <w:sz w:val="18"/>
          <w:szCs w:val="17"/>
          <w:vertAlign w:val="superscript"/>
        </w:rPr>
        <w:t>nd</w:t>
      </w:r>
      <w:r w:rsidRPr="0006678D">
        <w:rPr>
          <w:rFonts w:ascii="Palatino Linotype" w:hAnsi="Palatino Linotype" w:cs="Arial"/>
          <w:sz w:val="18"/>
          <w:szCs w:val="17"/>
        </w:rPr>
        <w:t xml:space="preserve"> Floor</w:t>
      </w:r>
      <w:r>
        <w:rPr>
          <w:rFonts w:ascii="Palatino Linotype" w:hAnsi="Palatino Linotype" w:cs="Arial"/>
          <w:sz w:val="18"/>
          <w:szCs w:val="17"/>
        </w:rPr>
        <w:t>, 18</w:t>
      </w:r>
      <w:r w:rsidRPr="0006678D">
        <w:rPr>
          <w:rFonts w:ascii="Palatino Linotype" w:hAnsi="Palatino Linotype" w:cs="Arial"/>
          <w:sz w:val="18"/>
          <w:szCs w:val="17"/>
          <w:vertAlign w:val="superscript"/>
        </w:rPr>
        <w:t>th</w:t>
      </w:r>
      <w:r>
        <w:rPr>
          <w:rFonts w:ascii="Palatino Linotype" w:hAnsi="Palatino Linotype" w:cs="Arial"/>
          <w:sz w:val="18"/>
          <w:szCs w:val="17"/>
        </w:rPr>
        <w:t xml:space="preserve"> </w:t>
      </w:r>
      <w:proofErr w:type="gramStart"/>
      <w:r>
        <w:rPr>
          <w:rFonts w:ascii="Palatino Linotype" w:hAnsi="Palatino Linotype" w:cs="Arial"/>
          <w:sz w:val="18"/>
          <w:szCs w:val="17"/>
        </w:rPr>
        <w:t>A</w:t>
      </w:r>
      <w:proofErr w:type="gramEnd"/>
      <w:r>
        <w:rPr>
          <w:rFonts w:ascii="Palatino Linotype" w:hAnsi="Palatino Linotype" w:cs="Arial"/>
          <w:sz w:val="18"/>
          <w:szCs w:val="17"/>
        </w:rPr>
        <w:t xml:space="preserve"> Main, HAL 2</w:t>
      </w:r>
      <w:r w:rsidRPr="0006678D">
        <w:rPr>
          <w:rFonts w:ascii="Palatino Linotype" w:hAnsi="Palatino Linotype" w:cs="Arial"/>
          <w:sz w:val="18"/>
          <w:szCs w:val="17"/>
          <w:vertAlign w:val="superscript"/>
        </w:rPr>
        <w:t>nd</w:t>
      </w:r>
      <w:r>
        <w:rPr>
          <w:rFonts w:ascii="Palatino Linotype" w:hAnsi="Palatino Linotype" w:cs="Arial"/>
          <w:sz w:val="18"/>
          <w:szCs w:val="17"/>
        </w:rPr>
        <w:t xml:space="preserve"> Stage, </w:t>
      </w:r>
      <w:proofErr w:type="spellStart"/>
      <w:r>
        <w:rPr>
          <w:rFonts w:ascii="Palatino Linotype" w:hAnsi="Palatino Linotype" w:cs="Arial"/>
          <w:sz w:val="18"/>
          <w:szCs w:val="17"/>
        </w:rPr>
        <w:t>Indiranagar</w:t>
      </w:r>
      <w:proofErr w:type="spellEnd"/>
      <w:r>
        <w:rPr>
          <w:rFonts w:ascii="Palatino Linotype" w:hAnsi="Palatino Linotype" w:cs="Arial"/>
          <w:sz w:val="18"/>
          <w:szCs w:val="17"/>
        </w:rPr>
        <w:t>, Bangalore-560008.</w:t>
      </w:r>
    </w:p>
    <w:p w:rsidR="0006678D" w:rsidRDefault="0006678D" w:rsidP="0006678D">
      <w:pPr>
        <w:spacing w:after="20"/>
        <w:jc w:val="both"/>
        <w:outlineLvl w:val="0"/>
        <w:rPr>
          <w:rFonts w:cs="Arial"/>
          <w:b/>
          <w:i/>
          <w:sz w:val="18"/>
          <w:szCs w:val="17"/>
        </w:rPr>
      </w:pPr>
    </w:p>
    <w:p w:rsidR="0006678D" w:rsidRDefault="0006678D" w:rsidP="0006678D">
      <w:pPr>
        <w:spacing w:after="20"/>
        <w:jc w:val="both"/>
        <w:outlineLvl w:val="0"/>
        <w:rPr>
          <w:rFonts w:cs="Arial"/>
          <w:b/>
          <w:i/>
          <w:sz w:val="18"/>
          <w:szCs w:val="17"/>
        </w:rPr>
      </w:pPr>
    </w:p>
    <w:p w:rsidR="0006678D" w:rsidRDefault="0006678D" w:rsidP="0006678D">
      <w:pPr>
        <w:spacing w:after="20"/>
        <w:jc w:val="both"/>
        <w:outlineLvl w:val="0"/>
        <w:rPr>
          <w:rFonts w:cs="Arial"/>
          <w:b/>
          <w:i/>
          <w:sz w:val="18"/>
          <w:szCs w:val="17"/>
        </w:rPr>
      </w:pPr>
    </w:p>
    <w:p w:rsidR="0006678D" w:rsidRDefault="0006678D" w:rsidP="0006678D">
      <w:pPr>
        <w:spacing w:after="20"/>
        <w:jc w:val="both"/>
        <w:outlineLvl w:val="0"/>
        <w:rPr>
          <w:rFonts w:cs="Arial"/>
          <w:b/>
          <w:i/>
          <w:sz w:val="18"/>
          <w:szCs w:val="17"/>
        </w:rPr>
      </w:pPr>
    </w:p>
    <w:p w:rsidR="0006678D" w:rsidRDefault="0006678D" w:rsidP="0006678D">
      <w:pPr>
        <w:spacing w:after="20"/>
        <w:jc w:val="both"/>
        <w:outlineLvl w:val="0"/>
        <w:rPr>
          <w:rFonts w:cs="Arial"/>
          <w:b/>
          <w:i/>
          <w:sz w:val="18"/>
          <w:szCs w:val="17"/>
        </w:rPr>
      </w:pPr>
    </w:p>
    <w:p w:rsidR="0006678D" w:rsidRDefault="0006678D" w:rsidP="0006678D">
      <w:pPr>
        <w:spacing w:after="20"/>
        <w:jc w:val="both"/>
        <w:outlineLvl w:val="0"/>
        <w:rPr>
          <w:rFonts w:cs="Arial"/>
          <w:b/>
          <w:i/>
          <w:sz w:val="18"/>
          <w:szCs w:val="17"/>
        </w:rPr>
      </w:pPr>
    </w:p>
    <w:p w:rsidR="0006678D" w:rsidRPr="0006678D" w:rsidRDefault="0006678D" w:rsidP="0006678D">
      <w:pPr>
        <w:spacing w:after="20"/>
        <w:jc w:val="both"/>
        <w:outlineLvl w:val="0"/>
        <w:rPr>
          <w:rFonts w:ascii="Palatino Linotype" w:hAnsi="Palatino Linotype" w:cs="Arial"/>
          <w:sz w:val="20"/>
          <w:szCs w:val="20"/>
        </w:rPr>
      </w:pPr>
      <w:r w:rsidRPr="0006678D">
        <w:rPr>
          <w:rFonts w:ascii="Palatino Linotype" w:hAnsi="Palatino Linotype" w:cs="Arial"/>
          <w:sz w:val="20"/>
          <w:szCs w:val="20"/>
        </w:rPr>
        <w:t>Sincerely,</w:t>
      </w:r>
    </w:p>
    <w:p w:rsidR="00B70E81" w:rsidRPr="0006678D" w:rsidRDefault="0006678D" w:rsidP="0006678D">
      <w:pPr>
        <w:spacing w:after="20"/>
        <w:jc w:val="both"/>
        <w:outlineLvl w:val="0"/>
        <w:rPr>
          <w:rFonts w:ascii="Palatino Linotype" w:hAnsi="Palatino Linotype" w:cs="Arial"/>
          <w:b/>
          <w:sz w:val="20"/>
          <w:szCs w:val="20"/>
        </w:rPr>
      </w:pPr>
      <w:r w:rsidRPr="0006678D">
        <w:rPr>
          <w:rFonts w:ascii="Palatino Linotype" w:hAnsi="Palatino Linotype" w:cs="Arial"/>
          <w:b/>
          <w:sz w:val="20"/>
          <w:szCs w:val="20"/>
        </w:rPr>
        <w:t>Chinmay Das</w:t>
      </w:r>
      <w:r>
        <w:rPr>
          <w:rFonts w:ascii="Palatino Linotype" w:hAnsi="Palatino Linotype" w:cs="Arial"/>
          <w:b/>
          <w:sz w:val="20"/>
          <w:szCs w:val="20"/>
        </w:rPr>
        <w:t xml:space="preserve">                                                                             </w:t>
      </w:r>
      <w:r w:rsidR="00B70E81" w:rsidRPr="00195E83">
        <w:rPr>
          <w:rFonts w:ascii="Palatino Linotype" w:hAnsi="Palatino Linotype" w:cs="Arial"/>
          <w:b/>
          <w:i/>
          <w:sz w:val="18"/>
          <w:szCs w:val="17"/>
        </w:rPr>
        <w:t>References and verifying documents to be furnished upon request</w:t>
      </w:r>
    </w:p>
    <w:p w:rsidR="00B70E81" w:rsidRPr="00195E83" w:rsidRDefault="00B70E81" w:rsidP="0094543F">
      <w:pPr>
        <w:spacing w:after="40"/>
        <w:jc w:val="both"/>
        <w:outlineLvl w:val="0"/>
        <w:rPr>
          <w:rFonts w:ascii="Palatino Linotype" w:hAnsi="Palatino Linotype" w:cs="Arial"/>
          <w:sz w:val="17"/>
          <w:szCs w:val="17"/>
        </w:rPr>
      </w:pPr>
    </w:p>
    <w:sectPr w:rsidR="00B70E81" w:rsidRPr="00195E83" w:rsidSect="00376093">
      <w:headerReference w:type="default" r:id="rId8"/>
      <w:footerReference w:type="default" r:id="rId9"/>
      <w:pgSz w:w="12240" w:h="16992" w:code="1"/>
      <w:pgMar w:top="426" w:right="900" w:bottom="709" w:left="851" w:header="720" w:footer="17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63C8" w:rsidRDefault="003F63C8">
      <w:r>
        <w:separator/>
      </w:r>
    </w:p>
  </w:endnote>
  <w:endnote w:type="continuationSeparator" w:id="0">
    <w:p w:rsidR="003F63C8" w:rsidRDefault="003F63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FAC" w:rsidRPr="00517F5F" w:rsidRDefault="005E0FAC" w:rsidP="007E4AB7">
    <w:pPr>
      <w:pStyle w:val="Footer"/>
      <w:pBdr>
        <w:top w:val="single" w:sz="4" w:space="4" w:color="auto"/>
      </w:pBdr>
      <w:tabs>
        <w:tab w:val="right" w:pos="10152"/>
      </w:tabs>
      <w:ind w:right="-143" w:hanging="142"/>
      <w:rPr>
        <w:rFonts w:ascii="Palatino Linotype" w:hAnsi="Palatino Linotype"/>
        <w:sz w:val="20"/>
      </w:rPr>
    </w:pPr>
    <w:r w:rsidRPr="00517F5F">
      <w:rPr>
        <w:rFonts w:ascii="Palatino Linotype" w:hAnsi="Palatino Linotype" w:cs="Calibri"/>
        <w:color w:val="808080"/>
        <w:sz w:val="16"/>
      </w:rPr>
      <w:t xml:space="preserve">                              </w:t>
    </w:r>
    <w:r>
      <w:rPr>
        <w:rFonts w:ascii="Palatino Linotype" w:hAnsi="Palatino Linotype" w:cs="Calibri"/>
        <w:color w:val="808080"/>
        <w:sz w:val="16"/>
      </w:rPr>
      <w:tab/>
      <w:t xml:space="preserve">            </w:t>
    </w:r>
    <w:r w:rsidRPr="00517F5F">
      <w:rPr>
        <w:rFonts w:ascii="Palatino Linotype" w:hAnsi="Palatino Linotype" w:cs="Calibri"/>
        <w:color w:val="808080"/>
        <w:sz w:val="16"/>
      </w:rPr>
      <w:t xml:space="preserve">                                                                                                </w:t>
    </w:r>
    <w:r w:rsidRPr="00517F5F">
      <w:rPr>
        <w:rFonts w:ascii="Palatino Linotype" w:hAnsi="Palatino Linotype" w:cs="Calibri"/>
        <w:color w:val="808080"/>
        <w:sz w:val="16"/>
      </w:rPr>
      <w:tab/>
      <w:t xml:space="preserve">                              Page </w:t>
    </w:r>
    <w:r w:rsidR="00DA42D7" w:rsidRPr="00517F5F">
      <w:rPr>
        <w:rFonts w:ascii="Palatino Linotype" w:hAnsi="Palatino Linotype" w:cs="Calibri"/>
        <w:color w:val="808080"/>
        <w:sz w:val="16"/>
      </w:rPr>
      <w:fldChar w:fldCharType="begin"/>
    </w:r>
    <w:r w:rsidRPr="00517F5F">
      <w:rPr>
        <w:rFonts w:ascii="Palatino Linotype" w:hAnsi="Palatino Linotype" w:cs="Calibri"/>
        <w:color w:val="808080"/>
        <w:sz w:val="16"/>
      </w:rPr>
      <w:instrText xml:space="preserve"> PAGE   \* MERGEFORMAT </w:instrText>
    </w:r>
    <w:r w:rsidR="00DA42D7" w:rsidRPr="00517F5F">
      <w:rPr>
        <w:rFonts w:ascii="Palatino Linotype" w:hAnsi="Palatino Linotype" w:cs="Calibri"/>
        <w:color w:val="808080"/>
        <w:sz w:val="16"/>
      </w:rPr>
      <w:fldChar w:fldCharType="separate"/>
    </w:r>
    <w:r w:rsidR="00F31B4A">
      <w:rPr>
        <w:rFonts w:ascii="Palatino Linotype" w:hAnsi="Palatino Linotype" w:cs="Calibri"/>
        <w:noProof/>
        <w:color w:val="808080"/>
        <w:sz w:val="16"/>
      </w:rPr>
      <w:t>1</w:t>
    </w:r>
    <w:r w:rsidR="00DA42D7" w:rsidRPr="00517F5F">
      <w:rPr>
        <w:rFonts w:ascii="Palatino Linotype" w:hAnsi="Palatino Linotype" w:cs="Calibri"/>
        <w:noProof/>
        <w:color w:val="808080"/>
        <w:sz w:val="16"/>
      </w:rPr>
      <w:fldChar w:fldCharType="end"/>
    </w:r>
    <w:r>
      <w:rPr>
        <w:rFonts w:ascii="Palatino Linotype" w:hAnsi="Palatino Linotype" w:cs="Calibri"/>
        <w:noProof/>
        <w:color w:val="808080"/>
        <w:sz w:val="16"/>
      </w:rPr>
      <w:t>/</w:t>
    </w:r>
    <w:r w:rsidR="009941C2">
      <w:rPr>
        <w:rFonts w:ascii="Palatino Linotype" w:hAnsi="Palatino Linotype" w:cs="Calibri"/>
        <w:noProof/>
        <w:color w:val="808080"/>
        <w:sz w:val="16"/>
      </w:rPr>
      <w:t>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63C8" w:rsidRDefault="003F63C8">
      <w:r>
        <w:separator/>
      </w:r>
    </w:p>
  </w:footnote>
  <w:footnote w:type="continuationSeparator" w:id="0">
    <w:p w:rsidR="003F63C8" w:rsidRDefault="003F63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1C2" w:rsidRDefault="009941C2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BB853AE"/>
    <w:multiLevelType w:val="hybridMultilevel"/>
    <w:tmpl w:val="F396490C"/>
    <w:lvl w:ilvl="0" w:tplc="C18CB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3403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BEEF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8C3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A83F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88ED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F223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D49D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BC8C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706EB"/>
    <w:multiLevelType w:val="hybridMultilevel"/>
    <w:tmpl w:val="13BED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7E17C7"/>
    <w:multiLevelType w:val="hybridMultilevel"/>
    <w:tmpl w:val="AD4A60D6"/>
    <w:lvl w:ilvl="0" w:tplc="EAC8B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0046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8492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C011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66FA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82A5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403E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6FF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20E7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CF1FA7"/>
    <w:multiLevelType w:val="hybridMultilevel"/>
    <w:tmpl w:val="AA9EFDB2"/>
    <w:lvl w:ilvl="0" w:tplc="4A3090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6D28259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6A286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4B0CB7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5F204B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B7251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9BC721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143DF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008DA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5CF667E"/>
    <w:multiLevelType w:val="hybridMultilevel"/>
    <w:tmpl w:val="75D28FEA"/>
    <w:lvl w:ilvl="0" w:tplc="5A284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5E2A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828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F4E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DC08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205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36E0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5E3A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345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9101F5"/>
    <w:multiLevelType w:val="hybridMultilevel"/>
    <w:tmpl w:val="A160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E4595"/>
    <w:multiLevelType w:val="hybridMultilevel"/>
    <w:tmpl w:val="53A071C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59E1D77"/>
    <w:multiLevelType w:val="hybridMultilevel"/>
    <w:tmpl w:val="445AC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D72CAC"/>
    <w:multiLevelType w:val="hybridMultilevel"/>
    <w:tmpl w:val="0F80DD00"/>
    <w:lvl w:ilvl="0" w:tplc="8C06459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15431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81E29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CC83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3262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508DF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94E7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F2B7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A1444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D19034E"/>
    <w:multiLevelType w:val="hybridMultilevel"/>
    <w:tmpl w:val="DA4E6D0C"/>
    <w:lvl w:ilvl="0" w:tplc="4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9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6"/>
  </w:num>
  <w:num w:numId="9">
    <w:abstractNumId w:val="2"/>
  </w:num>
  <w:num w:numId="10">
    <w:abstractNumId w:val="1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drawingGridHorizontalSpacing w:val="120"/>
  <w:displayHorizontalDrawingGridEvery w:val="2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172A27"/>
    <w:rsid w:val="000009F0"/>
    <w:rsid w:val="00000A5F"/>
    <w:rsid w:val="000012FA"/>
    <w:rsid w:val="00001E66"/>
    <w:rsid w:val="000022BA"/>
    <w:rsid w:val="0000371E"/>
    <w:rsid w:val="00003B0B"/>
    <w:rsid w:val="00004161"/>
    <w:rsid w:val="00005D9F"/>
    <w:rsid w:val="000072A2"/>
    <w:rsid w:val="00007321"/>
    <w:rsid w:val="000076A1"/>
    <w:rsid w:val="00011D53"/>
    <w:rsid w:val="00011F2F"/>
    <w:rsid w:val="00012050"/>
    <w:rsid w:val="00012D3F"/>
    <w:rsid w:val="000142E4"/>
    <w:rsid w:val="00014E1F"/>
    <w:rsid w:val="00015281"/>
    <w:rsid w:val="000157C4"/>
    <w:rsid w:val="0001655E"/>
    <w:rsid w:val="0002092B"/>
    <w:rsid w:val="000219A7"/>
    <w:rsid w:val="00022AA0"/>
    <w:rsid w:val="00023FBD"/>
    <w:rsid w:val="000245E2"/>
    <w:rsid w:val="00024895"/>
    <w:rsid w:val="00024D4C"/>
    <w:rsid w:val="00027912"/>
    <w:rsid w:val="00027D92"/>
    <w:rsid w:val="00030224"/>
    <w:rsid w:val="000304E0"/>
    <w:rsid w:val="00030948"/>
    <w:rsid w:val="00031DAD"/>
    <w:rsid w:val="000350C3"/>
    <w:rsid w:val="00035C93"/>
    <w:rsid w:val="00040837"/>
    <w:rsid w:val="00041F6E"/>
    <w:rsid w:val="00043B7C"/>
    <w:rsid w:val="000445C1"/>
    <w:rsid w:val="00045A85"/>
    <w:rsid w:val="000465FD"/>
    <w:rsid w:val="000467CA"/>
    <w:rsid w:val="000471FA"/>
    <w:rsid w:val="00050CC5"/>
    <w:rsid w:val="00051F30"/>
    <w:rsid w:val="0005202B"/>
    <w:rsid w:val="00052F46"/>
    <w:rsid w:val="000533BA"/>
    <w:rsid w:val="00053FC2"/>
    <w:rsid w:val="00054489"/>
    <w:rsid w:val="00054749"/>
    <w:rsid w:val="00056E2E"/>
    <w:rsid w:val="00057C76"/>
    <w:rsid w:val="00060D26"/>
    <w:rsid w:val="00061473"/>
    <w:rsid w:val="00062462"/>
    <w:rsid w:val="0006329C"/>
    <w:rsid w:val="00064A32"/>
    <w:rsid w:val="00064C50"/>
    <w:rsid w:val="000655A2"/>
    <w:rsid w:val="000656C3"/>
    <w:rsid w:val="00065C9F"/>
    <w:rsid w:val="00065EDF"/>
    <w:rsid w:val="0006678D"/>
    <w:rsid w:val="000667B8"/>
    <w:rsid w:val="000717E7"/>
    <w:rsid w:val="000730F7"/>
    <w:rsid w:val="00074118"/>
    <w:rsid w:val="00075C0F"/>
    <w:rsid w:val="000761A5"/>
    <w:rsid w:val="00077F3A"/>
    <w:rsid w:val="0008121D"/>
    <w:rsid w:val="00081BAD"/>
    <w:rsid w:val="000822A5"/>
    <w:rsid w:val="000829BE"/>
    <w:rsid w:val="00082FB6"/>
    <w:rsid w:val="000851A5"/>
    <w:rsid w:val="0008593E"/>
    <w:rsid w:val="00085E96"/>
    <w:rsid w:val="00087BCF"/>
    <w:rsid w:val="00087F1C"/>
    <w:rsid w:val="00090482"/>
    <w:rsid w:val="000919F7"/>
    <w:rsid w:val="00091EFF"/>
    <w:rsid w:val="000922E9"/>
    <w:rsid w:val="0009354A"/>
    <w:rsid w:val="00094D12"/>
    <w:rsid w:val="00096095"/>
    <w:rsid w:val="000A12FE"/>
    <w:rsid w:val="000A1A5A"/>
    <w:rsid w:val="000A3390"/>
    <w:rsid w:val="000A480A"/>
    <w:rsid w:val="000A7614"/>
    <w:rsid w:val="000A771E"/>
    <w:rsid w:val="000A7E3F"/>
    <w:rsid w:val="000B0791"/>
    <w:rsid w:val="000B257D"/>
    <w:rsid w:val="000B437E"/>
    <w:rsid w:val="000B45F0"/>
    <w:rsid w:val="000B5391"/>
    <w:rsid w:val="000B7201"/>
    <w:rsid w:val="000B7810"/>
    <w:rsid w:val="000B7A20"/>
    <w:rsid w:val="000C10D9"/>
    <w:rsid w:val="000C1119"/>
    <w:rsid w:val="000C1729"/>
    <w:rsid w:val="000C24C2"/>
    <w:rsid w:val="000C40D3"/>
    <w:rsid w:val="000C41EA"/>
    <w:rsid w:val="000C46FD"/>
    <w:rsid w:val="000C6225"/>
    <w:rsid w:val="000C6BC1"/>
    <w:rsid w:val="000C7C59"/>
    <w:rsid w:val="000D068F"/>
    <w:rsid w:val="000D12B4"/>
    <w:rsid w:val="000D1970"/>
    <w:rsid w:val="000D1CBE"/>
    <w:rsid w:val="000D3137"/>
    <w:rsid w:val="000D4848"/>
    <w:rsid w:val="000D5AEA"/>
    <w:rsid w:val="000D5D4A"/>
    <w:rsid w:val="000D5F64"/>
    <w:rsid w:val="000D68B7"/>
    <w:rsid w:val="000E0FB1"/>
    <w:rsid w:val="000E27DC"/>
    <w:rsid w:val="000E2A60"/>
    <w:rsid w:val="000E33DE"/>
    <w:rsid w:val="000E346F"/>
    <w:rsid w:val="000E3A52"/>
    <w:rsid w:val="000E3EB3"/>
    <w:rsid w:val="000E712D"/>
    <w:rsid w:val="000F09A6"/>
    <w:rsid w:val="000F11F6"/>
    <w:rsid w:val="000F23D8"/>
    <w:rsid w:val="000F3B72"/>
    <w:rsid w:val="000F47DF"/>
    <w:rsid w:val="000F483C"/>
    <w:rsid w:val="000F6508"/>
    <w:rsid w:val="000F6837"/>
    <w:rsid w:val="000F7444"/>
    <w:rsid w:val="000F7544"/>
    <w:rsid w:val="000F785D"/>
    <w:rsid w:val="000F7BD6"/>
    <w:rsid w:val="00104299"/>
    <w:rsid w:val="00105498"/>
    <w:rsid w:val="00105CA6"/>
    <w:rsid w:val="001067EE"/>
    <w:rsid w:val="00106F32"/>
    <w:rsid w:val="00107939"/>
    <w:rsid w:val="00107A94"/>
    <w:rsid w:val="0011025C"/>
    <w:rsid w:val="00112D50"/>
    <w:rsid w:val="001143B2"/>
    <w:rsid w:val="00116108"/>
    <w:rsid w:val="00116FF2"/>
    <w:rsid w:val="00120D21"/>
    <w:rsid w:val="00120D93"/>
    <w:rsid w:val="00121AA5"/>
    <w:rsid w:val="0012432A"/>
    <w:rsid w:val="0012486B"/>
    <w:rsid w:val="001277C3"/>
    <w:rsid w:val="00132F2C"/>
    <w:rsid w:val="001347D1"/>
    <w:rsid w:val="00135D03"/>
    <w:rsid w:val="00136225"/>
    <w:rsid w:val="00136A2B"/>
    <w:rsid w:val="00137CA7"/>
    <w:rsid w:val="00137E5B"/>
    <w:rsid w:val="00140675"/>
    <w:rsid w:val="00140B39"/>
    <w:rsid w:val="0014103A"/>
    <w:rsid w:val="00141781"/>
    <w:rsid w:val="00141D88"/>
    <w:rsid w:val="00142C4B"/>
    <w:rsid w:val="00143E84"/>
    <w:rsid w:val="001446C0"/>
    <w:rsid w:val="001449E7"/>
    <w:rsid w:val="00145130"/>
    <w:rsid w:val="00145ABD"/>
    <w:rsid w:val="00146D65"/>
    <w:rsid w:val="00150C99"/>
    <w:rsid w:val="00152D80"/>
    <w:rsid w:val="00153C7C"/>
    <w:rsid w:val="00156DBA"/>
    <w:rsid w:val="00163911"/>
    <w:rsid w:val="00163EE6"/>
    <w:rsid w:val="00164C8E"/>
    <w:rsid w:val="001656A3"/>
    <w:rsid w:val="00167118"/>
    <w:rsid w:val="00167444"/>
    <w:rsid w:val="00167D54"/>
    <w:rsid w:val="00171127"/>
    <w:rsid w:val="00172A27"/>
    <w:rsid w:val="00172C44"/>
    <w:rsid w:val="00173C5A"/>
    <w:rsid w:val="001741D1"/>
    <w:rsid w:val="0017420F"/>
    <w:rsid w:val="0017481E"/>
    <w:rsid w:val="00174C6B"/>
    <w:rsid w:val="00176BCC"/>
    <w:rsid w:val="00176DB4"/>
    <w:rsid w:val="001770B0"/>
    <w:rsid w:val="0017731C"/>
    <w:rsid w:val="0018006C"/>
    <w:rsid w:val="00180F9F"/>
    <w:rsid w:val="001810B9"/>
    <w:rsid w:val="00182498"/>
    <w:rsid w:val="00182ADB"/>
    <w:rsid w:val="001830C7"/>
    <w:rsid w:val="001839C7"/>
    <w:rsid w:val="00183F69"/>
    <w:rsid w:val="00185198"/>
    <w:rsid w:val="0018711A"/>
    <w:rsid w:val="00187545"/>
    <w:rsid w:val="00191570"/>
    <w:rsid w:val="00192591"/>
    <w:rsid w:val="0019280C"/>
    <w:rsid w:val="00192D87"/>
    <w:rsid w:val="001937D2"/>
    <w:rsid w:val="00193837"/>
    <w:rsid w:val="00193DB8"/>
    <w:rsid w:val="001946EA"/>
    <w:rsid w:val="001950B3"/>
    <w:rsid w:val="001958F0"/>
    <w:rsid w:val="00195E83"/>
    <w:rsid w:val="0019607C"/>
    <w:rsid w:val="00196C67"/>
    <w:rsid w:val="00197135"/>
    <w:rsid w:val="00197C9B"/>
    <w:rsid w:val="001A08DF"/>
    <w:rsid w:val="001A2C58"/>
    <w:rsid w:val="001A2F09"/>
    <w:rsid w:val="001A34F2"/>
    <w:rsid w:val="001A3D87"/>
    <w:rsid w:val="001A3FA8"/>
    <w:rsid w:val="001A55EF"/>
    <w:rsid w:val="001A5F1B"/>
    <w:rsid w:val="001A63C6"/>
    <w:rsid w:val="001A747A"/>
    <w:rsid w:val="001B08BF"/>
    <w:rsid w:val="001B0A92"/>
    <w:rsid w:val="001B0C2F"/>
    <w:rsid w:val="001B30C1"/>
    <w:rsid w:val="001B4567"/>
    <w:rsid w:val="001B4E5F"/>
    <w:rsid w:val="001B509E"/>
    <w:rsid w:val="001B56B6"/>
    <w:rsid w:val="001B67D6"/>
    <w:rsid w:val="001B6A62"/>
    <w:rsid w:val="001B6AA3"/>
    <w:rsid w:val="001B733A"/>
    <w:rsid w:val="001B753F"/>
    <w:rsid w:val="001C0539"/>
    <w:rsid w:val="001C0B73"/>
    <w:rsid w:val="001C0D92"/>
    <w:rsid w:val="001C0D93"/>
    <w:rsid w:val="001C1F60"/>
    <w:rsid w:val="001C21E1"/>
    <w:rsid w:val="001C29BF"/>
    <w:rsid w:val="001C33BA"/>
    <w:rsid w:val="001C3612"/>
    <w:rsid w:val="001C6310"/>
    <w:rsid w:val="001C742F"/>
    <w:rsid w:val="001C7F14"/>
    <w:rsid w:val="001D019A"/>
    <w:rsid w:val="001D077C"/>
    <w:rsid w:val="001D0D8E"/>
    <w:rsid w:val="001D3C73"/>
    <w:rsid w:val="001D5059"/>
    <w:rsid w:val="001D5789"/>
    <w:rsid w:val="001D6D54"/>
    <w:rsid w:val="001D7C42"/>
    <w:rsid w:val="001E0D44"/>
    <w:rsid w:val="001E0F88"/>
    <w:rsid w:val="001E2D32"/>
    <w:rsid w:val="001E4EF0"/>
    <w:rsid w:val="001E6CCF"/>
    <w:rsid w:val="001E733A"/>
    <w:rsid w:val="001E78A2"/>
    <w:rsid w:val="001F09B6"/>
    <w:rsid w:val="001F18E2"/>
    <w:rsid w:val="001F1F6D"/>
    <w:rsid w:val="001F2556"/>
    <w:rsid w:val="001F288A"/>
    <w:rsid w:val="001F4F6F"/>
    <w:rsid w:val="001F6EA0"/>
    <w:rsid w:val="001F7746"/>
    <w:rsid w:val="00200222"/>
    <w:rsid w:val="002012C9"/>
    <w:rsid w:val="00201484"/>
    <w:rsid w:val="0020188A"/>
    <w:rsid w:val="002041DC"/>
    <w:rsid w:val="0020423A"/>
    <w:rsid w:val="00204574"/>
    <w:rsid w:val="002045BB"/>
    <w:rsid w:val="00205665"/>
    <w:rsid w:val="00206799"/>
    <w:rsid w:val="00211F34"/>
    <w:rsid w:val="00212260"/>
    <w:rsid w:val="0021512B"/>
    <w:rsid w:val="00216299"/>
    <w:rsid w:val="00216DE6"/>
    <w:rsid w:val="0022076D"/>
    <w:rsid w:val="00220868"/>
    <w:rsid w:val="00220DF4"/>
    <w:rsid w:val="00220EFA"/>
    <w:rsid w:val="002210D9"/>
    <w:rsid w:val="00221504"/>
    <w:rsid w:val="00221882"/>
    <w:rsid w:val="00221AEA"/>
    <w:rsid w:val="002223A1"/>
    <w:rsid w:val="00222868"/>
    <w:rsid w:val="00223DF7"/>
    <w:rsid w:val="00224299"/>
    <w:rsid w:val="00224AC8"/>
    <w:rsid w:val="002253D5"/>
    <w:rsid w:val="00226FBD"/>
    <w:rsid w:val="0022785D"/>
    <w:rsid w:val="00227A74"/>
    <w:rsid w:val="0023101E"/>
    <w:rsid w:val="00231D3A"/>
    <w:rsid w:val="00231D4A"/>
    <w:rsid w:val="002330D1"/>
    <w:rsid w:val="00234089"/>
    <w:rsid w:val="0023481F"/>
    <w:rsid w:val="0023519E"/>
    <w:rsid w:val="002353B6"/>
    <w:rsid w:val="00235E21"/>
    <w:rsid w:val="00236E9B"/>
    <w:rsid w:val="00237AC8"/>
    <w:rsid w:val="0024176A"/>
    <w:rsid w:val="00243EFE"/>
    <w:rsid w:val="00244E29"/>
    <w:rsid w:val="00247413"/>
    <w:rsid w:val="00247E96"/>
    <w:rsid w:val="00250CA8"/>
    <w:rsid w:val="00252210"/>
    <w:rsid w:val="00252838"/>
    <w:rsid w:val="00252C88"/>
    <w:rsid w:val="00252E8C"/>
    <w:rsid w:val="00255A7D"/>
    <w:rsid w:val="00255EE5"/>
    <w:rsid w:val="00256128"/>
    <w:rsid w:val="00256BAE"/>
    <w:rsid w:val="00257870"/>
    <w:rsid w:val="002579AF"/>
    <w:rsid w:val="0026030F"/>
    <w:rsid w:val="002619EE"/>
    <w:rsid w:val="002624A8"/>
    <w:rsid w:val="0026291F"/>
    <w:rsid w:val="00263079"/>
    <w:rsid w:val="002637E5"/>
    <w:rsid w:val="00266223"/>
    <w:rsid w:val="002707C2"/>
    <w:rsid w:val="002734D8"/>
    <w:rsid w:val="00274BBF"/>
    <w:rsid w:val="00275FB3"/>
    <w:rsid w:val="0027659F"/>
    <w:rsid w:val="002765D4"/>
    <w:rsid w:val="00276666"/>
    <w:rsid w:val="00276887"/>
    <w:rsid w:val="002770AF"/>
    <w:rsid w:val="002772E0"/>
    <w:rsid w:val="0028037D"/>
    <w:rsid w:val="00280A4C"/>
    <w:rsid w:val="00280AE1"/>
    <w:rsid w:val="00282102"/>
    <w:rsid w:val="00282458"/>
    <w:rsid w:val="00283086"/>
    <w:rsid w:val="002831AF"/>
    <w:rsid w:val="00284DD7"/>
    <w:rsid w:val="00286687"/>
    <w:rsid w:val="00286745"/>
    <w:rsid w:val="002879E3"/>
    <w:rsid w:val="00287BE2"/>
    <w:rsid w:val="00287EF6"/>
    <w:rsid w:val="0029066F"/>
    <w:rsid w:val="00290B6F"/>
    <w:rsid w:val="00290FF8"/>
    <w:rsid w:val="00291176"/>
    <w:rsid w:val="00293143"/>
    <w:rsid w:val="00293BFD"/>
    <w:rsid w:val="00294234"/>
    <w:rsid w:val="00294CF0"/>
    <w:rsid w:val="00295CE0"/>
    <w:rsid w:val="00295E35"/>
    <w:rsid w:val="0029667A"/>
    <w:rsid w:val="00296C9F"/>
    <w:rsid w:val="00297BD4"/>
    <w:rsid w:val="002A0717"/>
    <w:rsid w:val="002A1E31"/>
    <w:rsid w:val="002A3473"/>
    <w:rsid w:val="002A46FD"/>
    <w:rsid w:val="002A4AA6"/>
    <w:rsid w:val="002A57F3"/>
    <w:rsid w:val="002A5BC1"/>
    <w:rsid w:val="002A5EDA"/>
    <w:rsid w:val="002A7E9D"/>
    <w:rsid w:val="002B0DD0"/>
    <w:rsid w:val="002B1B20"/>
    <w:rsid w:val="002B3654"/>
    <w:rsid w:val="002B3929"/>
    <w:rsid w:val="002B4C90"/>
    <w:rsid w:val="002B50C3"/>
    <w:rsid w:val="002B5645"/>
    <w:rsid w:val="002B58C9"/>
    <w:rsid w:val="002B60DA"/>
    <w:rsid w:val="002B6447"/>
    <w:rsid w:val="002B6632"/>
    <w:rsid w:val="002C072D"/>
    <w:rsid w:val="002C0AE9"/>
    <w:rsid w:val="002C1672"/>
    <w:rsid w:val="002C21EE"/>
    <w:rsid w:val="002C2AAC"/>
    <w:rsid w:val="002C2AFE"/>
    <w:rsid w:val="002C2C4E"/>
    <w:rsid w:val="002C3E72"/>
    <w:rsid w:val="002C4306"/>
    <w:rsid w:val="002C43EC"/>
    <w:rsid w:val="002C49FA"/>
    <w:rsid w:val="002C6859"/>
    <w:rsid w:val="002C6D1C"/>
    <w:rsid w:val="002D1123"/>
    <w:rsid w:val="002D1879"/>
    <w:rsid w:val="002D3021"/>
    <w:rsid w:val="002D31A2"/>
    <w:rsid w:val="002D33F7"/>
    <w:rsid w:val="002D65B7"/>
    <w:rsid w:val="002D6AA8"/>
    <w:rsid w:val="002D759B"/>
    <w:rsid w:val="002E0526"/>
    <w:rsid w:val="002E19A5"/>
    <w:rsid w:val="002E239C"/>
    <w:rsid w:val="002E3EEA"/>
    <w:rsid w:val="002E457C"/>
    <w:rsid w:val="002E485A"/>
    <w:rsid w:val="002E48EE"/>
    <w:rsid w:val="002E5301"/>
    <w:rsid w:val="002E5516"/>
    <w:rsid w:val="002E58E5"/>
    <w:rsid w:val="002E772D"/>
    <w:rsid w:val="002F023B"/>
    <w:rsid w:val="002F05B6"/>
    <w:rsid w:val="002F0B11"/>
    <w:rsid w:val="002F275A"/>
    <w:rsid w:val="002F3F10"/>
    <w:rsid w:val="002F400A"/>
    <w:rsid w:val="002F41D4"/>
    <w:rsid w:val="002F426B"/>
    <w:rsid w:val="002F468F"/>
    <w:rsid w:val="002F744D"/>
    <w:rsid w:val="002F7713"/>
    <w:rsid w:val="003018CF"/>
    <w:rsid w:val="00302FB1"/>
    <w:rsid w:val="00307114"/>
    <w:rsid w:val="00307DC3"/>
    <w:rsid w:val="003102D0"/>
    <w:rsid w:val="00310A6F"/>
    <w:rsid w:val="00310FAB"/>
    <w:rsid w:val="00311C74"/>
    <w:rsid w:val="003124DF"/>
    <w:rsid w:val="00312CBC"/>
    <w:rsid w:val="00312E98"/>
    <w:rsid w:val="0031321B"/>
    <w:rsid w:val="003139B9"/>
    <w:rsid w:val="00313C83"/>
    <w:rsid w:val="00314122"/>
    <w:rsid w:val="0031459C"/>
    <w:rsid w:val="00315051"/>
    <w:rsid w:val="003151E4"/>
    <w:rsid w:val="00317D30"/>
    <w:rsid w:val="0032109E"/>
    <w:rsid w:val="0032336F"/>
    <w:rsid w:val="00323B76"/>
    <w:rsid w:val="003245C6"/>
    <w:rsid w:val="00324FA0"/>
    <w:rsid w:val="00326152"/>
    <w:rsid w:val="00326F0A"/>
    <w:rsid w:val="003273DC"/>
    <w:rsid w:val="0033079C"/>
    <w:rsid w:val="0033089F"/>
    <w:rsid w:val="00331CC4"/>
    <w:rsid w:val="00332BE6"/>
    <w:rsid w:val="00332E84"/>
    <w:rsid w:val="0033333A"/>
    <w:rsid w:val="00334B5A"/>
    <w:rsid w:val="003350BA"/>
    <w:rsid w:val="0033712B"/>
    <w:rsid w:val="00337D1F"/>
    <w:rsid w:val="00341A65"/>
    <w:rsid w:val="003423C5"/>
    <w:rsid w:val="00342EA5"/>
    <w:rsid w:val="0034482E"/>
    <w:rsid w:val="003452C7"/>
    <w:rsid w:val="00345E8B"/>
    <w:rsid w:val="00346792"/>
    <w:rsid w:val="00346AEC"/>
    <w:rsid w:val="00347A34"/>
    <w:rsid w:val="00351EDE"/>
    <w:rsid w:val="00352F42"/>
    <w:rsid w:val="00353AB4"/>
    <w:rsid w:val="00355269"/>
    <w:rsid w:val="003555FB"/>
    <w:rsid w:val="00355C96"/>
    <w:rsid w:val="003561AB"/>
    <w:rsid w:val="0035661F"/>
    <w:rsid w:val="00356F37"/>
    <w:rsid w:val="00357D2F"/>
    <w:rsid w:val="003606FC"/>
    <w:rsid w:val="0036162C"/>
    <w:rsid w:val="003619AD"/>
    <w:rsid w:val="00362341"/>
    <w:rsid w:val="00362857"/>
    <w:rsid w:val="00363158"/>
    <w:rsid w:val="00363971"/>
    <w:rsid w:val="00363D11"/>
    <w:rsid w:val="00364BA7"/>
    <w:rsid w:val="00365515"/>
    <w:rsid w:val="0036580B"/>
    <w:rsid w:val="0036636F"/>
    <w:rsid w:val="00366531"/>
    <w:rsid w:val="0036757B"/>
    <w:rsid w:val="0037169B"/>
    <w:rsid w:val="00372F7F"/>
    <w:rsid w:val="00373335"/>
    <w:rsid w:val="0037392A"/>
    <w:rsid w:val="003739FC"/>
    <w:rsid w:val="00376093"/>
    <w:rsid w:val="00376DED"/>
    <w:rsid w:val="00377A5C"/>
    <w:rsid w:val="00377D43"/>
    <w:rsid w:val="00377D95"/>
    <w:rsid w:val="003814ED"/>
    <w:rsid w:val="00381D01"/>
    <w:rsid w:val="0038246B"/>
    <w:rsid w:val="00382946"/>
    <w:rsid w:val="00384204"/>
    <w:rsid w:val="00385518"/>
    <w:rsid w:val="00386345"/>
    <w:rsid w:val="003868A1"/>
    <w:rsid w:val="00387130"/>
    <w:rsid w:val="0038748C"/>
    <w:rsid w:val="00392516"/>
    <w:rsid w:val="00392A20"/>
    <w:rsid w:val="00393629"/>
    <w:rsid w:val="00393C59"/>
    <w:rsid w:val="00395106"/>
    <w:rsid w:val="00397712"/>
    <w:rsid w:val="00397BC4"/>
    <w:rsid w:val="003A07F6"/>
    <w:rsid w:val="003A0C70"/>
    <w:rsid w:val="003A135B"/>
    <w:rsid w:val="003A31E3"/>
    <w:rsid w:val="003A325A"/>
    <w:rsid w:val="003A53F1"/>
    <w:rsid w:val="003A7731"/>
    <w:rsid w:val="003B076C"/>
    <w:rsid w:val="003B1111"/>
    <w:rsid w:val="003B27B1"/>
    <w:rsid w:val="003B3145"/>
    <w:rsid w:val="003B5CAD"/>
    <w:rsid w:val="003C0F1C"/>
    <w:rsid w:val="003C1E41"/>
    <w:rsid w:val="003C2CDE"/>
    <w:rsid w:val="003C2D2F"/>
    <w:rsid w:val="003C40EB"/>
    <w:rsid w:val="003C4E83"/>
    <w:rsid w:val="003C759C"/>
    <w:rsid w:val="003C7967"/>
    <w:rsid w:val="003D2507"/>
    <w:rsid w:val="003D2B68"/>
    <w:rsid w:val="003D3A71"/>
    <w:rsid w:val="003D5A8F"/>
    <w:rsid w:val="003D5BF0"/>
    <w:rsid w:val="003D630C"/>
    <w:rsid w:val="003D643B"/>
    <w:rsid w:val="003D680B"/>
    <w:rsid w:val="003D683E"/>
    <w:rsid w:val="003D7EA0"/>
    <w:rsid w:val="003E059A"/>
    <w:rsid w:val="003E09C2"/>
    <w:rsid w:val="003E0DEC"/>
    <w:rsid w:val="003E2343"/>
    <w:rsid w:val="003E23FC"/>
    <w:rsid w:val="003E2784"/>
    <w:rsid w:val="003E2DD6"/>
    <w:rsid w:val="003E3F32"/>
    <w:rsid w:val="003E42B2"/>
    <w:rsid w:val="003E59C6"/>
    <w:rsid w:val="003E5E2A"/>
    <w:rsid w:val="003E7A6C"/>
    <w:rsid w:val="003F0122"/>
    <w:rsid w:val="003F0708"/>
    <w:rsid w:val="003F07B3"/>
    <w:rsid w:val="003F1A0A"/>
    <w:rsid w:val="003F1BCB"/>
    <w:rsid w:val="003F408B"/>
    <w:rsid w:val="003F5031"/>
    <w:rsid w:val="003F54FF"/>
    <w:rsid w:val="003F563B"/>
    <w:rsid w:val="003F63C8"/>
    <w:rsid w:val="004028F8"/>
    <w:rsid w:val="00402EDD"/>
    <w:rsid w:val="004031C6"/>
    <w:rsid w:val="00403A85"/>
    <w:rsid w:val="0040596D"/>
    <w:rsid w:val="00406102"/>
    <w:rsid w:val="00407115"/>
    <w:rsid w:val="0040746A"/>
    <w:rsid w:val="004077A6"/>
    <w:rsid w:val="004078BD"/>
    <w:rsid w:val="004079CC"/>
    <w:rsid w:val="00407B9F"/>
    <w:rsid w:val="0041053B"/>
    <w:rsid w:val="004134E8"/>
    <w:rsid w:val="00416365"/>
    <w:rsid w:val="00416C3C"/>
    <w:rsid w:val="00417435"/>
    <w:rsid w:val="004203E0"/>
    <w:rsid w:val="00420456"/>
    <w:rsid w:val="00420B64"/>
    <w:rsid w:val="00420EBC"/>
    <w:rsid w:val="00420F06"/>
    <w:rsid w:val="0042111B"/>
    <w:rsid w:val="004237E9"/>
    <w:rsid w:val="004249D9"/>
    <w:rsid w:val="004253A0"/>
    <w:rsid w:val="004263FD"/>
    <w:rsid w:val="00430D83"/>
    <w:rsid w:val="00432475"/>
    <w:rsid w:val="00435404"/>
    <w:rsid w:val="00435428"/>
    <w:rsid w:val="00436CA6"/>
    <w:rsid w:val="004370BE"/>
    <w:rsid w:val="004403A1"/>
    <w:rsid w:val="0044075D"/>
    <w:rsid w:val="00440FB3"/>
    <w:rsid w:val="00444757"/>
    <w:rsid w:val="00444AE8"/>
    <w:rsid w:val="004450DD"/>
    <w:rsid w:val="00445130"/>
    <w:rsid w:val="00445AF4"/>
    <w:rsid w:val="00445DEF"/>
    <w:rsid w:val="00445EAC"/>
    <w:rsid w:val="00446BD3"/>
    <w:rsid w:val="00447174"/>
    <w:rsid w:val="004502D9"/>
    <w:rsid w:val="00451910"/>
    <w:rsid w:val="0045191D"/>
    <w:rsid w:val="004534FB"/>
    <w:rsid w:val="00454C49"/>
    <w:rsid w:val="004551CE"/>
    <w:rsid w:val="00457555"/>
    <w:rsid w:val="00457BE1"/>
    <w:rsid w:val="00457DA5"/>
    <w:rsid w:val="00460474"/>
    <w:rsid w:val="004623AD"/>
    <w:rsid w:val="0046266F"/>
    <w:rsid w:val="00462881"/>
    <w:rsid w:val="00462A06"/>
    <w:rsid w:val="00462F22"/>
    <w:rsid w:val="00463FAA"/>
    <w:rsid w:val="00464096"/>
    <w:rsid w:val="004640E5"/>
    <w:rsid w:val="00464774"/>
    <w:rsid w:val="004653F2"/>
    <w:rsid w:val="0046633D"/>
    <w:rsid w:val="00467215"/>
    <w:rsid w:val="0046776B"/>
    <w:rsid w:val="004709FC"/>
    <w:rsid w:val="00471B54"/>
    <w:rsid w:val="00472212"/>
    <w:rsid w:val="00472793"/>
    <w:rsid w:val="004734BC"/>
    <w:rsid w:val="00473508"/>
    <w:rsid w:val="00474301"/>
    <w:rsid w:val="0047732E"/>
    <w:rsid w:val="00477517"/>
    <w:rsid w:val="00477901"/>
    <w:rsid w:val="00480826"/>
    <w:rsid w:val="00481535"/>
    <w:rsid w:val="00481A87"/>
    <w:rsid w:val="00482AB1"/>
    <w:rsid w:val="0048321D"/>
    <w:rsid w:val="004845A0"/>
    <w:rsid w:val="0048529C"/>
    <w:rsid w:val="004867CD"/>
    <w:rsid w:val="004873C8"/>
    <w:rsid w:val="00487430"/>
    <w:rsid w:val="0049026F"/>
    <w:rsid w:val="00490875"/>
    <w:rsid w:val="00490BDF"/>
    <w:rsid w:val="00491587"/>
    <w:rsid w:val="00491E9A"/>
    <w:rsid w:val="0049254A"/>
    <w:rsid w:val="0049344C"/>
    <w:rsid w:val="00493E15"/>
    <w:rsid w:val="00493F6C"/>
    <w:rsid w:val="0049476A"/>
    <w:rsid w:val="004952C4"/>
    <w:rsid w:val="00495EB1"/>
    <w:rsid w:val="00497D4B"/>
    <w:rsid w:val="004A0AB3"/>
    <w:rsid w:val="004A1BEB"/>
    <w:rsid w:val="004A2C1D"/>
    <w:rsid w:val="004A4D00"/>
    <w:rsid w:val="004A527E"/>
    <w:rsid w:val="004A72DF"/>
    <w:rsid w:val="004A757F"/>
    <w:rsid w:val="004A75FC"/>
    <w:rsid w:val="004B0721"/>
    <w:rsid w:val="004B09CC"/>
    <w:rsid w:val="004B181F"/>
    <w:rsid w:val="004B1978"/>
    <w:rsid w:val="004B23AD"/>
    <w:rsid w:val="004B3468"/>
    <w:rsid w:val="004B3AF3"/>
    <w:rsid w:val="004B4564"/>
    <w:rsid w:val="004B46E1"/>
    <w:rsid w:val="004B479E"/>
    <w:rsid w:val="004B50CB"/>
    <w:rsid w:val="004B5575"/>
    <w:rsid w:val="004B70B5"/>
    <w:rsid w:val="004B74DB"/>
    <w:rsid w:val="004C0F5C"/>
    <w:rsid w:val="004C115F"/>
    <w:rsid w:val="004C199A"/>
    <w:rsid w:val="004C1F3B"/>
    <w:rsid w:val="004C6399"/>
    <w:rsid w:val="004C6660"/>
    <w:rsid w:val="004C72AE"/>
    <w:rsid w:val="004D02E5"/>
    <w:rsid w:val="004D02F7"/>
    <w:rsid w:val="004D283A"/>
    <w:rsid w:val="004D3286"/>
    <w:rsid w:val="004D3C2E"/>
    <w:rsid w:val="004D69E5"/>
    <w:rsid w:val="004D6CD3"/>
    <w:rsid w:val="004D75FD"/>
    <w:rsid w:val="004D769A"/>
    <w:rsid w:val="004D7B88"/>
    <w:rsid w:val="004E0C2B"/>
    <w:rsid w:val="004E0C74"/>
    <w:rsid w:val="004E13BE"/>
    <w:rsid w:val="004E3BD0"/>
    <w:rsid w:val="004E3C72"/>
    <w:rsid w:val="004E43B8"/>
    <w:rsid w:val="004F0730"/>
    <w:rsid w:val="004F170C"/>
    <w:rsid w:val="004F1CB5"/>
    <w:rsid w:val="004F2D2B"/>
    <w:rsid w:val="004F30BA"/>
    <w:rsid w:val="004F4ED3"/>
    <w:rsid w:val="004F5316"/>
    <w:rsid w:val="004F6588"/>
    <w:rsid w:val="004F76E1"/>
    <w:rsid w:val="00500C6F"/>
    <w:rsid w:val="00501B9A"/>
    <w:rsid w:val="0050264D"/>
    <w:rsid w:val="00502867"/>
    <w:rsid w:val="00503E43"/>
    <w:rsid w:val="0050472D"/>
    <w:rsid w:val="00504BBB"/>
    <w:rsid w:val="00504EFE"/>
    <w:rsid w:val="00505DC6"/>
    <w:rsid w:val="00506358"/>
    <w:rsid w:val="0050636B"/>
    <w:rsid w:val="005102B8"/>
    <w:rsid w:val="00510507"/>
    <w:rsid w:val="00511658"/>
    <w:rsid w:val="005117E3"/>
    <w:rsid w:val="0051230B"/>
    <w:rsid w:val="005124C2"/>
    <w:rsid w:val="00512CCD"/>
    <w:rsid w:val="00512EA6"/>
    <w:rsid w:val="00513E15"/>
    <w:rsid w:val="005140AA"/>
    <w:rsid w:val="005157D1"/>
    <w:rsid w:val="00515D8D"/>
    <w:rsid w:val="005160A5"/>
    <w:rsid w:val="005163C0"/>
    <w:rsid w:val="00517146"/>
    <w:rsid w:val="00517952"/>
    <w:rsid w:val="00517F5F"/>
    <w:rsid w:val="00520155"/>
    <w:rsid w:val="005201C3"/>
    <w:rsid w:val="005202BE"/>
    <w:rsid w:val="005206F8"/>
    <w:rsid w:val="005207D2"/>
    <w:rsid w:val="00521F19"/>
    <w:rsid w:val="00522D91"/>
    <w:rsid w:val="00522EAC"/>
    <w:rsid w:val="00523352"/>
    <w:rsid w:val="00523980"/>
    <w:rsid w:val="005246BF"/>
    <w:rsid w:val="00525421"/>
    <w:rsid w:val="0052591F"/>
    <w:rsid w:val="0052724A"/>
    <w:rsid w:val="0053013A"/>
    <w:rsid w:val="005307A6"/>
    <w:rsid w:val="0053101C"/>
    <w:rsid w:val="0053153A"/>
    <w:rsid w:val="005323BA"/>
    <w:rsid w:val="00532441"/>
    <w:rsid w:val="00533C0D"/>
    <w:rsid w:val="005342D3"/>
    <w:rsid w:val="005343BE"/>
    <w:rsid w:val="00535B4D"/>
    <w:rsid w:val="00535DEE"/>
    <w:rsid w:val="005363F7"/>
    <w:rsid w:val="00540BDB"/>
    <w:rsid w:val="00541025"/>
    <w:rsid w:val="00541219"/>
    <w:rsid w:val="0054170E"/>
    <w:rsid w:val="005441E7"/>
    <w:rsid w:val="005446F6"/>
    <w:rsid w:val="005457A0"/>
    <w:rsid w:val="00545A1E"/>
    <w:rsid w:val="00546C68"/>
    <w:rsid w:val="005472F6"/>
    <w:rsid w:val="005474C7"/>
    <w:rsid w:val="005477AF"/>
    <w:rsid w:val="0055059F"/>
    <w:rsid w:val="00550887"/>
    <w:rsid w:val="00550C72"/>
    <w:rsid w:val="00551B90"/>
    <w:rsid w:val="00551BC3"/>
    <w:rsid w:val="00552F8B"/>
    <w:rsid w:val="005536CA"/>
    <w:rsid w:val="00553F7F"/>
    <w:rsid w:val="00554671"/>
    <w:rsid w:val="00554E59"/>
    <w:rsid w:val="00555379"/>
    <w:rsid w:val="005557C1"/>
    <w:rsid w:val="00556E0C"/>
    <w:rsid w:val="00556F1D"/>
    <w:rsid w:val="00557671"/>
    <w:rsid w:val="00557CA6"/>
    <w:rsid w:val="00557FE1"/>
    <w:rsid w:val="00561210"/>
    <w:rsid w:val="005618CF"/>
    <w:rsid w:val="00562014"/>
    <w:rsid w:val="00562664"/>
    <w:rsid w:val="005629AA"/>
    <w:rsid w:val="00563997"/>
    <w:rsid w:val="00563BB3"/>
    <w:rsid w:val="0056416A"/>
    <w:rsid w:val="0056509F"/>
    <w:rsid w:val="00565D23"/>
    <w:rsid w:val="00567135"/>
    <w:rsid w:val="00567164"/>
    <w:rsid w:val="005751F6"/>
    <w:rsid w:val="00577E05"/>
    <w:rsid w:val="00583977"/>
    <w:rsid w:val="00584A89"/>
    <w:rsid w:val="00584E1E"/>
    <w:rsid w:val="0058786D"/>
    <w:rsid w:val="005905E1"/>
    <w:rsid w:val="0059210D"/>
    <w:rsid w:val="005926C6"/>
    <w:rsid w:val="005927CE"/>
    <w:rsid w:val="00595906"/>
    <w:rsid w:val="00597833"/>
    <w:rsid w:val="005A1D92"/>
    <w:rsid w:val="005A2CF8"/>
    <w:rsid w:val="005A69E9"/>
    <w:rsid w:val="005A78AD"/>
    <w:rsid w:val="005A7AD4"/>
    <w:rsid w:val="005A7DCC"/>
    <w:rsid w:val="005B07B4"/>
    <w:rsid w:val="005B1EB1"/>
    <w:rsid w:val="005B2615"/>
    <w:rsid w:val="005B313A"/>
    <w:rsid w:val="005B3266"/>
    <w:rsid w:val="005B3F3B"/>
    <w:rsid w:val="005B4440"/>
    <w:rsid w:val="005B44CC"/>
    <w:rsid w:val="005B5D79"/>
    <w:rsid w:val="005B5DA8"/>
    <w:rsid w:val="005B63E4"/>
    <w:rsid w:val="005B69DF"/>
    <w:rsid w:val="005B6F14"/>
    <w:rsid w:val="005B745E"/>
    <w:rsid w:val="005C274E"/>
    <w:rsid w:val="005C3146"/>
    <w:rsid w:val="005C4F2E"/>
    <w:rsid w:val="005C7925"/>
    <w:rsid w:val="005C7AEA"/>
    <w:rsid w:val="005C7F00"/>
    <w:rsid w:val="005C7F60"/>
    <w:rsid w:val="005D026C"/>
    <w:rsid w:val="005D2276"/>
    <w:rsid w:val="005D234D"/>
    <w:rsid w:val="005D28D5"/>
    <w:rsid w:val="005D306B"/>
    <w:rsid w:val="005D3350"/>
    <w:rsid w:val="005D34F4"/>
    <w:rsid w:val="005D3BF6"/>
    <w:rsid w:val="005D3D63"/>
    <w:rsid w:val="005D5A19"/>
    <w:rsid w:val="005D6D64"/>
    <w:rsid w:val="005D6E84"/>
    <w:rsid w:val="005D719E"/>
    <w:rsid w:val="005D72C1"/>
    <w:rsid w:val="005E017A"/>
    <w:rsid w:val="005E0AFE"/>
    <w:rsid w:val="005E0D97"/>
    <w:rsid w:val="005E0FAC"/>
    <w:rsid w:val="005E1D47"/>
    <w:rsid w:val="005E2469"/>
    <w:rsid w:val="005E24BE"/>
    <w:rsid w:val="005E262F"/>
    <w:rsid w:val="005E28BB"/>
    <w:rsid w:val="005E2A6F"/>
    <w:rsid w:val="005E2BCA"/>
    <w:rsid w:val="005E2CAE"/>
    <w:rsid w:val="005E45A8"/>
    <w:rsid w:val="005E56ED"/>
    <w:rsid w:val="005E5A64"/>
    <w:rsid w:val="005E6647"/>
    <w:rsid w:val="005E664A"/>
    <w:rsid w:val="005E67D4"/>
    <w:rsid w:val="005E7E61"/>
    <w:rsid w:val="005F08FB"/>
    <w:rsid w:val="005F153F"/>
    <w:rsid w:val="005F21D4"/>
    <w:rsid w:val="005F25B7"/>
    <w:rsid w:val="005F2CB8"/>
    <w:rsid w:val="005F429E"/>
    <w:rsid w:val="005F4CFA"/>
    <w:rsid w:val="005F5F4A"/>
    <w:rsid w:val="005F68F2"/>
    <w:rsid w:val="0060000B"/>
    <w:rsid w:val="00601EC9"/>
    <w:rsid w:val="00602084"/>
    <w:rsid w:val="006038B0"/>
    <w:rsid w:val="00604D68"/>
    <w:rsid w:val="00606CC7"/>
    <w:rsid w:val="0061024F"/>
    <w:rsid w:val="00613794"/>
    <w:rsid w:val="00613904"/>
    <w:rsid w:val="0061414F"/>
    <w:rsid w:val="006149AE"/>
    <w:rsid w:val="0061614A"/>
    <w:rsid w:val="00616912"/>
    <w:rsid w:val="006228C0"/>
    <w:rsid w:val="00622C46"/>
    <w:rsid w:val="00623A1B"/>
    <w:rsid w:val="00623A8C"/>
    <w:rsid w:val="00624135"/>
    <w:rsid w:val="006259DA"/>
    <w:rsid w:val="00625A2E"/>
    <w:rsid w:val="00625FFA"/>
    <w:rsid w:val="006276A2"/>
    <w:rsid w:val="00627BCA"/>
    <w:rsid w:val="00627F13"/>
    <w:rsid w:val="006302E2"/>
    <w:rsid w:val="00633805"/>
    <w:rsid w:val="00633865"/>
    <w:rsid w:val="00634C90"/>
    <w:rsid w:val="006357C1"/>
    <w:rsid w:val="00636098"/>
    <w:rsid w:val="006364A1"/>
    <w:rsid w:val="0063700D"/>
    <w:rsid w:val="006403C2"/>
    <w:rsid w:val="00641E77"/>
    <w:rsid w:val="006426BD"/>
    <w:rsid w:val="006428EA"/>
    <w:rsid w:val="006430D6"/>
    <w:rsid w:val="006436D9"/>
    <w:rsid w:val="0064383E"/>
    <w:rsid w:val="00643840"/>
    <w:rsid w:val="00643CA9"/>
    <w:rsid w:val="00644788"/>
    <w:rsid w:val="00646EA3"/>
    <w:rsid w:val="0064720D"/>
    <w:rsid w:val="00647D21"/>
    <w:rsid w:val="00651927"/>
    <w:rsid w:val="006519E3"/>
    <w:rsid w:val="0065270C"/>
    <w:rsid w:val="00653483"/>
    <w:rsid w:val="006538F2"/>
    <w:rsid w:val="00655D85"/>
    <w:rsid w:val="00655EAE"/>
    <w:rsid w:val="00655ED4"/>
    <w:rsid w:val="006574CE"/>
    <w:rsid w:val="00661143"/>
    <w:rsid w:val="00661298"/>
    <w:rsid w:val="00661B40"/>
    <w:rsid w:val="00661C9C"/>
    <w:rsid w:val="00662D42"/>
    <w:rsid w:val="00664B8B"/>
    <w:rsid w:val="00666CB0"/>
    <w:rsid w:val="00670DCC"/>
    <w:rsid w:val="00671381"/>
    <w:rsid w:val="00671AC8"/>
    <w:rsid w:val="00671C92"/>
    <w:rsid w:val="006732AA"/>
    <w:rsid w:val="006738CD"/>
    <w:rsid w:val="00673B68"/>
    <w:rsid w:val="006748B6"/>
    <w:rsid w:val="00674D36"/>
    <w:rsid w:val="00676AF3"/>
    <w:rsid w:val="00677145"/>
    <w:rsid w:val="00680546"/>
    <w:rsid w:val="00681C08"/>
    <w:rsid w:val="006826B7"/>
    <w:rsid w:val="006829FF"/>
    <w:rsid w:val="00683085"/>
    <w:rsid w:val="0068330B"/>
    <w:rsid w:val="006844DD"/>
    <w:rsid w:val="006844FC"/>
    <w:rsid w:val="00684BC4"/>
    <w:rsid w:val="006879BB"/>
    <w:rsid w:val="00687F34"/>
    <w:rsid w:val="006902BA"/>
    <w:rsid w:val="00690F9A"/>
    <w:rsid w:val="006915C3"/>
    <w:rsid w:val="00691A96"/>
    <w:rsid w:val="00692614"/>
    <w:rsid w:val="00692D4F"/>
    <w:rsid w:val="00693CAD"/>
    <w:rsid w:val="00694DD4"/>
    <w:rsid w:val="006952F8"/>
    <w:rsid w:val="006A026D"/>
    <w:rsid w:val="006A1C24"/>
    <w:rsid w:val="006A2AC6"/>
    <w:rsid w:val="006A2D65"/>
    <w:rsid w:val="006A2DDD"/>
    <w:rsid w:val="006A3805"/>
    <w:rsid w:val="006A3D0A"/>
    <w:rsid w:val="006A50DD"/>
    <w:rsid w:val="006A64AD"/>
    <w:rsid w:val="006A6FCB"/>
    <w:rsid w:val="006A77A8"/>
    <w:rsid w:val="006A7E62"/>
    <w:rsid w:val="006B1952"/>
    <w:rsid w:val="006B1BF8"/>
    <w:rsid w:val="006B1F26"/>
    <w:rsid w:val="006B20ED"/>
    <w:rsid w:val="006B233B"/>
    <w:rsid w:val="006B2576"/>
    <w:rsid w:val="006B28AC"/>
    <w:rsid w:val="006B5C23"/>
    <w:rsid w:val="006B6400"/>
    <w:rsid w:val="006B6778"/>
    <w:rsid w:val="006B71B1"/>
    <w:rsid w:val="006B7AAD"/>
    <w:rsid w:val="006C0413"/>
    <w:rsid w:val="006C0C47"/>
    <w:rsid w:val="006C1066"/>
    <w:rsid w:val="006C2AD2"/>
    <w:rsid w:val="006C2FD8"/>
    <w:rsid w:val="006C302F"/>
    <w:rsid w:val="006C4CE9"/>
    <w:rsid w:val="006C5B26"/>
    <w:rsid w:val="006C7452"/>
    <w:rsid w:val="006C7F1D"/>
    <w:rsid w:val="006D07B4"/>
    <w:rsid w:val="006D0C36"/>
    <w:rsid w:val="006D1488"/>
    <w:rsid w:val="006D1C0B"/>
    <w:rsid w:val="006D1FA1"/>
    <w:rsid w:val="006D3ECA"/>
    <w:rsid w:val="006D4193"/>
    <w:rsid w:val="006D5500"/>
    <w:rsid w:val="006D6890"/>
    <w:rsid w:val="006D7310"/>
    <w:rsid w:val="006E0526"/>
    <w:rsid w:val="006E1B03"/>
    <w:rsid w:val="006E3305"/>
    <w:rsid w:val="006E35EC"/>
    <w:rsid w:val="006E3E80"/>
    <w:rsid w:val="006E4886"/>
    <w:rsid w:val="006E4B5A"/>
    <w:rsid w:val="006E520A"/>
    <w:rsid w:val="006E6864"/>
    <w:rsid w:val="006E75B1"/>
    <w:rsid w:val="006F1659"/>
    <w:rsid w:val="006F1F26"/>
    <w:rsid w:val="006F276E"/>
    <w:rsid w:val="006F29F8"/>
    <w:rsid w:val="006F3529"/>
    <w:rsid w:val="006F3A52"/>
    <w:rsid w:val="006F4112"/>
    <w:rsid w:val="006F4484"/>
    <w:rsid w:val="006F498F"/>
    <w:rsid w:val="006F4E7E"/>
    <w:rsid w:val="006F5D1C"/>
    <w:rsid w:val="006F7807"/>
    <w:rsid w:val="00700C8B"/>
    <w:rsid w:val="0070105E"/>
    <w:rsid w:val="007026A0"/>
    <w:rsid w:val="00702FDB"/>
    <w:rsid w:val="007034AC"/>
    <w:rsid w:val="00703B15"/>
    <w:rsid w:val="00704346"/>
    <w:rsid w:val="0070548C"/>
    <w:rsid w:val="00706CF9"/>
    <w:rsid w:val="00706DEE"/>
    <w:rsid w:val="007102AC"/>
    <w:rsid w:val="00710576"/>
    <w:rsid w:val="00710C93"/>
    <w:rsid w:val="00711AD6"/>
    <w:rsid w:val="00711C8B"/>
    <w:rsid w:val="007128F3"/>
    <w:rsid w:val="00712A91"/>
    <w:rsid w:val="00712B0F"/>
    <w:rsid w:val="00713489"/>
    <w:rsid w:val="0071365A"/>
    <w:rsid w:val="0071512E"/>
    <w:rsid w:val="00715E65"/>
    <w:rsid w:val="00716A8E"/>
    <w:rsid w:val="0071717D"/>
    <w:rsid w:val="00717EAB"/>
    <w:rsid w:val="00717FBF"/>
    <w:rsid w:val="007201CB"/>
    <w:rsid w:val="00721B62"/>
    <w:rsid w:val="00722419"/>
    <w:rsid w:val="00723105"/>
    <w:rsid w:val="007232D5"/>
    <w:rsid w:val="00723F87"/>
    <w:rsid w:val="00724016"/>
    <w:rsid w:val="007250C4"/>
    <w:rsid w:val="00725DF9"/>
    <w:rsid w:val="00725E90"/>
    <w:rsid w:val="00727737"/>
    <w:rsid w:val="00730EB4"/>
    <w:rsid w:val="00731054"/>
    <w:rsid w:val="00732771"/>
    <w:rsid w:val="0073356D"/>
    <w:rsid w:val="00733872"/>
    <w:rsid w:val="007339B7"/>
    <w:rsid w:val="007344A7"/>
    <w:rsid w:val="007349C4"/>
    <w:rsid w:val="00735986"/>
    <w:rsid w:val="007361EB"/>
    <w:rsid w:val="007362C7"/>
    <w:rsid w:val="007362CB"/>
    <w:rsid w:val="00736E11"/>
    <w:rsid w:val="00737888"/>
    <w:rsid w:val="00737ECE"/>
    <w:rsid w:val="00740C1B"/>
    <w:rsid w:val="0074234E"/>
    <w:rsid w:val="007426DA"/>
    <w:rsid w:val="007429ED"/>
    <w:rsid w:val="007432A6"/>
    <w:rsid w:val="00743478"/>
    <w:rsid w:val="0074351F"/>
    <w:rsid w:val="00744410"/>
    <w:rsid w:val="00744698"/>
    <w:rsid w:val="007447CB"/>
    <w:rsid w:val="00746143"/>
    <w:rsid w:val="007468A5"/>
    <w:rsid w:val="00747ABA"/>
    <w:rsid w:val="0075140B"/>
    <w:rsid w:val="00753434"/>
    <w:rsid w:val="00753509"/>
    <w:rsid w:val="00753BCA"/>
    <w:rsid w:val="00753EFF"/>
    <w:rsid w:val="00754B4E"/>
    <w:rsid w:val="00755025"/>
    <w:rsid w:val="00755F30"/>
    <w:rsid w:val="0075604D"/>
    <w:rsid w:val="007569F8"/>
    <w:rsid w:val="00756B21"/>
    <w:rsid w:val="0075783C"/>
    <w:rsid w:val="00757E52"/>
    <w:rsid w:val="00760523"/>
    <w:rsid w:val="00760D01"/>
    <w:rsid w:val="007630F5"/>
    <w:rsid w:val="007646EE"/>
    <w:rsid w:val="00764E77"/>
    <w:rsid w:val="00765AFD"/>
    <w:rsid w:val="00766359"/>
    <w:rsid w:val="00766F60"/>
    <w:rsid w:val="00771530"/>
    <w:rsid w:val="007733BD"/>
    <w:rsid w:val="00774BAD"/>
    <w:rsid w:val="00777B2A"/>
    <w:rsid w:val="00780995"/>
    <w:rsid w:val="00781CFB"/>
    <w:rsid w:val="00782BBD"/>
    <w:rsid w:val="00782C8F"/>
    <w:rsid w:val="0078516A"/>
    <w:rsid w:val="0078526D"/>
    <w:rsid w:val="00785322"/>
    <w:rsid w:val="00785755"/>
    <w:rsid w:val="00785C4A"/>
    <w:rsid w:val="007860D9"/>
    <w:rsid w:val="007947D5"/>
    <w:rsid w:val="0079496A"/>
    <w:rsid w:val="007949A4"/>
    <w:rsid w:val="0079687A"/>
    <w:rsid w:val="007977CA"/>
    <w:rsid w:val="00797FD9"/>
    <w:rsid w:val="007A0516"/>
    <w:rsid w:val="007A1001"/>
    <w:rsid w:val="007A1F61"/>
    <w:rsid w:val="007A21DD"/>
    <w:rsid w:val="007A2E39"/>
    <w:rsid w:val="007A2F2C"/>
    <w:rsid w:val="007A69F0"/>
    <w:rsid w:val="007A6D6C"/>
    <w:rsid w:val="007A7B2F"/>
    <w:rsid w:val="007B030F"/>
    <w:rsid w:val="007B1298"/>
    <w:rsid w:val="007B22A5"/>
    <w:rsid w:val="007B363B"/>
    <w:rsid w:val="007B4049"/>
    <w:rsid w:val="007B4615"/>
    <w:rsid w:val="007B5F03"/>
    <w:rsid w:val="007B5F08"/>
    <w:rsid w:val="007B7CC8"/>
    <w:rsid w:val="007C0C71"/>
    <w:rsid w:val="007C34C3"/>
    <w:rsid w:val="007C38DE"/>
    <w:rsid w:val="007C401E"/>
    <w:rsid w:val="007C4928"/>
    <w:rsid w:val="007C681B"/>
    <w:rsid w:val="007C7577"/>
    <w:rsid w:val="007C7DB7"/>
    <w:rsid w:val="007D1470"/>
    <w:rsid w:val="007D1E2D"/>
    <w:rsid w:val="007D1F18"/>
    <w:rsid w:val="007D2C16"/>
    <w:rsid w:val="007D2CEC"/>
    <w:rsid w:val="007D3B4F"/>
    <w:rsid w:val="007D5897"/>
    <w:rsid w:val="007D5F15"/>
    <w:rsid w:val="007D6788"/>
    <w:rsid w:val="007D6963"/>
    <w:rsid w:val="007E119A"/>
    <w:rsid w:val="007E1B71"/>
    <w:rsid w:val="007E252D"/>
    <w:rsid w:val="007E2537"/>
    <w:rsid w:val="007E312E"/>
    <w:rsid w:val="007E344D"/>
    <w:rsid w:val="007E3595"/>
    <w:rsid w:val="007E35DE"/>
    <w:rsid w:val="007E3644"/>
    <w:rsid w:val="007E3F36"/>
    <w:rsid w:val="007E461D"/>
    <w:rsid w:val="007E4AB7"/>
    <w:rsid w:val="007E50E8"/>
    <w:rsid w:val="007E5203"/>
    <w:rsid w:val="007E5B7B"/>
    <w:rsid w:val="007E72D7"/>
    <w:rsid w:val="007F0FC5"/>
    <w:rsid w:val="007F28C0"/>
    <w:rsid w:val="007F3678"/>
    <w:rsid w:val="007F3786"/>
    <w:rsid w:val="007F3DA4"/>
    <w:rsid w:val="007F58B3"/>
    <w:rsid w:val="007F6343"/>
    <w:rsid w:val="007F6D6E"/>
    <w:rsid w:val="00800783"/>
    <w:rsid w:val="0080119E"/>
    <w:rsid w:val="008016B9"/>
    <w:rsid w:val="00802398"/>
    <w:rsid w:val="00802DAD"/>
    <w:rsid w:val="00802EA5"/>
    <w:rsid w:val="0080330F"/>
    <w:rsid w:val="0080362B"/>
    <w:rsid w:val="00803E39"/>
    <w:rsid w:val="008040F0"/>
    <w:rsid w:val="008044F0"/>
    <w:rsid w:val="008050A4"/>
    <w:rsid w:val="00805C54"/>
    <w:rsid w:val="00805D9B"/>
    <w:rsid w:val="0080732A"/>
    <w:rsid w:val="008108ED"/>
    <w:rsid w:val="00810BCB"/>
    <w:rsid w:val="0081249C"/>
    <w:rsid w:val="00814317"/>
    <w:rsid w:val="00814597"/>
    <w:rsid w:val="00814D06"/>
    <w:rsid w:val="008166B5"/>
    <w:rsid w:val="00816CDD"/>
    <w:rsid w:val="00816D95"/>
    <w:rsid w:val="00817F47"/>
    <w:rsid w:val="0082183A"/>
    <w:rsid w:val="0082246D"/>
    <w:rsid w:val="00822A97"/>
    <w:rsid w:val="00822D39"/>
    <w:rsid w:val="0082342D"/>
    <w:rsid w:val="00823C5A"/>
    <w:rsid w:val="00824924"/>
    <w:rsid w:val="0082659F"/>
    <w:rsid w:val="00826A73"/>
    <w:rsid w:val="00827965"/>
    <w:rsid w:val="0083026A"/>
    <w:rsid w:val="00830DDC"/>
    <w:rsid w:val="00834C1E"/>
    <w:rsid w:val="00834C36"/>
    <w:rsid w:val="008359F2"/>
    <w:rsid w:val="00836747"/>
    <w:rsid w:val="00836D3C"/>
    <w:rsid w:val="00840289"/>
    <w:rsid w:val="00841061"/>
    <w:rsid w:val="00841457"/>
    <w:rsid w:val="00841465"/>
    <w:rsid w:val="00843705"/>
    <w:rsid w:val="00844459"/>
    <w:rsid w:val="008466BC"/>
    <w:rsid w:val="008469EF"/>
    <w:rsid w:val="008474DA"/>
    <w:rsid w:val="00850177"/>
    <w:rsid w:val="00850641"/>
    <w:rsid w:val="00851094"/>
    <w:rsid w:val="00853885"/>
    <w:rsid w:val="008538D9"/>
    <w:rsid w:val="00853C31"/>
    <w:rsid w:val="00855853"/>
    <w:rsid w:val="00855B6A"/>
    <w:rsid w:val="00857094"/>
    <w:rsid w:val="00857E16"/>
    <w:rsid w:val="00860E82"/>
    <w:rsid w:val="008614BA"/>
    <w:rsid w:val="00861A84"/>
    <w:rsid w:val="008634E9"/>
    <w:rsid w:val="008647BE"/>
    <w:rsid w:val="00864B0D"/>
    <w:rsid w:val="00865FA0"/>
    <w:rsid w:val="0086611D"/>
    <w:rsid w:val="00867045"/>
    <w:rsid w:val="00867DBF"/>
    <w:rsid w:val="00867F45"/>
    <w:rsid w:val="00870196"/>
    <w:rsid w:val="008712A6"/>
    <w:rsid w:val="0087162D"/>
    <w:rsid w:val="0087354B"/>
    <w:rsid w:val="008770B9"/>
    <w:rsid w:val="0088017A"/>
    <w:rsid w:val="00880CF3"/>
    <w:rsid w:val="00880FC9"/>
    <w:rsid w:val="00881A84"/>
    <w:rsid w:val="008820F6"/>
    <w:rsid w:val="0088283F"/>
    <w:rsid w:val="00882AF4"/>
    <w:rsid w:val="0088344A"/>
    <w:rsid w:val="00884524"/>
    <w:rsid w:val="008853C2"/>
    <w:rsid w:val="00885CE9"/>
    <w:rsid w:val="00887BF0"/>
    <w:rsid w:val="00887D35"/>
    <w:rsid w:val="008930CC"/>
    <w:rsid w:val="00893BAF"/>
    <w:rsid w:val="00894F2A"/>
    <w:rsid w:val="00895AE3"/>
    <w:rsid w:val="00896CE8"/>
    <w:rsid w:val="00897D0D"/>
    <w:rsid w:val="00897F61"/>
    <w:rsid w:val="008A035D"/>
    <w:rsid w:val="008A0F6D"/>
    <w:rsid w:val="008A1321"/>
    <w:rsid w:val="008A160E"/>
    <w:rsid w:val="008A1871"/>
    <w:rsid w:val="008A1B2F"/>
    <w:rsid w:val="008A2746"/>
    <w:rsid w:val="008A3197"/>
    <w:rsid w:val="008A3291"/>
    <w:rsid w:val="008A353D"/>
    <w:rsid w:val="008A388E"/>
    <w:rsid w:val="008A49AB"/>
    <w:rsid w:val="008A5153"/>
    <w:rsid w:val="008A5481"/>
    <w:rsid w:val="008A6B84"/>
    <w:rsid w:val="008A6BED"/>
    <w:rsid w:val="008A719A"/>
    <w:rsid w:val="008B001F"/>
    <w:rsid w:val="008B07E9"/>
    <w:rsid w:val="008B0B68"/>
    <w:rsid w:val="008B1634"/>
    <w:rsid w:val="008B1D02"/>
    <w:rsid w:val="008B217E"/>
    <w:rsid w:val="008B2DF5"/>
    <w:rsid w:val="008B2F79"/>
    <w:rsid w:val="008B3704"/>
    <w:rsid w:val="008B4093"/>
    <w:rsid w:val="008B4B91"/>
    <w:rsid w:val="008B5D53"/>
    <w:rsid w:val="008B637F"/>
    <w:rsid w:val="008B682E"/>
    <w:rsid w:val="008B68A7"/>
    <w:rsid w:val="008B7B3A"/>
    <w:rsid w:val="008C0098"/>
    <w:rsid w:val="008C04CE"/>
    <w:rsid w:val="008C05FC"/>
    <w:rsid w:val="008C1A20"/>
    <w:rsid w:val="008C2863"/>
    <w:rsid w:val="008C2B21"/>
    <w:rsid w:val="008C2D82"/>
    <w:rsid w:val="008C2E52"/>
    <w:rsid w:val="008C3188"/>
    <w:rsid w:val="008C3804"/>
    <w:rsid w:val="008C6A97"/>
    <w:rsid w:val="008C7E30"/>
    <w:rsid w:val="008D00BE"/>
    <w:rsid w:val="008D19AC"/>
    <w:rsid w:val="008D282E"/>
    <w:rsid w:val="008D2B2A"/>
    <w:rsid w:val="008D31DE"/>
    <w:rsid w:val="008D31FE"/>
    <w:rsid w:val="008D3782"/>
    <w:rsid w:val="008D5ED7"/>
    <w:rsid w:val="008D66B6"/>
    <w:rsid w:val="008D7415"/>
    <w:rsid w:val="008D779B"/>
    <w:rsid w:val="008D7F6D"/>
    <w:rsid w:val="008E04F4"/>
    <w:rsid w:val="008E0501"/>
    <w:rsid w:val="008E052A"/>
    <w:rsid w:val="008E1C73"/>
    <w:rsid w:val="008E31EB"/>
    <w:rsid w:val="008E34BC"/>
    <w:rsid w:val="008E38A2"/>
    <w:rsid w:val="008E4562"/>
    <w:rsid w:val="008E5A71"/>
    <w:rsid w:val="008E6B59"/>
    <w:rsid w:val="008E79DB"/>
    <w:rsid w:val="008E7BCC"/>
    <w:rsid w:val="008F00BF"/>
    <w:rsid w:val="008F047C"/>
    <w:rsid w:val="008F0959"/>
    <w:rsid w:val="008F13D6"/>
    <w:rsid w:val="008F15EE"/>
    <w:rsid w:val="008F4750"/>
    <w:rsid w:val="008F4E3A"/>
    <w:rsid w:val="008F5D3A"/>
    <w:rsid w:val="008F6047"/>
    <w:rsid w:val="008F6287"/>
    <w:rsid w:val="00900E17"/>
    <w:rsid w:val="00901776"/>
    <w:rsid w:val="00902433"/>
    <w:rsid w:val="009026A8"/>
    <w:rsid w:val="00902CA5"/>
    <w:rsid w:val="00902EF1"/>
    <w:rsid w:val="00902EFD"/>
    <w:rsid w:val="0090316F"/>
    <w:rsid w:val="009040CB"/>
    <w:rsid w:val="00905248"/>
    <w:rsid w:val="0090528F"/>
    <w:rsid w:val="009053DE"/>
    <w:rsid w:val="00905822"/>
    <w:rsid w:val="00905E31"/>
    <w:rsid w:val="0090729C"/>
    <w:rsid w:val="00907409"/>
    <w:rsid w:val="009074DF"/>
    <w:rsid w:val="0090794C"/>
    <w:rsid w:val="00907D71"/>
    <w:rsid w:val="00910ADC"/>
    <w:rsid w:val="00911D6D"/>
    <w:rsid w:val="00912BA0"/>
    <w:rsid w:val="009130FA"/>
    <w:rsid w:val="00913668"/>
    <w:rsid w:val="009146FB"/>
    <w:rsid w:val="00914E69"/>
    <w:rsid w:val="00915BA5"/>
    <w:rsid w:val="00916192"/>
    <w:rsid w:val="00916E10"/>
    <w:rsid w:val="00917A3C"/>
    <w:rsid w:val="00917DC6"/>
    <w:rsid w:val="00917FE7"/>
    <w:rsid w:val="00921C01"/>
    <w:rsid w:val="0092431D"/>
    <w:rsid w:val="00925817"/>
    <w:rsid w:val="00925EB3"/>
    <w:rsid w:val="00925F6E"/>
    <w:rsid w:val="009268C4"/>
    <w:rsid w:val="009278DD"/>
    <w:rsid w:val="00931B30"/>
    <w:rsid w:val="00931E39"/>
    <w:rsid w:val="00931FF6"/>
    <w:rsid w:val="00932C39"/>
    <w:rsid w:val="009333F9"/>
    <w:rsid w:val="00933603"/>
    <w:rsid w:val="00933A91"/>
    <w:rsid w:val="00935E36"/>
    <w:rsid w:val="0094126E"/>
    <w:rsid w:val="0094543F"/>
    <w:rsid w:val="0094717E"/>
    <w:rsid w:val="00950116"/>
    <w:rsid w:val="0095037B"/>
    <w:rsid w:val="00950C04"/>
    <w:rsid w:val="00950C14"/>
    <w:rsid w:val="0095173A"/>
    <w:rsid w:val="009546C0"/>
    <w:rsid w:val="009555D6"/>
    <w:rsid w:val="0095576B"/>
    <w:rsid w:val="00955A9D"/>
    <w:rsid w:val="00957843"/>
    <w:rsid w:val="00960135"/>
    <w:rsid w:val="00960DEA"/>
    <w:rsid w:val="00960F9A"/>
    <w:rsid w:val="00961064"/>
    <w:rsid w:val="00961634"/>
    <w:rsid w:val="009644D4"/>
    <w:rsid w:val="00964EF5"/>
    <w:rsid w:val="009660C9"/>
    <w:rsid w:val="00966ED2"/>
    <w:rsid w:val="00967363"/>
    <w:rsid w:val="009674EC"/>
    <w:rsid w:val="00967D73"/>
    <w:rsid w:val="00967F47"/>
    <w:rsid w:val="00970457"/>
    <w:rsid w:val="00971393"/>
    <w:rsid w:val="00971CD9"/>
    <w:rsid w:val="00972999"/>
    <w:rsid w:val="00972AA6"/>
    <w:rsid w:val="009730F8"/>
    <w:rsid w:val="00973222"/>
    <w:rsid w:val="009734EE"/>
    <w:rsid w:val="00973863"/>
    <w:rsid w:val="00973F89"/>
    <w:rsid w:val="00974AD2"/>
    <w:rsid w:val="00974BF9"/>
    <w:rsid w:val="0097546B"/>
    <w:rsid w:val="009760C7"/>
    <w:rsid w:val="009760FE"/>
    <w:rsid w:val="009801D4"/>
    <w:rsid w:val="009814BA"/>
    <w:rsid w:val="00981663"/>
    <w:rsid w:val="00983048"/>
    <w:rsid w:val="00983D89"/>
    <w:rsid w:val="009864B7"/>
    <w:rsid w:val="009874CB"/>
    <w:rsid w:val="009907C1"/>
    <w:rsid w:val="00990B3E"/>
    <w:rsid w:val="00990D91"/>
    <w:rsid w:val="00992842"/>
    <w:rsid w:val="00992D20"/>
    <w:rsid w:val="00993001"/>
    <w:rsid w:val="0099307E"/>
    <w:rsid w:val="009941C2"/>
    <w:rsid w:val="00994445"/>
    <w:rsid w:val="00994502"/>
    <w:rsid w:val="00994858"/>
    <w:rsid w:val="009948F6"/>
    <w:rsid w:val="00994FF4"/>
    <w:rsid w:val="009951C4"/>
    <w:rsid w:val="00996225"/>
    <w:rsid w:val="009978DF"/>
    <w:rsid w:val="009A0526"/>
    <w:rsid w:val="009A1EF3"/>
    <w:rsid w:val="009A2D8A"/>
    <w:rsid w:val="009A36F7"/>
    <w:rsid w:val="009A37AE"/>
    <w:rsid w:val="009A437C"/>
    <w:rsid w:val="009A46EA"/>
    <w:rsid w:val="009A4A35"/>
    <w:rsid w:val="009A6639"/>
    <w:rsid w:val="009A697F"/>
    <w:rsid w:val="009A6D47"/>
    <w:rsid w:val="009A7B1E"/>
    <w:rsid w:val="009A7BA3"/>
    <w:rsid w:val="009B2529"/>
    <w:rsid w:val="009B28CA"/>
    <w:rsid w:val="009B3C91"/>
    <w:rsid w:val="009B6832"/>
    <w:rsid w:val="009B684B"/>
    <w:rsid w:val="009B6C35"/>
    <w:rsid w:val="009B6D79"/>
    <w:rsid w:val="009B7F93"/>
    <w:rsid w:val="009C0C60"/>
    <w:rsid w:val="009C2C06"/>
    <w:rsid w:val="009C5BB5"/>
    <w:rsid w:val="009C62B7"/>
    <w:rsid w:val="009C6996"/>
    <w:rsid w:val="009D0D42"/>
    <w:rsid w:val="009D0FF4"/>
    <w:rsid w:val="009D3350"/>
    <w:rsid w:val="009D34AC"/>
    <w:rsid w:val="009D46A7"/>
    <w:rsid w:val="009D4E9E"/>
    <w:rsid w:val="009D52AF"/>
    <w:rsid w:val="009D5B0A"/>
    <w:rsid w:val="009D61F0"/>
    <w:rsid w:val="009D6CA7"/>
    <w:rsid w:val="009D6D56"/>
    <w:rsid w:val="009E0C48"/>
    <w:rsid w:val="009E1510"/>
    <w:rsid w:val="009E2409"/>
    <w:rsid w:val="009E2DED"/>
    <w:rsid w:val="009E2E9A"/>
    <w:rsid w:val="009E2FA1"/>
    <w:rsid w:val="009E429B"/>
    <w:rsid w:val="009E48AB"/>
    <w:rsid w:val="009E4936"/>
    <w:rsid w:val="009E4C4C"/>
    <w:rsid w:val="009E7F28"/>
    <w:rsid w:val="009F0A9B"/>
    <w:rsid w:val="009F0C2B"/>
    <w:rsid w:val="009F10C2"/>
    <w:rsid w:val="009F1121"/>
    <w:rsid w:val="009F20FD"/>
    <w:rsid w:val="009F2EA8"/>
    <w:rsid w:val="009F3BE7"/>
    <w:rsid w:val="009F40B1"/>
    <w:rsid w:val="009F6ADA"/>
    <w:rsid w:val="009F733C"/>
    <w:rsid w:val="009F7F4D"/>
    <w:rsid w:val="00A00159"/>
    <w:rsid w:val="00A00812"/>
    <w:rsid w:val="00A0184D"/>
    <w:rsid w:val="00A018A1"/>
    <w:rsid w:val="00A025B5"/>
    <w:rsid w:val="00A03A3C"/>
    <w:rsid w:val="00A03C9F"/>
    <w:rsid w:val="00A04043"/>
    <w:rsid w:val="00A0497E"/>
    <w:rsid w:val="00A05363"/>
    <w:rsid w:val="00A06C20"/>
    <w:rsid w:val="00A07262"/>
    <w:rsid w:val="00A0798E"/>
    <w:rsid w:val="00A114D5"/>
    <w:rsid w:val="00A1347E"/>
    <w:rsid w:val="00A137E2"/>
    <w:rsid w:val="00A14321"/>
    <w:rsid w:val="00A14D16"/>
    <w:rsid w:val="00A156DB"/>
    <w:rsid w:val="00A166E9"/>
    <w:rsid w:val="00A207E7"/>
    <w:rsid w:val="00A21133"/>
    <w:rsid w:val="00A21160"/>
    <w:rsid w:val="00A242C7"/>
    <w:rsid w:val="00A267FB"/>
    <w:rsid w:val="00A26D26"/>
    <w:rsid w:val="00A27CFC"/>
    <w:rsid w:val="00A30D24"/>
    <w:rsid w:val="00A31761"/>
    <w:rsid w:val="00A31E16"/>
    <w:rsid w:val="00A333E8"/>
    <w:rsid w:val="00A337BD"/>
    <w:rsid w:val="00A33DD3"/>
    <w:rsid w:val="00A35B31"/>
    <w:rsid w:val="00A36376"/>
    <w:rsid w:val="00A364EE"/>
    <w:rsid w:val="00A36742"/>
    <w:rsid w:val="00A36C70"/>
    <w:rsid w:val="00A370D2"/>
    <w:rsid w:val="00A37491"/>
    <w:rsid w:val="00A40353"/>
    <w:rsid w:val="00A411F3"/>
    <w:rsid w:val="00A41800"/>
    <w:rsid w:val="00A42AA4"/>
    <w:rsid w:val="00A42CBE"/>
    <w:rsid w:val="00A43DC7"/>
    <w:rsid w:val="00A44381"/>
    <w:rsid w:val="00A44B11"/>
    <w:rsid w:val="00A45201"/>
    <w:rsid w:val="00A452DC"/>
    <w:rsid w:val="00A45E15"/>
    <w:rsid w:val="00A460A2"/>
    <w:rsid w:val="00A47D3A"/>
    <w:rsid w:val="00A5112F"/>
    <w:rsid w:val="00A52305"/>
    <w:rsid w:val="00A52C0E"/>
    <w:rsid w:val="00A52FC7"/>
    <w:rsid w:val="00A5312A"/>
    <w:rsid w:val="00A53B12"/>
    <w:rsid w:val="00A54BE9"/>
    <w:rsid w:val="00A554E6"/>
    <w:rsid w:val="00A56A5A"/>
    <w:rsid w:val="00A56A72"/>
    <w:rsid w:val="00A5716C"/>
    <w:rsid w:val="00A5749F"/>
    <w:rsid w:val="00A60D5D"/>
    <w:rsid w:val="00A62A35"/>
    <w:rsid w:val="00A63774"/>
    <w:rsid w:val="00A6464F"/>
    <w:rsid w:val="00A6621D"/>
    <w:rsid w:val="00A67CBE"/>
    <w:rsid w:val="00A7002B"/>
    <w:rsid w:val="00A70EB8"/>
    <w:rsid w:val="00A71087"/>
    <w:rsid w:val="00A7113A"/>
    <w:rsid w:val="00A75A84"/>
    <w:rsid w:val="00A75DD6"/>
    <w:rsid w:val="00A7615D"/>
    <w:rsid w:val="00A76374"/>
    <w:rsid w:val="00A77DAC"/>
    <w:rsid w:val="00A77FA1"/>
    <w:rsid w:val="00A8074A"/>
    <w:rsid w:val="00A8142A"/>
    <w:rsid w:val="00A82133"/>
    <w:rsid w:val="00A829EE"/>
    <w:rsid w:val="00A82AEB"/>
    <w:rsid w:val="00A83C58"/>
    <w:rsid w:val="00A8627D"/>
    <w:rsid w:val="00A864C2"/>
    <w:rsid w:val="00A86C7C"/>
    <w:rsid w:val="00A90AF7"/>
    <w:rsid w:val="00A923A4"/>
    <w:rsid w:val="00A940AC"/>
    <w:rsid w:val="00A94A69"/>
    <w:rsid w:val="00A958B4"/>
    <w:rsid w:val="00A96ADD"/>
    <w:rsid w:val="00A9749B"/>
    <w:rsid w:val="00AA0B36"/>
    <w:rsid w:val="00AA17CC"/>
    <w:rsid w:val="00AA182B"/>
    <w:rsid w:val="00AA2079"/>
    <w:rsid w:val="00AA27AC"/>
    <w:rsid w:val="00AA2AF6"/>
    <w:rsid w:val="00AA2B6A"/>
    <w:rsid w:val="00AA323A"/>
    <w:rsid w:val="00AA345B"/>
    <w:rsid w:val="00AA3A46"/>
    <w:rsid w:val="00AA3C39"/>
    <w:rsid w:val="00AA3D39"/>
    <w:rsid w:val="00AA458F"/>
    <w:rsid w:val="00AA47AE"/>
    <w:rsid w:val="00AA4C4E"/>
    <w:rsid w:val="00AA4DED"/>
    <w:rsid w:val="00AA5BBB"/>
    <w:rsid w:val="00AA6260"/>
    <w:rsid w:val="00AA632A"/>
    <w:rsid w:val="00AA64CA"/>
    <w:rsid w:val="00AA71A4"/>
    <w:rsid w:val="00AB041F"/>
    <w:rsid w:val="00AB17B0"/>
    <w:rsid w:val="00AB45E4"/>
    <w:rsid w:val="00AB4B7E"/>
    <w:rsid w:val="00AB678B"/>
    <w:rsid w:val="00AB7362"/>
    <w:rsid w:val="00AC05D5"/>
    <w:rsid w:val="00AC1683"/>
    <w:rsid w:val="00AC2BAF"/>
    <w:rsid w:val="00AC2C23"/>
    <w:rsid w:val="00AC3BA5"/>
    <w:rsid w:val="00AC3BE0"/>
    <w:rsid w:val="00AC5377"/>
    <w:rsid w:val="00AC59C4"/>
    <w:rsid w:val="00AC6557"/>
    <w:rsid w:val="00AC7754"/>
    <w:rsid w:val="00AD0DCF"/>
    <w:rsid w:val="00AD28DA"/>
    <w:rsid w:val="00AD4132"/>
    <w:rsid w:val="00AD4159"/>
    <w:rsid w:val="00AD4D2A"/>
    <w:rsid w:val="00AD4F60"/>
    <w:rsid w:val="00AD50AB"/>
    <w:rsid w:val="00AD6215"/>
    <w:rsid w:val="00AD7049"/>
    <w:rsid w:val="00AE009D"/>
    <w:rsid w:val="00AE1170"/>
    <w:rsid w:val="00AE1B62"/>
    <w:rsid w:val="00AE2D5C"/>
    <w:rsid w:val="00AE32A5"/>
    <w:rsid w:val="00AE3F3A"/>
    <w:rsid w:val="00AE4125"/>
    <w:rsid w:val="00AE4E49"/>
    <w:rsid w:val="00AE6E45"/>
    <w:rsid w:val="00AE7810"/>
    <w:rsid w:val="00AF05D4"/>
    <w:rsid w:val="00AF0959"/>
    <w:rsid w:val="00AF118A"/>
    <w:rsid w:val="00AF43A9"/>
    <w:rsid w:val="00AF61D6"/>
    <w:rsid w:val="00AF636C"/>
    <w:rsid w:val="00AF6863"/>
    <w:rsid w:val="00AF7494"/>
    <w:rsid w:val="00B00657"/>
    <w:rsid w:val="00B01FA4"/>
    <w:rsid w:val="00B02925"/>
    <w:rsid w:val="00B04284"/>
    <w:rsid w:val="00B044A6"/>
    <w:rsid w:val="00B048B5"/>
    <w:rsid w:val="00B04AF4"/>
    <w:rsid w:val="00B04EA3"/>
    <w:rsid w:val="00B12D3D"/>
    <w:rsid w:val="00B136BB"/>
    <w:rsid w:val="00B1426F"/>
    <w:rsid w:val="00B154B0"/>
    <w:rsid w:val="00B16B0B"/>
    <w:rsid w:val="00B2011D"/>
    <w:rsid w:val="00B219FB"/>
    <w:rsid w:val="00B22629"/>
    <w:rsid w:val="00B22880"/>
    <w:rsid w:val="00B230AA"/>
    <w:rsid w:val="00B232AE"/>
    <w:rsid w:val="00B23B97"/>
    <w:rsid w:val="00B24463"/>
    <w:rsid w:val="00B27594"/>
    <w:rsid w:val="00B27D76"/>
    <w:rsid w:val="00B27E54"/>
    <w:rsid w:val="00B30940"/>
    <w:rsid w:val="00B3149A"/>
    <w:rsid w:val="00B3253F"/>
    <w:rsid w:val="00B34824"/>
    <w:rsid w:val="00B34A80"/>
    <w:rsid w:val="00B34B3D"/>
    <w:rsid w:val="00B35DF9"/>
    <w:rsid w:val="00B35E8B"/>
    <w:rsid w:val="00B36C47"/>
    <w:rsid w:val="00B37E1C"/>
    <w:rsid w:val="00B400A3"/>
    <w:rsid w:val="00B40933"/>
    <w:rsid w:val="00B40AE3"/>
    <w:rsid w:val="00B41BF5"/>
    <w:rsid w:val="00B425D7"/>
    <w:rsid w:val="00B445DA"/>
    <w:rsid w:val="00B44CC0"/>
    <w:rsid w:val="00B44CD6"/>
    <w:rsid w:val="00B45939"/>
    <w:rsid w:val="00B4743F"/>
    <w:rsid w:val="00B50163"/>
    <w:rsid w:val="00B50968"/>
    <w:rsid w:val="00B51506"/>
    <w:rsid w:val="00B5186A"/>
    <w:rsid w:val="00B522AF"/>
    <w:rsid w:val="00B550B4"/>
    <w:rsid w:val="00B5575B"/>
    <w:rsid w:val="00B5586C"/>
    <w:rsid w:val="00B55B96"/>
    <w:rsid w:val="00B56D26"/>
    <w:rsid w:val="00B56FD2"/>
    <w:rsid w:val="00B609D9"/>
    <w:rsid w:val="00B61819"/>
    <w:rsid w:val="00B618D1"/>
    <w:rsid w:val="00B61976"/>
    <w:rsid w:val="00B61B8C"/>
    <w:rsid w:val="00B62441"/>
    <w:rsid w:val="00B62B6E"/>
    <w:rsid w:val="00B632AC"/>
    <w:rsid w:val="00B637D9"/>
    <w:rsid w:val="00B63AC1"/>
    <w:rsid w:val="00B64CFB"/>
    <w:rsid w:val="00B65D5E"/>
    <w:rsid w:val="00B66FF2"/>
    <w:rsid w:val="00B67C90"/>
    <w:rsid w:val="00B67D11"/>
    <w:rsid w:val="00B70E81"/>
    <w:rsid w:val="00B71C32"/>
    <w:rsid w:val="00B72A9D"/>
    <w:rsid w:val="00B73D36"/>
    <w:rsid w:val="00B7479F"/>
    <w:rsid w:val="00B74E98"/>
    <w:rsid w:val="00B74F65"/>
    <w:rsid w:val="00B75099"/>
    <w:rsid w:val="00B76D79"/>
    <w:rsid w:val="00B76DA4"/>
    <w:rsid w:val="00B77330"/>
    <w:rsid w:val="00B77887"/>
    <w:rsid w:val="00B80E22"/>
    <w:rsid w:val="00B81676"/>
    <w:rsid w:val="00B81771"/>
    <w:rsid w:val="00B8259C"/>
    <w:rsid w:val="00B8455F"/>
    <w:rsid w:val="00B8460E"/>
    <w:rsid w:val="00B85509"/>
    <w:rsid w:val="00B866C3"/>
    <w:rsid w:val="00B86FD8"/>
    <w:rsid w:val="00B875AE"/>
    <w:rsid w:val="00B8787E"/>
    <w:rsid w:val="00B909EA"/>
    <w:rsid w:val="00B90C7F"/>
    <w:rsid w:val="00B922AD"/>
    <w:rsid w:val="00B92509"/>
    <w:rsid w:val="00B92B41"/>
    <w:rsid w:val="00B9325F"/>
    <w:rsid w:val="00B93541"/>
    <w:rsid w:val="00B93C66"/>
    <w:rsid w:val="00B94819"/>
    <w:rsid w:val="00B949E8"/>
    <w:rsid w:val="00B94FDF"/>
    <w:rsid w:val="00B952D2"/>
    <w:rsid w:val="00B95866"/>
    <w:rsid w:val="00B9724A"/>
    <w:rsid w:val="00B97F45"/>
    <w:rsid w:val="00BA0EAA"/>
    <w:rsid w:val="00BA0EEF"/>
    <w:rsid w:val="00BA11AA"/>
    <w:rsid w:val="00BA1514"/>
    <w:rsid w:val="00BA1B25"/>
    <w:rsid w:val="00BA58F8"/>
    <w:rsid w:val="00BA683E"/>
    <w:rsid w:val="00BA71C2"/>
    <w:rsid w:val="00BA7272"/>
    <w:rsid w:val="00BA7AA7"/>
    <w:rsid w:val="00BB0CDC"/>
    <w:rsid w:val="00BB150C"/>
    <w:rsid w:val="00BB19FD"/>
    <w:rsid w:val="00BB2350"/>
    <w:rsid w:val="00BB4263"/>
    <w:rsid w:val="00BB58E5"/>
    <w:rsid w:val="00BB781D"/>
    <w:rsid w:val="00BC05BB"/>
    <w:rsid w:val="00BC1415"/>
    <w:rsid w:val="00BC392C"/>
    <w:rsid w:val="00BC3C9D"/>
    <w:rsid w:val="00BC4303"/>
    <w:rsid w:val="00BC4535"/>
    <w:rsid w:val="00BC4552"/>
    <w:rsid w:val="00BC4DE2"/>
    <w:rsid w:val="00BC5FD5"/>
    <w:rsid w:val="00BC6513"/>
    <w:rsid w:val="00BC6A08"/>
    <w:rsid w:val="00BC739F"/>
    <w:rsid w:val="00BC79AD"/>
    <w:rsid w:val="00BD0154"/>
    <w:rsid w:val="00BD0DEA"/>
    <w:rsid w:val="00BD128B"/>
    <w:rsid w:val="00BD1FEF"/>
    <w:rsid w:val="00BD2B75"/>
    <w:rsid w:val="00BD3B1B"/>
    <w:rsid w:val="00BD51A2"/>
    <w:rsid w:val="00BD6436"/>
    <w:rsid w:val="00BD6702"/>
    <w:rsid w:val="00BE16FA"/>
    <w:rsid w:val="00BE1AB5"/>
    <w:rsid w:val="00BE1F89"/>
    <w:rsid w:val="00BE3345"/>
    <w:rsid w:val="00BE3348"/>
    <w:rsid w:val="00BE4821"/>
    <w:rsid w:val="00BE633F"/>
    <w:rsid w:val="00BE6803"/>
    <w:rsid w:val="00BE75A1"/>
    <w:rsid w:val="00BF0925"/>
    <w:rsid w:val="00BF2222"/>
    <w:rsid w:val="00BF2EE4"/>
    <w:rsid w:val="00BF3900"/>
    <w:rsid w:val="00BF5C41"/>
    <w:rsid w:val="00BF667D"/>
    <w:rsid w:val="00BF6F3C"/>
    <w:rsid w:val="00BF728E"/>
    <w:rsid w:val="00C004BD"/>
    <w:rsid w:val="00C01663"/>
    <w:rsid w:val="00C01A4B"/>
    <w:rsid w:val="00C030CA"/>
    <w:rsid w:val="00C058B7"/>
    <w:rsid w:val="00C0682B"/>
    <w:rsid w:val="00C07175"/>
    <w:rsid w:val="00C10A51"/>
    <w:rsid w:val="00C10C8F"/>
    <w:rsid w:val="00C12CA7"/>
    <w:rsid w:val="00C1530E"/>
    <w:rsid w:val="00C16431"/>
    <w:rsid w:val="00C169B2"/>
    <w:rsid w:val="00C16BA8"/>
    <w:rsid w:val="00C1794E"/>
    <w:rsid w:val="00C20068"/>
    <w:rsid w:val="00C2471A"/>
    <w:rsid w:val="00C24D98"/>
    <w:rsid w:val="00C254F7"/>
    <w:rsid w:val="00C256D0"/>
    <w:rsid w:val="00C268EE"/>
    <w:rsid w:val="00C27DCA"/>
    <w:rsid w:val="00C30DBB"/>
    <w:rsid w:val="00C3199C"/>
    <w:rsid w:val="00C31E51"/>
    <w:rsid w:val="00C32468"/>
    <w:rsid w:val="00C337EC"/>
    <w:rsid w:val="00C33936"/>
    <w:rsid w:val="00C340E9"/>
    <w:rsid w:val="00C344EB"/>
    <w:rsid w:val="00C348B5"/>
    <w:rsid w:val="00C3545B"/>
    <w:rsid w:val="00C35A25"/>
    <w:rsid w:val="00C36091"/>
    <w:rsid w:val="00C374BC"/>
    <w:rsid w:val="00C376A2"/>
    <w:rsid w:val="00C3778D"/>
    <w:rsid w:val="00C402EB"/>
    <w:rsid w:val="00C41041"/>
    <w:rsid w:val="00C4300B"/>
    <w:rsid w:val="00C43841"/>
    <w:rsid w:val="00C44545"/>
    <w:rsid w:val="00C45310"/>
    <w:rsid w:val="00C45E4E"/>
    <w:rsid w:val="00C47E08"/>
    <w:rsid w:val="00C5032E"/>
    <w:rsid w:val="00C50800"/>
    <w:rsid w:val="00C5137B"/>
    <w:rsid w:val="00C514C5"/>
    <w:rsid w:val="00C51809"/>
    <w:rsid w:val="00C519AB"/>
    <w:rsid w:val="00C5284F"/>
    <w:rsid w:val="00C53EED"/>
    <w:rsid w:val="00C541DD"/>
    <w:rsid w:val="00C544D4"/>
    <w:rsid w:val="00C55C3D"/>
    <w:rsid w:val="00C56E39"/>
    <w:rsid w:val="00C5725F"/>
    <w:rsid w:val="00C57643"/>
    <w:rsid w:val="00C5778B"/>
    <w:rsid w:val="00C57D3B"/>
    <w:rsid w:val="00C600DC"/>
    <w:rsid w:val="00C6247E"/>
    <w:rsid w:val="00C6279C"/>
    <w:rsid w:val="00C636E1"/>
    <w:rsid w:val="00C639D5"/>
    <w:rsid w:val="00C63BDB"/>
    <w:rsid w:val="00C63FB5"/>
    <w:rsid w:val="00C653A5"/>
    <w:rsid w:val="00C65417"/>
    <w:rsid w:val="00C65C84"/>
    <w:rsid w:val="00C6682C"/>
    <w:rsid w:val="00C67065"/>
    <w:rsid w:val="00C70B54"/>
    <w:rsid w:val="00C70DE5"/>
    <w:rsid w:val="00C71418"/>
    <w:rsid w:val="00C72D2A"/>
    <w:rsid w:val="00C72E64"/>
    <w:rsid w:val="00C73713"/>
    <w:rsid w:val="00C739F6"/>
    <w:rsid w:val="00C73CA6"/>
    <w:rsid w:val="00C73E03"/>
    <w:rsid w:val="00C756B7"/>
    <w:rsid w:val="00C75888"/>
    <w:rsid w:val="00C76444"/>
    <w:rsid w:val="00C7722B"/>
    <w:rsid w:val="00C77832"/>
    <w:rsid w:val="00C800D3"/>
    <w:rsid w:val="00C81F73"/>
    <w:rsid w:val="00C82302"/>
    <w:rsid w:val="00C83A15"/>
    <w:rsid w:val="00C83E3C"/>
    <w:rsid w:val="00C85033"/>
    <w:rsid w:val="00C874A3"/>
    <w:rsid w:val="00C903F4"/>
    <w:rsid w:val="00C91C55"/>
    <w:rsid w:val="00C91D2D"/>
    <w:rsid w:val="00C94B01"/>
    <w:rsid w:val="00C95612"/>
    <w:rsid w:val="00C96550"/>
    <w:rsid w:val="00CA1B83"/>
    <w:rsid w:val="00CA49E1"/>
    <w:rsid w:val="00CA5AD8"/>
    <w:rsid w:val="00CA5C16"/>
    <w:rsid w:val="00CA5C8F"/>
    <w:rsid w:val="00CA6007"/>
    <w:rsid w:val="00CA64D6"/>
    <w:rsid w:val="00CA67B9"/>
    <w:rsid w:val="00CA7097"/>
    <w:rsid w:val="00CA76F8"/>
    <w:rsid w:val="00CB05F9"/>
    <w:rsid w:val="00CB08AE"/>
    <w:rsid w:val="00CB1460"/>
    <w:rsid w:val="00CB1783"/>
    <w:rsid w:val="00CB2680"/>
    <w:rsid w:val="00CB2D5F"/>
    <w:rsid w:val="00CB3053"/>
    <w:rsid w:val="00CB58C7"/>
    <w:rsid w:val="00CB606F"/>
    <w:rsid w:val="00CB60BD"/>
    <w:rsid w:val="00CB6706"/>
    <w:rsid w:val="00CB76C5"/>
    <w:rsid w:val="00CC0B40"/>
    <w:rsid w:val="00CC0DF5"/>
    <w:rsid w:val="00CC12CD"/>
    <w:rsid w:val="00CC138E"/>
    <w:rsid w:val="00CC14E4"/>
    <w:rsid w:val="00CC21B8"/>
    <w:rsid w:val="00CC2CC6"/>
    <w:rsid w:val="00CC2F67"/>
    <w:rsid w:val="00CC33F2"/>
    <w:rsid w:val="00CC4714"/>
    <w:rsid w:val="00CC51BD"/>
    <w:rsid w:val="00CC6A27"/>
    <w:rsid w:val="00CC7014"/>
    <w:rsid w:val="00CC780D"/>
    <w:rsid w:val="00CC7D62"/>
    <w:rsid w:val="00CC7E20"/>
    <w:rsid w:val="00CD399B"/>
    <w:rsid w:val="00CE0207"/>
    <w:rsid w:val="00CE08F0"/>
    <w:rsid w:val="00CE11E4"/>
    <w:rsid w:val="00CE1B83"/>
    <w:rsid w:val="00CE22A7"/>
    <w:rsid w:val="00CE3031"/>
    <w:rsid w:val="00CE3A3D"/>
    <w:rsid w:val="00CE5B0C"/>
    <w:rsid w:val="00CE5B54"/>
    <w:rsid w:val="00CE6DD0"/>
    <w:rsid w:val="00CE6FEF"/>
    <w:rsid w:val="00CE756E"/>
    <w:rsid w:val="00CE7807"/>
    <w:rsid w:val="00CF08BC"/>
    <w:rsid w:val="00CF0AAA"/>
    <w:rsid w:val="00CF15F4"/>
    <w:rsid w:val="00CF2A91"/>
    <w:rsid w:val="00CF32D0"/>
    <w:rsid w:val="00CF6470"/>
    <w:rsid w:val="00D008A9"/>
    <w:rsid w:val="00D0145D"/>
    <w:rsid w:val="00D02D16"/>
    <w:rsid w:val="00D03E4B"/>
    <w:rsid w:val="00D05D65"/>
    <w:rsid w:val="00D11C9B"/>
    <w:rsid w:val="00D122A2"/>
    <w:rsid w:val="00D12A0B"/>
    <w:rsid w:val="00D12E5A"/>
    <w:rsid w:val="00D13ABF"/>
    <w:rsid w:val="00D13EFC"/>
    <w:rsid w:val="00D147C4"/>
    <w:rsid w:val="00D15297"/>
    <w:rsid w:val="00D161FA"/>
    <w:rsid w:val="00D16BA7"/>
    <w:rsid w:val="00D176E2"/>
    <w:rsid w:val="00D17D2F"/>
    <w:rsid w:val="00D20409"/>
    <w:rsid w:val="00D22723"/>
    <w:rsid w:val="00D233B4"/>
    <w:rsid w:val="00D23426"/>
    <w:rsid w:val="00D23699"/>
    <w:rsid w:val="00D24C2D"/>
    <w:rsid w:val="00D250AD"/>
    <w:rsid w:val="00D25FB3"/>
    <w:rsid w:val="00D2703A"/>
    <w:rsid w:val="00D2736B"/>
    <w:rsid w:val="00D278DD"/>
    <w:rsid w:val="00D27CDD"/>
    <w:rsid w:val="00D309B3"/>
    <w:rsid w:val="00D30F87"/>
    <w:rsid w:val="00D31282"/>
    <w:rsid w:val="00D31CA7"/>
    <w:rsid w:val="00D32A78"/>
    <w:rsid w:val="00D33C5D"/>
    <w:rsid w:val="00D3418B"/>
    <w:rsid w:val="00D3604A"/>
    <w:rsid w:val="00D365B2"/>
    <w:rsid w:val="00D41465"/>
    <w:rsid w:val="00D41924"/>
    <w:rsid w:val="00D41D32"/>
    <w:rsid w:val="00D42E00"/>
    <w:rsid w:val="00D438F1"/>
    <w:rsid w:val="00D443DC"/>
    <w:rsid w:val="00D4487E"/>
    <w:rsid w:val="00D454D9"/>
    <w:rsid w:val="00D46826"/>
    <w:rsid w:val="00D46CAA"/>
    <w:rsid w:val="00D46CAD"/>
    <w:rsid w:val="00D47372"/>
    <w:rsid w:val="00D5019E"/>
    <w:rsid w:val="00D5064E"/>
    <w:rsid w:val="00D50666"/>
    <w:rsid w:val="00D519D6"/>
    <w:rsid w:val="00D51B76"/>
    <w:rsid w:val="00D52E70"/>
    <w:rsid w:val="00D53A7C"/>
    <w:rsid w:val="00D54AE4"/>
    <w:rsid w:val="00D56EB0"/>
    <w:rsid w:val="00D56FC3"/>
    <w:rsid w:val="00D57DBE"/>
    <w:rsid w:val="00D61237"/>
    <w:rsid w:val="00D63FE6"/>
    <w:rsid w:val="00D641A5"/>
    <w:rsid w:val="00D6435D"/>
    <w:rsid w:val="00D643C5"/>
    <w:rsid w:val="00D64521"/>
    <w:rsid w:val="00D6619B"/>
    <w:rsid w:val="00D675E8"/>
    <w:rsid w:val="00D71DA3"/>
    <w:rsid w:val="00D73239"/>
    <w:rsid w:val="00D7405D"/>
    <w:rsid w:val="00D74625"/>
    <w:rsid w:val="00D75671"/>
    <w:rsid w:val="00D766F1"/>
    <w:rsid w:val="00D817DA"/>
    <w:rsid w:val="00D8189F"/>
    <w:rsid w:val="00D823B0"/>
    <w:rsid w:val="00D83705"/>
    <w:rsid w:val="00D84F01"/>
    <w:rsid w:val="00D87973"/>
    <w:rsid w:val="00D9088B"/>
    <w:rsid w:val="00D91623"/>
    <w:rsid w:val="00D93FAE"/>
    <w:rsid w:val="00D94032"/>
    <w:rsid w:val="00D94280"/>
    <w:rsid w:val="00D946A0"/>
    <w:rsid w:val="00D967D5"/>
    <w:rsid w:val="00D972FA"/>
    <w:rsid w:val="00DA046A"/>
    <w:rsid w:val="00DA12BB"/>
    <w:rsid w:val="00DA1D39"/>
    <w:rsid w:val="00DA2496"/>
    <w:rsid w:val="00DA2815"/>
    <w:rsid w:val="00DA2849"/>
    <w:rsid w:val="00DA35B2"/>
    <w:rsid w:val="00DA42D7"/>
    <w:rsid w:val="00DA4817"/>
    <w:rsid w:val="00DA4BFB"/>
    <w:rsid w:val="00DA7298"/>
    <w:rsid w:val="00DA7622"/>
    <w:rsid w:val="00DB0A22"/>
    <w:rsid w:val="00DB265A"/>
    <w:rsid w:val="00DB2B03"/>
    <w:rsid w:val="00DB4325"/>
    <w:rsid w:val="00DB4674"/>
    <w:rsid w:val="00DB60B7"/>
    <w:rsid w:val="00DB750B"/>
    <w:rsid w:val="00DC10B6"/>
    <w:rsid w:val="00DC17FD"/>
    <w:rsid w:val="00DC1AA2"/>
    <w:rsid w:val="00DC3973"/>
    <w:rsid w:val="00DC39CA"/>
    <w:rsid w:val="00DC3FAD"/>
    <w:rsid w:val="00DC6774"/>
    <w:rsid w:val="00DC6DE9"/>
    <w:rsid w:val="00DC6EF3"/>
    <w:rsid w:val="00DC71F8"/>
    <w:rsid w:val="00DC78E3"/>
    <w:rsid w:val="00DC79C2"/>
    <w:rsid w:val="00DC7AE2"/>
    <w:rsid w:val="00DC7B15"/>
    <w:rsid w:val="00DC7F15"/>
    <w:rsid w:val="00DD0CDE"/>
    <w:rsid w:val="00DD0D42"/>
    <w:rsid w:val="00DD10D5"/>
    <w:rsid w:val="00DD1A10"/>
    <w:rsid w:val="00DD2104"/>
    <w:rsid w:val="00DD35E7"/>
    <w:rsid w:val="00DD424A"/>
    <w:rsid w:val="00DD5727"/>
    <w:rsid w:val="00DD6B7D"/>
    <w:rsid w:val="00DD7BB9"/>
    <w:rsid w:val="00DD7BCA"/>
    <w:rsid w:val="00DE03DC"/>
    <w:rsid w:val="00DE2289"/>
    <w:rsid w:val="00DE3165"/>
    <w:rsid w:val="00DE4570"/>
    <w:rsid w:val="00DE49C2"/>
    <w:rsid w:val="00DE62E8"/>
    <w:rsid w:val="00DE723B"/>
    <w:rsid w:val="00DE758E"/>
    <w:rsid w:val="00DE7ABF"/>
    <w:rsid w:val="00DF1816"/>
    <w:rsid w:val="00DF3C96"/>
    <w:rsid w:val="00DF3E2E"/>
    <w:rsid w:val="00DF575D"/>
    <w:rsid w:val="00DF580D"/>
    <w:rsid w:val="00E0091E"/>
    <w:rsid w:val="00E00C38"/>
    <w:rsid w:val="00E018CB"/>
    <w:rsid w:val="00E046F4"/>
    <w:rsid w:val="00E05A2C"/>
    <w:rsid w:val="00E05AC4"/>
    <w:rsid w:val="00E061D5"/>
    <w:rsid w:val="00E06553"/>
    <w:rsid w:val="00E0671E"/>
    <w:rsid w:val="00E067F0"/>
    <w:rsid w:val="00E1037D"/>
    <w:rsid w:val="00E10428"/>
    <w:rsid w:val="00E113D8"/>
    <w:rsid w:val="00E12514"/>
    <w:rsid w:val="00E158DA"/>
    <w:rsid w:val="00E1601B"/>
    <w:rsid w:val="00E17FB2"/>
    <w:rsid w:val="00E2033E"/>
    <w:rsid w:val="00E20657"/>
    <w:rsid w:val="00E217CB"/>
    <w:rsid w:val="00E22C48"/>
    <w:rsid w:val="00E2433A"/>
    <w:rsid w:val="00E258DD"/>
    <w:rsid w:val="00E25A80"/>
    <w:rsid w:val="00E267FA"/>
    <w:rsid w:val="00E26C57"/>
    <w:rsid w:val="00E26DA8"/>
    <w:rsid w:val="00E27F8A"/>
    <w:rsid w:val="00E303CA"/>
    <w:rsid w:val="00E3070B"/>
    <w:rsid w:val="00E316A8"/>
    <w:rsid w:val="00E318C6"/>
    <w:rsid w:val="00E3200A"/>
    <w:rsid w:val="00E3298B"/>
    <w:rsid w:val="00E32F61"/>
    <w:rsid w:val="00E33278"/>
    <w:rsid w:val="00E332EC"/>
    <w:rsid w:val="00E33730"/>
    <w:rsid w:val="00E34060"/>
    <w:rsid w:val="00E34132"/>
    <w:rsid w:val="00E35E1B"/>
    <w:rsid w:val="00E361F0"/>
    <w:rsid w:val="00E367F4"/>
    <w:rsid w:val="00E37338"/>
    <w:rsid w:val="00E40012"/>
    <w:rsid w:val="00E41337"/>
    <w:rsid w:val="00E41383"/>
    <w:rsid w:val="00E4249A"/>
    <w:rsid w:val="00E42C81"/>
    <w:rsid w:val="00E42C8B"/>
    <w:rsid w:val="00E43828"/>
    <w:rsid w:val="00E4389A"/>
    <w:rsid w:val="00E4494B"/>
    <w:rsid w:val="00E44D1B"/>
    <w:rsid w:val="00E44EF6"/>
    <w:rsid w:val="00E45122"/>
    <w:rsid w:val="00E45F55"/>
    <w:rsid w:val="00E46081"/>
    <w:rsid w:val="00E462FF"/>
    <w:rsid w:val="00E46DA0"/>
    <w:rsid w:val="00E4765C"/>
    <w:rsid w:val="00E5069F"/>
    <w:rsid w:val="00E52F9B"/>
    <w:rsid w:val="00E53410"/>
    <w:rsid w:val="00E55AC0"/>
    <w:rsid w:val="00E55BA2"/>
    <w:rsid w:val="00E56498"/>
    <w:rsid w:val="00E57709"/>
    <w:rsid w:val="00E60849"/>
    <w:rsid w:val="00E614CA"/>
    <w:rsid w:val="00E617EC"/>
    <w:rsid w:val="00E6279B"/>
    <w:rsid w:val="00E62947"/>
    <w:rsid w:val="00E62C17"/>
    <w:rsid w:val="00E63152"/>
    <w:rsid w:val="00E632F9"/>
    <w:rsid w:val="00E6389D"/>
    <w:rsid w:val="00E63BAC"/>
    <w:rsid w:val="00E64DA3"/>
    <w:rsid w:val="00E66237"/>
    <w:rsid w:val="00E67088"/>
    <w:rsid w:val="00E6732A"/>
    <w:rsid w:val="00E70C8E"/>
    <w:rsid w:val="00E720D0"/>
    <w:rsid w:val="00E726B2"/>
    <w:rsid w:val="00E741B3"/>
    <w:rsid w:val="00E746EC"/>
    <w:rsid w:val="00E75652"/>
    <w:rsid w:val="00E75B16"/>
    <w:rsid w:val="00E76743"/>
    <w:rsid w:val="00E7694A"/>
    <w:rsid w:val="00E7789C"/>
    <w:rsid w:val="00E813E0"/>
    <w:rsid w:val="00E826AF"/>
    <w:rsid w:val="00E864C7"/>
    <w:rsid w:val="00E86C8D"/>
    <w:rsid w:val="00E8712E"/>
    <w:rsid w:val="00E87A93"/>
    <w:rsid w:val="00E87CFA"/>
    <w:rsid w:val="00E90369"/>
    <w:rsid w:val="00E90D52"/>
    <w:rsid w:val="00E9110A"/>
    <w:rsid w:val="00E91FB1"/>
    <w:rsid w:val="00E9216E"/>
    <w:rsid w:val="00E9231E"/>
    <w:rsid w:val="00E92997"/>
    <w:rsid w:val="00E94FEC"/>
    <w:rsid w:val="00E95347"/>
    <w:rsid w:val="00E953AE"/>
    <w:rsid w:val="00E9581C"/>
    <w:rsid w:val="00EA04C1"/>
    <w:rsid w:val="00EA1B44"/>
    <w:rsid w:val="00EA399C"/>
    <w:rsid w:val="00EA470C"/>
    <w:rsid w:val="00EA4737"/>
    <w:rsid w:val="00EA4886"/>
    <w:rsid w:val="00EA5701"/>
    <w:rsid w:val="00EA59E3"/>
    <w:rsid w:val="00EA609F"/>
    <w:rsid w:val="00EA65D5"/>
    <w:rsid w:val="00EA6CFD"/>
    <w:rsid w:val="00EA6E81"/>
    <w:rsid w:val="00EA6F4D"/>
    <w:rsid w:val="00EA7928"/>
    <w:rsid w:val="00EA7ADB"/>
    <w:rsid w:val="00EB0451"/>
    <w:rsid w:val="00EB2056"/>
    <w:rsid w:val="00EB2519"/>
    <w:rsid w:val="00EB3665"/>
    <w:rsid w:val="00EB420C"/>
    <w:rsid w:val="00EB4DD8"/>
    <w:rsid w:val="00EB5E88"/>
    <w:rsid w:val="00EB69C8"/>
    <w:rsid w:val="00EB6B64"/>
    <w:rsid w:val="00EC1110"/>
    <w:rsid w:val="00EC2A46"/>
    <w:rsid w:val="00EC2B21"/>
    <w:rsid w:val="00EC3128"/>
    <w:rsid w:val="00EC319D"/>
    <w:rsid w:val="00EC449A"/>
    <w:rsid w:val="00EC454C"/>
    <w:rsid w:val="00EC6352"/>
    <w:rsid w:val="00EC789B"/>
    <w:rsid w:val="00EC7FB6"/>
    <w:rsid w:val="00ED03C9"/>
    <w:rsid w:val="00ED061E"/>
    <w:rsid w:val="00ED078F"/>
    <w:rsid w:val="00ED1876"/>
    <w:rsid w:val="00ED18E2"/>
    <w:rsid w:val="00ED1B30"/>
    <w:rsid w:val="00ED25CB"/>
    <w:rsid w:val="00ED3586"/>
    <w:rsid w:val="00ED4856"/>
    <w:rsid w:val="00ED521F"/>
    <w:rsid w:val="00ED596A"/>
    <w:rsid w:val="00ED5DF2"/>
    <w:rsid w:val="00ED623E"/>
    <w:rsid w:val="00ED7271"/>
    <w:rsid w:val="00ED7E63"/>
    <w:rsid w:val="00EE0DA7"/>
    <w:rsid w:val="00EE0F7D"/>
    <w:rsid w:val="00EE151F"/>
    <w:rsid w:val="00EE2085"/>
    <w:rsid w:val="00EE3411"/>
    <w:rsid w:val="00EE4AAC"/>
    <w:rsid w:val="00EE51B8"/>
    <w:rsid w:val="00EE5E1A"/>
    <w:rsid w:val="00EE7F6D"/>
    <w:rsid w:val="00EF17C1"/>
    <w:rsid w:val="00EF207C"/>
    <w:rsid w:val="00EF3096"/>
    <w:rsid w:val="00EF323C"/>
    <w:rsid w:val="00EF4406"/>
    <w:rsid w:val="00EF472F"/>
    <w:rsid w:val="00EF4C0D"/>
    <w:rsid w:val="00EF4F6B"/>
    <w:rsid w:val="00EF5398"/>
    <w:rsid w:val="00EF5DE8"/>
    <w:rsid w:val="00F019A3"/>
    <w:rsid w:val="00F026E5"/>
    <w:rsid w:val="00F043CC"/>
    <w:rsid w:val="00F05D29"/>
    <w:rsid w:val="00F06B28"/>
    <w:rsid w:val="00F07158"/>
    <w:rsid w:val="00F107C2"/>
    <w:rsid w:val="00F109CC"/>
    <w:rsid w:val="00F10A65"/>
    <w:rsid w:val="00F10BB4"/>
    <w:rsid w:val="00F11F01"/>
    <w:rsid w:val="00F13003"/>
    <w:rsid w:val="00F13FD7"/>
    <w:rsid w:val="00F16B33"/>
    <w:rsid w:val="00F20BF4"/>
    <w:rsid w:val="00F211C4"/>
    <w:rsid w:val="00F21688"/>
    <w:rsid w:val="00F21967"/>
    <w:rsid w:val="00F21BBB"/>
    <w:rsid w:val="00F239AF"/>
    <w:rsid w:val="00F2441F"/>
    <w:rsid w:val="00F24B84"/>
    <w:rsid w:val="00F2501A"/>
    <w:rsid w:val="00F25451"/>
    <w:rsid w:val="00F2758B"/>
    <w:rsid w:val="00F302AA"/>
    <w:rsid w:val="00F30603"/>
    <w:rsid w:val="00F31B4A"/>
    <w:rsid w:val="00F334B5"/>
    <w:rsid w:val="00F34B75"/>
    <w:rsid w:val="00F35BDC"/>
    <w:rsid w:val="00F3796C"/>
    <w:rsid w:val="00F37F2B"/>
    <w:rsid w:val="00F402FC"/>
    <w:rsid w:val="00F40426"/>
    <w:rsid w:val="00F419A4"/>
    <w:rsid w:val="00F41A88"/>
    <w:rsid w:val="00F42C54"/>
    <w:rsid w:val="00F4301A"/>
    <w:rsid w:val="00F4309F"/>
    <w:rsid w:val="00F431F4"/>
    <w:rsid w:val="00F44539"/>
    <w:rsid w:val="00F4469A"/>
    <w:rsid w:val="00F45373"/>
    <w:rsid w:val="00F47FE7"/>
    <w:rsid w:val="00F50236"/>
    <w:rsid w:val="00F502A0"/>
    <w:rsid w:val="00F50645"/>
    <w:rsid w:val="00F516C8"/>
    <w:rsid w:val="00F547E8"/>
    <w:rsid w:val="00F56229"/>
    <w:rsid w:val="00F5746F"/>
    <w:rsid w:val="00F579BA"/>
    <w:rsid w:val="00F60335"/>
    <w:rsid w:val="00F60D95"/>
    <w:rsid w:val="00F61DCE"/>
    <w:rsid w:val="00F632E9"/>
    <w:rsid w:val="00F63548"/>
    <w:rsid w:val="00F6554F"/>
    <w:rsid w:val="00F67820"/>
    <w:rsid w:val="00F678DB"/>
    <w:rsid w:val="00F7152B"/>
    <w:rsid w:val="00F71F42"/>
    <w:rsid w:val="00F733BD"/>
    <w:rsid w:val="00F738B5"/>
    <w:rsid w:val="00F73FF7"/>
    <w:rsid w:val="00F742BC"/>
    <w:rsid w:val="00F745CE"/>
    <w:rsid w:val="00F7461A"/>
    <w:rsid w:val="00F74882"/>
    <w:rsid w:val="00F75738"/>
    <w:rsid w:val="00F769FB"/>
    <w:rsid w:val="00F771FE"/>
    <w:rsid w:val="00F7729D"/>
    <w:rsid w:val="00F77B3D"/>
    <w:rsid w:val="00F8094A"/>
    <w:rsid w:val="00F8159C"/>
    <w:rsid w:val="00F83987"/>
    <w:rsid w:val="00F839B9"/>
    <w:rsid w:val="00F83D97"/>
    <w:rsid w:val="00F84502"/>
    <w:rsid w:val="00F848B2"/>
    <w:rsid w:val="00F8744F"/>
    <w:rsid w:val="00F879DB"/>
    <w:rsid w:val="00F91781"/>
    <w:rsid w:val="00F93A65"/>
    <w:rsid w:val="00F95773"/>
    <w:rsid w:val="00F959E5"/>
    <w:rsid w:val="00F97ACC"/>
    <w:rsid w:val="00FA07FB"/>
    <w:rsid w:val="00FA0D0E"/>
    <w:rsid w:val="00FA1C0B"/>
    <w:rsid w:val="00FA22B8"/>
    <w:rsid w:val="00FA353D"/>
    <w:rsid w:val="00FA38FF"/>
    <w:rsid w:val="00FA3EBE"/>
    <w:rsid w:val="00FA4BC5"/>
    <w:rsid w:val="00FA529D"/>
    <w:rsid w:val="00FA55E1"/>
    <w:rsid w:val="00FA5A8C"/>
    <w:rsid w:val="00FA5AC2"/>
    <w:rsid w:val="00FA6082"/>
    <w:rsid w:val="00FA6B17"/>
    <w:rsid w:val="00FA70B2"/>
    <w:rsid w:val="00FA71DD"/>
    <w:rsid w:val="00FA7328"/>
    <w:rsid w:val="00FB1B5A"/>
    <w:rsid w:val="00FB1F62"/>
    <w:rsid w:val="00FB1FF1"/>
    <w:rsid w:val="00FB20BA"/>
    <w:rsid w:val="00FB24C7"/>
    <w:rsid w:val="00FB2B09"/>
    <w:rsid w:val="00FB2ECF"/>
    <w:rsid w:val="00FB5A43"/>
    <w:rsid w:val="00FB79C0"/>
    <w:rsid w:val="00FB7E0A"/>
    <w:rsid w:val="00FB7FC6"/>
    <w:rsid w:val="00FC0F00"/>
    <w:rsid w:val="00FC18D2"/>
    <w:rsid w:val="00FC250F"/>
    <w:rsid w:val="00FC41F5"/>
    <w:rsid w:val="00FC4376"/>
    <w:rsid w:val="00FC61F1"/>
    <w:rsid w:val="00FC6986"/>
    <w:rsid w:val="00FC758B"/>
    <w:rsid w:val="00FD0861"/>
    <w:rsid w:val="00FD0C47"/>
    <w:rsid w:val="00FD0D37"/>
    <w:rsid w:val="00FD1E68"/>
    <w:rsid w:val="00FD48F1"/>
    <w:rsid w:val="00FD494C"/>
    <w:rsid w:val="00FD59EA"/>
    <w:rsid w:val="00FD6587"/>
    <w:rsid w:val="00FD7103"/>
    <w:rsid w:val="00FD7B3B"/>
    <w:rsid w:val="00FE0E03"/>
    <w:rsid w:val="00FE1CFB"/>
    <w:rsid w:val="00FE1DF9"/>
    <w:rsid w:val="00FE2BA1"/>
    <w:rsid w:val="00FE46DF"/>
    <w:rsid w:val="00FE475F"/>
    <w:rsid w:val="00FE4CD3"/>
    <w:rsid w:val="00FE4D2F"/>
    <w:rsid w:val="00FE7503"/>
    <w:rsid w:val="00FF07E4"/>
    <w:rsid w:val="00FF1DC8"/>
    <w:rsid w:val="00FF3010"/>
    <w:rsid w:val="00FF35DA"/>
    <w:rsid w:val="00FF3F18"/>
    <w:rsid w:val="00FF45B3"/>
    <w:rsid w:val="00FF62E5"/>
    <w:rsid w:val="00FF632A"/>
    <w:rsid w:val="00FF6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2D7"/>
    <w:rPr>
      <w:rFonts w:ascii="Tahoma" w:hAnsi="Tahoma"/>
      <w:sz w:val="24"/>
      <w:szCs w:val="24"/>
    </w:rPr>
  </w:style>
  <w:style w:type="paragraph" w:styleId="Heading1">
    <w:name w:val="heading 1"/>
    <w:basedOn w:val="Normal"/>
    <w:next w:val="Normal"/>
    <w:qFormat/>
    <w:rsid w:val="00DA42D7"/>
    <w:pPr>
      <w:keepNext/>
      <w:outlineLvl w:val="0"/>
    </w:pPr>
    <w:rPr>
      <w:rFonts w:ascii="Times New Roman" w:hAnsi="Times New Roman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DA42D7"/>
    <w:pPr>
      <w:keepNext/>
      <w:ind w:left="360"/>
      <w:outlineLvl w:val="1"/>
    </w:pPr>
    <w:rPr>
      <w:rFonts w:ascii="Times New Roman" w:hAnsi="Times New Roman"/>
      <w:b/>
      <w:bCs/>
      <w:sz w:val="28"/>
    </w:rPr>
  </w:style>
  <w:style w:type="paragraph" w:styleId="Heading3">
    <w:name w:val="heading 3"/>
    <w:basedOn w:val="Normal"/>
    <w:next w:val="Normal"/>
    <w:qFormat/>
    <w:rsid w:val="00DA42D7"/>
    <w:pPr>
      <w:keepNext/>
      <w:spacing w:line="360" w:lineRule="auto"/>
      <w:ind w:left="36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DA42D7"/>
    <w:pPr>
      <w:keepNext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DA42D7"/>
    <w:pPr>
      <w:keepNext/>
      <w:jc w:val="both"/>
      <w:outlineLvl w:val="4"/>
    </w:pPr>
    <w:rPr>
      <w:rFonts w:ascii="Arial" w:hAnsi="Arial"/>
      <w:b/>
      <w:bCs/>
      <w:sz w:val="22"/>
    </w:rPr>
  </w:style>
  <w:style w:type="paragraph" w:styleId="Heading6">
    <w:name w:val="heading 6"/>
    <w:basedOn w:val="Normal"/>
    <w:next w:val="Normal"/>
    <w:qFormat/>
    <w:rsid w:val="00DA42D7"/>
    <w:pPr>
      <w:keepNext/>
      <w:ind w:right="-305"/>
      <w:jc w:val="both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DA42D7"/>
    <w:pPr>
      <w:keepNext/>
      <w:ind w:left="-228" w:right="-305" w:firstLine="228"/>
      <w:jc w:val="both"/>
      <w:outlineLvl w:val="6"/>
    </w:pPr>
    <w:rPr>
      <w:rFonts w:ascii="Times New Roman" w:hAnsi="Times New Roman"/>
      <w:b/>
      <w:bCs/>
    </w:rPr>
  </w:style>
  <w:style w:type="paragraph" w:styleId="Heading8">
    <w:name w:val="heading 8"/>
    <w:basedOn w:val="Normal"/>
    <w:next w:val="Normal"/>
    <w:qFormat/>
    <w:rsid w:val="00DA42D7"/>
    <w:pPr>
      <w:keepNext/>
      <w:jc w:val="both"/>
      <w:outlineLvl w:val="7"/>
    </w:pPr>
    <w:rPr>
      <w:rFonts w:ascii="Times New Roman" w:hAnsi="Times New Roman"/>
      <w:b/>
      <w:bCs/>
      <w:sz w:val="22"/>
      <w:u w:val="single"/>
    </w:rPr>
  </w:style>
  <w:style w:type="paragraph" w:styleId="Heading9">
    <w:name w:val="heading 9"/>
    <w:basedOn w:val="Normal"/>
    <w:next w:val="Normal"/>
    <w:qFormat/>
    <w:rsid w:val="00DA42D7"/>
    <w:pPr>
      <w:keepNext/>
      <w:outlineLvl w:val="8"/>
    </w:pPr>
    <w:rPr>
      <w:rFonts w:ascii="Times New Roman" w:hAnsi="Times New Roman"/>
      <w:b/>
      <w:b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A42D7"/>
    <w:rPr>
      <w:rFonts w:ascii="Times New Roman" w:eastAsia="Times New Roman" w:hAnsi="Times New Roman"/>
      <w:color w:val="0000FF"/>
      <w:u w:val="single"/>
    </w:rPr>
  </w:style>
  <w:style w:type="paragraph" w:customStyle="1" w:styleId="Details">
    <w:name w:val="Details"/>
    <w:basedOn w:val="Normal"/>
    <w:rsid w:val="00DA42D7"/>
    <w:pPr>
      <w:ind w:left="2520" w:hanging="360"/>
    </w:pPr>
    <w:rPr>
      <w:rFonts w:ascii="Times New Roman" w:hAnsi="Times New Roman"/>
    </w:rPr>
  </w:style>
  <w:style w:type="paragraph" w:styleId="BodyText">
    <w:name w:val="Body Text"/>
    <w:basedOn w:val="Normal"/>
    <w:link w:val="BodyTextChar"/>
    <w:rsid w:val="00DA42D7"/>
    <w:rPr>
      <w:rFonts w:ascii="Times New Roman" w:eastAsia="MS Mincho" w:hAnsi="Times New Roman"/>
      <w:sz w:val="22"/>
    </w:rPr>
  </w:style>
  <w:style w:type="paragraph" w:styleId="PlainText">
    <w:name w:val="Plain Text"/>
    <w:aliases w:val="Plain Text Char"/>
    <w:basedOn w:val="Normal"/>
    <w:rsid w:val="00DA42D7"/>
    <w:pPr>
      <w:autoSpaceDE w:val="0"/>
      <w:autoSpaceDN w:val="0"/>
    </w:pPr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DA42D7"/>
    <w:pPr>
      <w:spacing w:after="120"/>
      <w:ind w:left="360"/>
    </w:pPr>
    <w:rPr>
      <w:rFonts w:ascii="Times New Roman" w:hAnsi="Times New Roman"/>
    </w:rPr>
  </w:style>
  <w:style w:type="paragraph" w:styleId="ListParagraph">
    <w:name w:val="List Paragraph"/>
    <w:basedOn w:val="Normal"/>
    <w:qFormat/>
    <w:rsid w:val="00DA42D7"/>
    <w:pPr>
      <w:ind w:left="720"/>
      <w:contextualSpacing/>
    </w:pPr>
    <w:rPr>
      <w:rFonts w:ascii="Times New Roman" w:hAnsi="Times New Roman"/>
    </w:rPr>
  </w:style>
  <w:style w:type="character" w:styleId="CommentReference">
    <w:name w:val="annotation reference"/>
    <w:rsid w:val="00DA42D7"/>
    <w:rPr>
      <w:rFonts w:ascii="Times New Roman" w:eastAsia="Times New Roman" w:hAnsi="Times New Roman"/>
      <w:sz w:val="16"/>
      <w:szCs w:val="16"/>
    </w:rPr>
  </w:style>
  <w:style w:type="paragraph" w:styleId="CommentText">
    <w:name w:val="annotation text"/>
    <w:basedOn w:val="Normal"/>
    <w:rsid w:val="00DA42D7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rsid w:val="00DA42D7"/>
    <w:rPr>
      <w:rFonts w:ascii="Times New Roman" w:hAnsi="Times New Roman" w:cs="Tahoma"/>
      <w:sz w:val="16"/>
      <w:szCs w:val="16"/>
    </w:rPr>
  </w:style>
  <w:style w:type="paragraph" w:styleId="CommentSubject">
    <w:name w:val="annotation subject"/>
    <w:basedOn w:val="CommentText"/>
    <w:next w:val="CommentText"/>
    <w:rsid w:val="00DA42D7"/>
    <w:rPr>
      <w:b/>
      <w:bCs/>
    </w:rPr>
  </w:style>
  <w:style w:type="paragraph" w:styleId="Revision">
    <w:name w:val="Revision"/>
    <w:rsid w:val="00DA42D7"/>
    <w:rPr>
      <w:rFonts w:ascii="Tahoma" w:hAnsi="Tahoma"/>
      <w:sz w:val="24"/>
      <w:szCs w:val="24"/>
    </w:rPr>
  </w:style>
  <w:style w:type="paragraph" w:styleId="Header">
    <w:name w:val="header"/>
    <w:basedOn w:val="Normal"/>
    <w:link w:val="HeaderChar"/>
    <w:rsid w:val="00DA42D7"/>
    <w:pPr>
      <w:spacing w:before="220" w:after="220" w:line="220" w:lineRule="atLeast"/>
      <w:ind w:left="-2160"/>
      <w:jc w:val="both"/>
    </w:pPr>
    <w:rPr>
      <w:rFonts w:ascii="Garamond" w:hAnsi="Garamond"/>
      <w:caps/>
      <w:sz w:val="22"/>
      <w:szCs w:val="20"/>
    </w:rPr>
  </w:style>
  <w:style w:type="character" w:customStyle="1" w:styleId="HeaderChar">
    <w:name w:val="Header Char"/>
    <w:link w:val="Header"/>
    <w:rsid w:val="00DA42D7"/>
    <w:rPr>
      <w:rFonts w:ascii="Garamond" w:eastAsia="Times New Roman" w:hAnsi="Garamond"/>
      <w:caps/>
      <w:sz w:val="22"/>
    </w:rPr>
  </w:style>
  <w:style w:type="paragraph" w:customStyle="1" w:styleId="SectionTitle">
    <w:name w:val="Section Title"/>
    <w:basedOn w:val="Normal"/>
    <w:next w:val="Normal"/>
    <w:rsid w:val="00DA42D7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DA42D7"/>
    <w:pPr>
      <w:numPr>
        <w:numId w:val="1"/>
      </w:numPr>
      <w:spacing w:after="60" w:line="240" w:lineRule="atLeast"/>
      <w:jc w:val="both"/>
    </w:pPr>
    <w:rPr>
      <w:rFonts w:ascii="Garamond" w:eastAsia="Times New Roman" w:hAnsi="Garamond"/>
      <w:szCs w:val="20"/>
    </w:rPr>
  </w:style>
  <w:style w:type="character" w:customStyle="1" w:styleId="BodyTextChar">
    <w:name w:val="Body Text Char"/>
    <w:link w:val="BodyText"/>
    <w:rsid w:val="00DA42D7"/>
    <w:rPr>
      <w:rFonts w:ascii="Times New Roman" w:eastAsia="MS Mincho" w:hAnsi="Times New Roman"/>
      <w:sz w:val="22"/>
      <w:szCs w:val="24"/>
      <w:lang w:val="en-US" w:eastAsia="en-US"/>
    </w:rPr>
  </w:style>
  <w:style w:type="table" w:styleId="TableGrid">
    <w:name w:val="Table Grid"/>
    <w:basedOn w:val="TableNormal"/>
    <w:rsid w:val="00DA42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rsid w:val="00DA42D7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rsid w:val="00DA42D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A42D7"/>
    <w:rPr>
      <w:rFonts w:ascii="Tahoma" w:eastAsia="Times New Roman" w:hAnsi="Tahoma"/>
      <w:sz w:val="24"/>
      <w:szCs w:val="24"/>
      <w:lang w:val="en-US" w:eastAsia="en-US"/>
    </w:rPr>
  </w:style>
  <w:style w:type="paragraph" w:customStyle="1" w:styleId="8EAA14224D814626B5601D20B9208574">
    <w:name w:val="8EAA14224D814626B5601D20B9208574"/>
    <w:rsid w:val="00DA42D7"/>
    <w:pPr>
      <w:spacing w:after="200" w:line="276" w:lineRule="auto"/>
    </w:pPr>
    <w:rPr>
      <w:rFonts w:ascii="Calibri" w:eastAsia="MS Mincho" w:hAnsi="Calibri" w:cs="Arial"/>
      <w:sz w:val="22"/>
      <w:szCs w:val="22"/>
      <w:lang w:eastAsia="ja-JP"/>
    </w:rPr>
  </w:style>
  <w:style w:type="character" w:styleId="Strong">
    <w:name w:val="Strong"/>
    <w:qFormat/>
    <w:rsid w:val="00DA42D7"/>
    <w:rPr>
      <w:rFonts w:ascii="Times New Roman" w:eastAsia="Times New Roman" w:hAnsi="Times New Roman"/>
      <w:b/>
      <w:bCs/>
    </w:rPr>
  </w:style>
  <w:style w:type="paragraph" w:customStyle="1" w:styleId="sectionsubtitle">
    <w:name w:val="sectionsubtitle"/>
    <w:basedOn w:val="Normal"/>
    <w:rsid w:val="00DA42D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Default">
    <w:name w:val="Default"/>
    <w:rsid w:val="00DA42D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 w:eastAsia="en-IN"/>
    </w:rPr>
  </w:style>
  <w:style w:type="character" w:customStyle="1" w:styleId="apple-converted-space">
    <w:name w:val="apple-converted-space"/>
    <w:rsid w:val="00DA42D7"/>
    <w:rPr>
      <w:rFonts w:ascii="Times New Roman" w:eastAsia="Times New Roman" w:hAnsi="Times New Roman"/>
    </w:rPr>
  </w:style>
  <w:style w:type="character" w:customStyle="1" w:styleId="Heading2Char">
    <w:name w:val="Heading 2 Char"/>
    <w:link w:val="Heading2"/>
    <w:rsid w:val="00DA42D7"/>
    <w:rPr>
      <w:rFonts w:ascii="Times New Roman" w:eastAsia="Times New Roman" w:hAnsi="Times New Roman"/>
      <w:b/>
      <w:bCs/>
      <w:sz w:val="28"/>
      <w:szCs w:val="24"/>
      <w:lang w:val="en-US" w:eastAsia="en-US"/>
    </w:rPr>
  </w:style>
  <w:style w:type="paragraph" w:customStyle="1" w:styleId="JobTitle">
    <w:name w:val="Job Title"/>
    <w:basedOn w:val="PlainText"/>
    <w:rsid w:val="00DA42D7"/>
    <w:pPr>
      <w:tabs>
        <w:tab w:val="left" w:pos="180"/>
      </w:tabs>
      <w:autoSpaceDE/>
      <w:autoSpaceDN/>
      <w:spacing w:before="20" w:after="40"/>
      <w:ind w:left="-101" w:right="-58"/>
    </w:pPr>
    <w:rPr>
      <w:rFonts w:ascii="Book Antiqua" w:eastAsia="MS Mincho" w:hAnsi="Book Antiqua" w:cs="Tahoma"/>
      <w:b/>
    </w:rPr>
  </w:style>
  <w:style w:type="paragraph" w:styleId="BlockText">
    <w:name w:val="Block Text"/>
    <w:basedOn w:val="Normal"/>
    <w:rsid w:val="00DA42D7"/>
    <w:pPr>
      <w:ind w:left="270" w:right="112"/>
      <w:jc w:val="both"/>
    </w:pPr>
    <w:rPr>
      <w:rFonts w:ascii="Garamond" w:hAnsi="Garamond"/>
      <w:szCs w:val="20"/>
      <w:lang w:val="en-GB"/>
    </w:rPr>
  </w:style>
  <w:style w:type="character" w:customStyle="1" w:styleId="Heading5Char">
    <w:name w:val="Heading 5 Char"/>
    <w:link w:val="Heading5"/>
    <w:rsid w:val="00DA42D7"/>
    <w:rPr>
      <w:rFonts w:ascii="Arial" w:eastAsia="Times New Roman" w:hAnsi="Arial"/>
      <w:b/>
      <w:bCs/>
      <w:sz w:val="22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D31282"/>
    <w:rPr>
      <w:rFonts w:ascii="Times New Roman" w:eastAsia="Times New Roman" w:hAnsi="Times New Roman"/>
      <w:color w:val="800080"/>
      <w:u w:val="single"/>
    </w:rPr>
  </w:style>
  <w:style w:type="paragraph" w:customStyle="1" w:styleId="platinolatino">
    <w:name w:val="platino latino"/>
    <w:basedOn w:val="Normal"/>
    <w:link w:val="platinolatinoChar"/>
    <w:qFormat/>
    <w:rsid w:val="00D56EB0"/>
    <w:rPr>
      <w:rFonts w:ascii="Palatino Linotype" w:hAnsi="Palatino Linotype"/>
      <w:sz w:val="20"/>
      <w:szCs w:val="20"/>
    </w:rPr>
  </w:style>
  <w:style w:type="character" w:customStyle="1" w:styleId="platinolatinoChar">
    <w:name w:val="platino latino Char"/>
    <w:link w:val="platinolatino"/>
    <w:rsid w:val="00D56EB0"/>
    <w:rPr>
      <w:rFonts w:ascii="Palatino Linotype" w:eastAsia="Times New Roman" w:hAnsi="Palatino Linotype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hinmay.das6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inmdas\Desktop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</TotalTime>
  <Pages>2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Pallavi Resume</vt:lpstr>
    </vt:vector>
  </TitlesOfParts>
  <Company/>
  <LinksUpToDate>false</LinksUpToDate>
  <CharactersWithSpaces>5024</CharactersWithSpaces>
  <SharedDoc>false</SharedDoc>
  <HLinks>
    <vt:vector size="6" baseType="variant">
      <vt:variant>
        <vt:i4>3539025</vt:i4>
      </vt:variant>
      <vt:variant>
        <vt:i4>0</vt:i4>
      </vt:variant>
      <vt:variant>
        <vt:i4>0</vt:i4>
      </vt:variant>
      <vt:variant>
        <vt:i4>5</vt:i4>
      </vt:variant>
      <vt:variant>
        <vt:lpwstr>mailto:chinmay.das69@gmail.com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Pallavi Resume</dc:title>
  <dc:subject>Outsourcing, Tele-Sales setups and Sales for various verticals - Insurance, Banking, 12 Years</dc:subject>
  <dc:creator>Pravin Kumar;Naveen Kumar</dc:creator>
  <cp:lastModifiedBy>chinmdas</cp:lastModifiedBy>
  <cp:revision>3</cp:revision>
  <cp:lastPrinted>2015-03-06T03:21:00Z</cp:lastPrinted>
  <dcterms:created xsi:type="dcterms:W3CDTF">2015-06-15T05:27:00Z</dcterms:created>
  <dcterms:modified xsi:type="dcterms:W3CDTF">2015-07-13T04:08:00Z</dcterms:modified>
</cp:coreProperties>
</file>