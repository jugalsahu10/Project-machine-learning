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7C6" w:rsidRDefault="002B231A" w:rsidP="002F57C6">
      <w:pPr>
        <w:jc w:val="right"/>
        <w:rPr>
          <w:b/>
          <w:bCs/>
        </w:rPr>
      </w:pPr>
      <w:r w:rsidRPr="00731F60">
        <w:rPr>
          <w:b/>
          <w:bCs/>
        </w:rPr>
        <w:t>BHUPESH</w:t>
      </w:r>
    </w:p>
    <w:p w:rsidR="00481551" w:rsidRDefault="006B4B21" w:rsidP="00481551">
      <w:pPr>
        <w:jc w:val="right"/>
      </w:pPr>
      <w:r>
        <w:t>#</w:t>
      </w:r>
      <w:r w:rsidR="00D4332C">
        <w:t>2193</w:t>
      </w:r>
      <w:r>
        <w:t>,1</w:t>
      </w:r>
      <w:r w:rsidR="00D4332C">
        <w:t>7</w:t>
      </w:r>
      <w:r w:rsidR="00D4332C">
        <w:rPr>
          <w:vertAlign w:val="superscript"/>
        </w:rPr>
        <w:t>th</w:t>
      </w:r>
      <w:r w:rsidR="00D4332C">
        <w:t xml:space="preserve"> A Main,5</w:t>
      </w:r>
      <w:r w:rsidR="00D4332C">
        <w:rPr>
          <w:vertAlign w:val="superscript"/>
        </w:rPr>
        <w:t>th</w:t>
      </w:r>
      <w:r>
        <w:t xml:space="preserve"> </w:t>
      </w:r>
      <w:r w:rsidR="00D4332C">
        <w:t xml:space="preserve">D </w:t>
      </w:r>
      <w:r>
        <w:t xml:space="preserve">Cross </w:t>
      </w:r>
    </w:p>
    <w:p w:rsidR="002D5947" w:rsidRPr="00481551" w:rsidRDefault="00D4332C" w:rsidP="006B4B21">
      <w:pPr>
        <w:ind w:right="120"/>
        <w:jc w:val="right"/>
      </w:pPr>
      <w:r>
        <w:t>Kodihalli,Hal 2</w:t>
      </w:r>
      <w:r w:rsidRPr="00D4332C">
        <w:rPr>
          <w:vertAlign w:val="superscript"/>
        </w:rPr>
        <w:t>nd</w:t>
      </w:r>
      <w:r>
        <w:t xml:space="preserve"> Stage</w:t>
      </w:r>
      <w:r w:rsidR="00481551">
        <w:t>,</w:t>
      </w:r>
      <w:r w:rsidR="00481551">
        <w:rPr>
          <w:shd w:val="clear" w:color="auto" w:fill="FFFFFF"/>
        </w:rPr>
        <w:t>Ba</w:t>
      </w:r>
      <w:r w:rsidR="009A3755" w:rsidRPr="00481551">
        <w:rPr>
          <w:shd w:val="clear" w:color="auto" w:fill="FFFFFF"/>
        </w:rPr>
        <w:t>ngal</w:t>
      </w:r>
      <w:r w:rsidR="00481551">
        <w:rPr>
          <w:shd w:val="clear" w:color="auto" w:fill="FFFFFF"/>
        </w:rPr>
        <w:t>ore</w:t>
      </w:r>
    </w:p>
    <w:p w:rsidR="002B231A" w:rsidRPr="00731F60" w:rsidRDefault="00A56F75" w:rsidP="002B231A">
      <w:pPr>
        <w:pStyle w:val="Header"/>
        <w:jc w:val="right"/>
      </w:pPr>
      <w:r>
        <w:t xml:space="preserve">Cell: </w:t>
      </w:r>
      <w:r w:rsidR="00E43785">
        <w:t>8123502846</w:t>
      </w:r>
      <w:r>
        <w:t>,8054844045</w:t>
      </w:r>
    </w:p>
    <w:p w:rsidR="00BF4AE1" w:rsidRDefault="002F57C6" w:rsidP="00D85B2A">
      <w:pPr>
        <w:pStyle w:val="Header"/>
        <w:tabs>
          <w:tab w:val="clear" w:pos="8640"/>
          <w:tab w:val="right" w:pos="10260"/>
        </w:tabs>
        <w:jc w:val="right"/>
      </w:pPr>
      <w:r w:rsidRPr="00731F60">
        <w:tab/>
      </w:r>
      <w:r w:rsidRPr="00731F60">
        <w:tab/>
      </w:r>
      <w:r w:rsidR="002606BC">
        <w:t xml:space="preserve">Email: </w:t>
      </w:r>
      <w:r w:rsidR="00875CF2">
        <w:t>bhupesharora00@gmail.com</w:t>
      </w:r>
    </w:p>
    <w:p w:rsidR="00D85B2A" w:rsidRPr="00D85B2A" w:rsidRDefault="00D85B2A" w:rsidP="00D85B2A">
      <w:pPr>
        <w:pStyle w:val="Header"/>
        <w:tabs>
          <w:tab w:val="clear" w:pos="8640"/>
          <w:tab w:val="right" w:pos="10260"/>
        </w:tabs>
        <w:jc w:val="right"/>
      </w:pPr>
    </w:p>
    <w:p w:rsidR="007812F5" w:rsidRDefault="00D0568C" w:rsidP="00D85B2A">
      <w:pPr>
        <w:ind w:left="2880" w:firstLine="720"/>
        <w:rPr>
          <w:b/>
          <w:bCs/>
          <w:sz w:val="32"/>
          <w:szCs w:val="32"/>
          <w:u w:val="single"/>
        </w:rPr>
      </w:pPr>
      <w:r w:rsidRPr="00D85B2A">
        <w:rPr>
          <w:b/>
          <w:bCs/>
          <w:sz w:val="32"/>
          <w:szCs w:val="32"/>
          <w:u w:val="single"/>
        </w:rPr>
        <w:t>CURRICULUM VITAE</w:t>
      </w:r>
    </w:p>
    <w:p w:rsidR="00D85B2A" w:rsidRPr="00D85B2A" w:rsidRDefault="00D85B2A" w:rsidP="00FC56F3">
      <w:pPr>
        <w:rPr>
          <w:b/>
          <w:bCs/>
          <w:sz w:val="32"/>
          <w:szCs w:val="32"/>
          <w:u w:val="single"/>
        </w:rPr>
      </w:pPr>
    </w:p>
    <w:p w:rsidR="00BF4AE1" w:rsidRPr="00D04F49" w:rsidRDefault="00BF4AE1" w:rsidP="00674598">
      <w:pPr>
        <w:spacing w:after="160"/>
        <w:rPr>
          <w:b/>
          <w:bCs/>
          <w:sz w:val="36"/>
          <w:szCs w:val="36"/>
          <w:u w:val="single"/>
        </w:rPr>
      </w:pPr>
      <w:r w:rsidRPr="00D04F49">
        <w:rPr>
          <w:b/>
          <w:sz w:val="28"/>
          <w:szCs w:val="28"/>
          <w:u w:val="single"/>
        </w:rPr>
        <w:t>Career Objective:</w:t>
      </w:r>
    </w:p>
    <w:p w:rsidR="000E35E7" w:rsidRPr="00F27FE7" w:rsidRDefault="000E35E7" w:rsidP="00F27FE7">
      <w:pPr>
        <w:spacing w:before="240" w:after="160" w:line="360" w:lineRule="auto"/>
        <w:jc w:val="both"/>
        <w:rPr>
          <w:shd w:val="clear" w:color="auto" w:fill="FFFFFF"/>
        </w:rPr>
      </w:pPr>
      <w:r w:rsidRPr="00F27FE7">
        <w:rPr>
          <w:shd w:val="clear" w:color="auto" w:fill="FFFFFF"/>
        </w:rPr>
        <w:t>To work in a progressive organization which can expand all my knowledge and provided me exciting opportunities to utilize my skills and qualification to produce result fidelity.</w:t>
      </w:r>
    </w:p>
    <w:p w:rsidR="00EE36BA" w:rsidRPr="00D04F49" w:rsidRDefault="00BF4AE1" w:rsidP="00D04F49">
      <w:pPr>
        <w:spacing w:after="120"/>
        <w:rPr>
          <w:b/>
          <w:sz w:val="28"/>
          <w:szCs w:val="28"/>
          <w:u w:val="single"/>
        </w:rPr>
      </w:pPr>
      <w:r w:rsidRPr="00D04F49">
        <w:rPr>
          <w:b/>
          <w:sz w:val="28"/>
          <w:szCs w:val="28"/>
          <w:u w:val="single"/>
        </w:rPr>
        <w:t>Academic Qualification:</w:t>
      </w:r>
    </w:p>
    <w:tbl>
      <w:tblPr>
        <w:tblStyle w:val="TableClassic1"/>
        <w:tblpPr w:leftFromText="180" w:rightFromText="180" w:vertAnchor="text" w:horzAnchor="margin" w:tblpXSpec="center" w:tblpY="147"/>
        <w:tblW w:w="10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44"/>
        <w:gridCol w:w="3092"/>
        <w:gridCol w:w="2115"/>
        <w:gridCol w:w="2169"/>
        <w:gridCol w:w="1450"/>
      </w:tblGrid>
      <w:tr w:rsidR="009302D9" w:rsidRPr="00D85B2A" w:rsidTr="006B4B21">
        <w:trPr>
          <w:trHeight w:val="416"/>
        </w:trPr>
        <w:tc>
          <w:tcPr>
            <w:tcW w:w="1244" w:type="dxa"/>
            <w:vAlign w:val="center"/>
          </w:tcPr>
          <w:p w:rsidR="00D0568C" w:rsidRPr="00D85B2A" w:rsidRDefault="00D0568C" w:rsidP="000E0C96">
            <w:pPr>
              <w:spacing w:before="120" w:line="480" w:lineRule="auto"/>
              <w:jc w:val="center"/>
            </w:pPr>
            <w:r w:rsidRPr="00D85B2A">
              <w:t>Course</w:t>
            </w:r>
          </w:p>
        </w:tc>
        <w:tc>
          <w:tcPr>
            <w:tcW w:w="3092" w:type="dxa"/>
            <w:vAlign w:val="center"/>
          </w:tcPr>
          <w:p w:rsidR="00D0568C" w:rsidRPr="00D85B2A" w:rsidRDefault="00D0568C" w:rsidP="000E0C96">
            <w:pPr>
              <w:spacing w:before="120" w:line="480" w:lineRule="auto"/>
              <w:jc w:val="center"/>
            </w:pPr>
            <w:r w:rsidRPr="00D85B2A">
              <w:t>Institution</w:t>
            </w:r>
          </w:p>
        </w:tc>
        <w:tc>
          <w:tcPr>
            <w:tcW w:w="2115" w:type="dxa"/>
            <w:vAlign w:val="center"/>
          </w:tcPr>
          <w:p w:rsidR="00D0568C" w:rsidRPr="00D85B2A" w:rsidRDefault="00D0568C" w:rsidP="000E0C96">
            <w:pPr>
              <w:spacing w:before="120" w:line="480" w:lineRule="auto"/>
              <w:jc w:val="center"/>
            </w:pPr>
            <w:r w:rsidRPr="00D85B2A">
              <w:t>Board/University</w:t>
            </w:r>
          </w:p>
        </w:tc>
        <w:tc>
          <w:tcPr>
            <w:tcW w:w="2169" w:type="dxa"/>
            <w:vAlign w:val="center"/>
          </w:tcPr>
          <w:p w:rsidR="00D0568C" w:rsidRPr="00D85B2A" w:rsidRDefault="00D0568C" w:rsidP="000E0C96">
            <w:pPr>
              <w:spacing w:before="120" w:line="480" w:lineRule="auto"/>
              <w:jc w:val="center"/>
            </w:pPr>
            <w:r w:rsidRPr="00D85B2A">
              <w:t>Year of completion</w:t>
            </w:r>
          </w:p>
        </w:tc>
        <w:tc>
          <w:tcPr>
            <w:tcW w:w="1450" w:type="dxa"/>
            <w:vAlign w:val="center"/>
          </w:tcPr>
          <w:p w:rsidR="00D0568C" w:rsidRPr="00D85B2A" w:rsidRDefault="00D85B2A" w:rsidP="000E0C96">
            <w:pPr>
              <w:spacing w:before="120" w:line="480" w:lineRule="auto"/>
              <w:jc w:val="center"/>
            </w:pPr>
            <w:r w:rsidRPr="00D85B2A">
              <w:rPr>
                <w:sz w:val="20"/>
                <w:szCs w:val="20"/>
              </w:rPr>
              <w:t>%</w:t>
            </w:r>
            <w:r w:rsidR="00D0568C" w:rsidRPr="00D85B2A">
              <w:t>age</w:t>
            </w:r>
            <w:r w:rsidR="00F357C9" w:rsidRPr="00D85B2A">
              <w:t>/CPGA</w:t>
            </w:r>
          </w:p>
        </w:tc>
      </w:tr>
      <w:tr w:rsidR="00D0568C" w:rsidRPr="00D85B2A" w:rsidTr="006B4B21">
        <w:trPr>
          <w:trHeight w:val="362"/>
        </w:trPr>
        <w:tc>
          <w:tcPr>
            <w:tcW w:w="1244" w:type="dxa"/>
            <w:vAlign w:val="center"/>
          </w:tcPr>
          <w:p w:rsidR="002F57C6" w:rsidRPr="00D85B2A" w:rsidRDefault="00211AB6" w:rsidP="000E0C96">
            <w:pPr>
              <w:spacing w:line="480" w:lineRule="auto"/>
              <w:jc w:val="center"/>
            </w:pPr>
            <w:r w:rsidRPr="00D85B2A">
              <w:t>M.T</w:t>
            </w:r>
            <w:r w:rsidR="00D80AEB">
              <w:t>ech</w:t>
            </w:r>
          </w:p>
        </w:tc>
        <w:tc>
          <w:tcPr>
            <w:tcW w:w="3092" w:type="dxa"/>
            <w:vAlign w:val="center"/>
          </w:tcPr>
          <w:p w:rsidR="003B00CC" w:rsidRPr="00D85B2A" w:rsidRDefault="00211AB6" w:rsidP="000E0C96">
            <w:pPr>
              <w:spacing w:line="480" w:lineRule="auto"/>
              <w:jc w:val="center"/>
            </w:pPr>
            <w:r w:rsidRPr="00D85B2A">
              <w:t>NIT J</w:t>
            </w:r>
            <w:r w:rsidR="008C3E84" w:rsidRPr="00D85B2A">
              <w:t>alandhar</w:t>
            </w:r>
          </w:p>
        </w:tc>
        <w:tc>
          <w:tcPr>
            <w:tcW w:w="2115" w:type="dxa"/>
            <w:vAlign w:val="center"/>
          </w:tcPr>
          <w:p w:rsidR="00D0568C" w:rsidRPr="00D85B2A" w:rsidRDefault="00211AB6" w:rsidP="000E0C96">
            <w:pPr>
              <w:spacing w:line="480" w:lineRule="auto"/>
              <w:jc w:val="center"/>
            </w:pPr>
            <w:r w:rsidRPr="00D85B2A">
              <w:t>NIT J</w:t>
            </w:r>
            <w:r w:rsidR="00D85B2A">
              <w:t>alandhar</w:t>
            </w:r>
          </w:p>
        </w:tc>
        <w:tc>
          <w:tcPr>
            <w:tcW w:w="2169" w:type="dxa"/>
            <w:vAlign w:val="center"/>
          </w:tcPr>
          <w:p w:rsidR="00D0568C" w:rsidRPr="00D85B2A" w:rsidRDefault="00485D4A" w:rsidP="000E0C96">
            <w:pPr>
              <w:spacing w:line="480" w:lineRule="auto"/>
              <w:jc w:val="center"/>
            </w:pPr>
            <w:r w:rsidRPr="00D85B2A">
              <w:t>201</w:t>
            </w:r>
            <w:r w:rsidR="00211AB6" w:rsidRPr="00D85B2A">
              <w:t>4</w:t>
            </w:r>
          </w:p>
        </w:tc>
        <w:tc>
          <w:tcPr>
            <w:tcW w:w="1450" w:type="dxa"/>
            <w:vAlign w:val="center"/>
          </w:tcPr>
          <w:p w:rsidR="00D0568C" w:rsidRPr="00D85B2A" w:rsidRDefault="008C3E84" w:rsidP="000E0C96">
            <w:pPr>
              <w:spacing w:line="480" w:lineRule="auto"/>
              <w:jc w:val="center"/>
              <w:rPr>
                <w:b/>
              </w:rPr>
            </w:pPr>
            <w:r w:rsidRPr="00D85B2A">
              <w:rPr>
                <w:b/>
              </w:rPr>
              <w:t>7.</w:t>
            </w:r>
            <w:r w:rsidR="00380AC2">
              <w:rPr>
                <w:b/>
              </w:rPr>
              <w:t>55</w:t>
            </w:r>
          </w:p>
        </w:tc>
      </w:tr>
      <w:tr w:rsidR="00D0568C" w:rsidRPr="00D85B2A" w:rsidTr="006B4B21">
        <w:trPr>
          <w:trHeight w:val="362"/>
        </w:trPr>
        <w:tc>
          <w:tcPr>
            <w:tcW w:w="1244" w:type="dxa"/>
            <w:vAlign w:val="center"/>
          </w:tcPr>
          <w:p w:rsidR="00D0568C" w:rsidRPr="00D85B2A" w:rsidRDefault="00211AB6" w:rsidP="000E0C96">
            <w:pPr>
              <w:spacing w:line="480" w:lineRule="auto"/>
              <w:jc w:val="center"/>
            </w:pPr>
            <w:r w:rsidRPr="00D85B2A">
              <w:t>B.T</w:t>
            </w:r>
            <w:r w:rsidR="00D80AEB">
              <w:t>ech</w:t>
            </w:r>
          </w:p>
        </w:tc>
        <w:tc>
          <w:tcPr>
            <w:tcW w:w="3092" w:type="dxa"/>
            <w:vAlign w:val="center"/>
          </w:tcPr>
          <w:p w:rsidR="00D0568C" w:rsidRPr="00D85B2A" w:rsidRDefault="00731F60" w:rsidP="000E0C96">
            <w:pPr>
              <w:spacing w:line="480" w:lineRule="auto"/>
              <w:jc w:val="center"/>
            </w:pPr>
            <w:r w:rsidRPr="00D85B2A">
              <w:t>T</w:t>
            </w:r>
            <w:r w:rsidR="006B4B21">
              <w:t>.</w:t>
            </w:r>
            <w:r w:rsidRPr="00D85B2A">
              <w:t>I</w:t>
            </w:r>
            <w:r w:rsidR="006B4B21">
              <w:t xml:space="preserve">.T&amp;S  </w:t>
            </w:r>
            <w:r w:rsidR="00065A84" w:rsidRPr="00D85B2A">
              <w:t>Bhiwani</w:t>
            </w:r>
          </w:p>
        </w:tc>
        <w:tc>
          <w:tcPr>
            <w:tcW w:w="2115" w:type="dxa"/>
            <w:vAlign w:val="center"/>
          </w:tcPr>
          <w:p w:rsidR="00D0568C" w:rsidRPr="00D85B2A" w:rsidRDefault="00211AB6" w:rsidP="000E0C96">
            <w:pPr>
              <w:spacing w:line="480" w:lineRule="auto"/>
              <w:jc w:val="center"/>
            </w:pPr>
            <w:r w:rsidRPr="00D85B2A">
              <w:t>MDU</w:t>
            </w:r>
          </w:p>
        </w:tc>
        <w:tc>
          <w:tcPr>
            <w:tcW w:w="2169" w:type="dxa"/>
            <w:vAlign w:val="center"/>
          </w:tcPr>
          <w:p w:rsidR="00D0568C" w:rsidRPr="00D85B2A" w:rsidRDefault="00211AB6" w:rsidP="000E0C96">
            <w:pPr>
              <w:spacing w:line="480" w:lineRule="auto"/>
              <w:jc w:val="center"/>
            </w:pPr>
            <w:r w:rsidRPr="00D85B2A">
              <w:t>201</w:t>
            </w:r>
            <w:r w:rsidR="000B4E3A" w:rsidRPr="00D85B2A">
              <w:t>2</w:t>
            </w:r>
          </w:p>
        </w:tc>
        <w:tc>
          <w:tcPr>
            <w:tcW w:w="1450" w:type="dxa"/>
            <w:vAlign w:val="center"/>
          </w:tcPr>
          <w:p w:rsidR="00D0568C" w:rsidRPr="00D85B2A" w:rsidRDefault="00211AB6" w:rsidP="000E0C96">
            <w:pPr>
              <w:spacing w:line="480" w:lineRule="auto"/>
              <w:jc w:val="center"/>
              <w:rPr>
                <w:b/>
              </w:rPr>
            </w:pPr>
            <w:r w:rsidRPr="00D85B2A">
              <w:rPr>
                <w:b/>
              </w:rPr>
              <w:t>66.09</w:t>
            </w:r>
          </w:p>
        </w:tc>
      </w:tr>
      <w:tr w:rsidR="00D0568C" w:rsidRPr="00D85B2A" w:rsidTr="006B4B21">
        <w:trPr>
          <w:trHeight w:val="507"/>
        </w:trPr>
        <w:tc>
          <w:tcPr>
            <w:tcW w:w="1244" w:type="dxa"/>
            <w:vAlign w:val="center"/>
          </w:tcPr>
          <w:p w:rsidR="00D0568C" w:rsidRPr="00D85B2A" w:rsidRDefault="001603C7" w:rsidP="000E0C96">
            <w:pPr>
              <w:spacing w:line="480" w:lineRule="auto"/>
              <w:jc w:val="center"/>
            </w:pPr>
            <w:r>
              <w:t>12th</w:t>
            </w:r>
          </w:p>
        </w:tc>
        <w:tc>
          <w:tcPr>
            <w:tcW w:w="3092" w:type="dxa"/>
            <w:vAlign w:val="center"/>
          </w:tcPr>
          <w:p w:rsidR="00D0568C" w:rsidRPr="00D85B2A" w:rsidRDefault="0005706F" w:rsidP="000E0C96">
            <w:pPr>
              <w:spacing w:line="480" w:lineRule="auto"/>
              <w:jc w:val="center"/>
            </w:pPr>
            <w:r w:rsidRPr="00D85B2A">
              <w:t xml:space="preserve">M.R.R Arya Sen </w:t>
            </w:r>
            <w:r w:rsidR="00065A84" w:rsidRPr="00D85B2A">
              <w:t>SecSchool</w:t>
            </w:r>
          </w:p>
        </w:tc>
        <w:tc>
          <w:tcPr>
            <w:tcW w:w="2115" w:type="dxa"/>
            <w:vAlign w:val="center"/>
          </w:tcPr>
          <w:p w:rsidR="00D0568C" w:rsidRPr="00D85B2A" w:rsidRDefault="00211AB6" w:rsidP="000E0C96">
            <w:pPr>
              <w:spacing w:line="480" w:lineRule="auto"/>
              <w:jc w:val="center"/>
            </w:pPr>
            <w:r w:rsidRPr="00D85B2A">
              <w:t>C</w:t>
            </w:r>
            <w:r w:rsidR="00E809D7" w:rsidRPr="00D85B2A">
              <w:t>.</w:t>
            </w:r>
            <w:r w:rsidRPr="00D85B2A">
              <w:t>B</w:t>
            </w:r>
            <w:r w:rsidR="00E809D7" w:rsidRPr="00D85B2A">
              <w:t>.</w:t>
            </w:r>
            <w:r w:rsidRPr="00D85B2A">
              <w:t>S</w:t>
            </w:r>
            <w:r w:rsidR="00E809D7" w:rsidRPr="00D85B2A">
              <w:t>.</w:t>
            </w:r>
            <w:r w:rsidRPr="00D85B2A">
              <w:t>E</w:t>
            </w:r>
          </w:p>
        </w:tc>
        <w:tc>
          <w:tcPr>
            <w:tcW w:w="2169" w:type="dxa"/>
            <w:vAlign w:val="center"/>
          </w:tcPr>
          <w:p w:rsidR="00D0568C" w:rsidRPr="00D85B2A" w:rsidRDefault="00211AB6" w:rsidP="000E0C96">
            <w:pPr>
              <w:spacing w:line="480" w:lineRule="auto"/>
              <w:jc w:val="center"/>
            </w:pPr>
            <w:r w:rsidRPr="00D85B2A">
              <w:t>200</w:t>
            </w:r>
            <w:r w:rsidR="000B4E3A" w:rsidRPr="00D85B2A">
              <w:t>8</w:t>
            </w:r>
          </w:p>
        </w:tc>
        <w:tc>
          <w:tcPr>
            <w:tcW w:w="1450" w:type="dxa"/>
            <w:vAlign w:val="center"/>
          </w:tcPr>
          <w:p w:rsidR="00D0568C" w:rsidRPr="00D85B2A" w:rsidRDefault="00211AB6" w:rsidP="000E0C96">
            <w:pPr>
              <w:spacing w:line="480" w:lineRule="auto"/>
              <w:jc w:val="center"/>
              <w:rPr>
                <w:b/>
              </w:rPr>
            </w:pPr>
            <w:r w:rsidRPr="00D85B2A">
              <w:rPr>
                <w:b/>
              </w:rPr>
              <w:t>74.20</w:t>
            </w:r>
          </w:p>
        </w:tc>
      </w:tr>
      <w:tr w:rsidR="000B4E3A" w:rsidRPr="00D85B2A" w:rsidTr="006B4B21">
        <w:trPr>
          <w:trHeight w:val="484"/>
        </w:trPr>
        <w:tc>
          <w:tcPr>
            <w:tcW w:w="1244" w:type="dxa"/>
            <w:vAlign w:val="center"/>
          </w:tcPr>
          <w:p w:rsidR="000B4E3A" w:rsidRPr="00D85B2A" w:rsidRDefault="000B4E3A" w:rsidP="000E0C96">
            <w:pPr>
              <w:spacing w:line="480" w:lineRule="auto"/>
              <w:jc w:val="center"/>
            </w:pPr>
            <w:r w:rsidRPr="00D85B2A">
              <w:t>10th</w:t>
            </w:r>
          </w:p>
        </w:tc>
        <w:tc>
          <w:tcPr>
            <w:tcW w:w="3092" w:type="dxa"/>
            <w:vAlign w:val="center"/>
          </w:tcPr>
          <w:p w:rsidR="000B4E3A" w:rsidRPr="00D85B2A" w:rsidRDefault="000B4E3A" w:rsidP="000E0C96">
            <w:pPr>
              <w:spacing w:line="480" w:lineRule="auto"/>
              <w:jc w:val="center"/>
            </w:pPr>
            <w:r w:rsidRPr="00D85B2A">
              <w:t>Little Angels High School</w:t>
            </w:r>
          </w:p>
        </w:tc>
        <w:tc>
          <w:tcPr>
            <w:tcW w:w="2115" w:type="dxa"/>
            <w:vAlign w:val="center"/>
          </w:tcPr>
          <w:p w:rsidR="000B4E3A" w:rsidRPr="00D85B2A" w:rsidRDefault="000B4E3A" w:rsidP="000E0C96">
            <w:pPr>
              <w:spacing w:line="480" w:lineRule="auto"/>
              <w:jc w:val="center"/>
            </w:pPr>
            <w:r w:rsidRPr="00D85B2A">
              <w:t>H.B.S.E</w:t>
            </w:r>
          </w:p>
        </w:tc>
        <w:tc>
          <w:tcPr>
            <w:tcW w:w="2169" w:type="dxa"/>
            <w:vAlign w:val="center"/>
          </w:tcPr>
          <w:p w:rsidR="000B4E3A" w:rsidRPr="00D85B2A" w:rsidRDefault="000B4E3A" w:rsidP="000E0C96">
            <w:pPr>
              <w:spacing w:line="480" w:lineRule="auto"/>
              <w:jc w:val="center"/>
            </w:pPr>
            <w:r w:rsidRPr="00D85B2A">
              <w:t>2006</w:t>
            </w:r>
          </w:p>
        </w:tc>
        <w:tc>
          <w:tcPr>
            <w:tcW w:w="1450" w:type="dxa"/>
            <w:vAlign w:val="center"/>
          </w:tcPr>
          <w:p w:rsidR="000B4E3A" w:rsidRPr="00D85B2A" w:rsidRDefault="000B4E3A" w:rsidP="000E0C96">
            <w:pPr>
              <w:spacing w:line="480" w:lineRule="auto"/>
              <w:jc w:val="center"/>
              <w:rPr>
                <w:b/>
              </w:rPr>
            </w:pPr>
            <w:r w:rsidRPr="00D85B2A">
              <w:rPr>
                <w:b/>
              </w:rPr>
              <w:t>8.6</w:t>
            </w:r>
            <w:r w:rsidR="008C3E84" w:rsidRPr="00D85B2A">
              <w:rPr>
                <w:b/>
              </w:rPr>
              <w:t>0</w:t>
            </w:r>
          </w:p>
        </w:tc>
      </w:tr>
    </w:tbl>
    <w:p w:rsidR="00CD4C41" w:rsidRPr="00D04F49" w:rsidRDefault="00BF4AE1" w:rsidP="00D04F49">
      <w:pPr>
        <w:spacing w:before="240" w:after="120"/>
        <w:rPr>
          <w:b/>
          <w:sz w:val="28"/>
          <w:szCs w:val="28"/>
          <w:u w:val="single"/>
        </w:rPr>
      </w:pPr>
      <w:r w:rsidRPr="00D04F49">
        <w:rPr>
          <w:b/>
          <w:sz w:val="28"/>
          <w:szCs w:val="28"/>
          <w:u w:val="single"/>
        </w:rPr>
        <w:t>Technical Skills:</w:t>
      </w:r>
    </w:p>
    <w:p w:rsidR="00CD4C41" w:rsidRPr="001603C7" w:rsidRDefault="00F23A49" w:rsidP="00E275BA">
      <w:pPr>
        <w:pStyle w:val="ListParagraph"/>
        <w:numPr>
          <w:ilvl w:val="0"/>
          <w:numId w:val="42"/>
        </w:numPr>
        <w:spacing w:after="160"/>
        <w:rPr>
          <w:lang w:val="fr-FR"/>
        </w:rPr>
      </w:pPr>
      <w:r w:rsidRPr="001603C7">
        <w:rPr>
          <w:b/>
          <w:bCs/>
          <w:lang w:val="fr-FR"/>
        </w:rPr>
        <w:t>Programming</w:t>
      </w:r>
      <w:r w:rsidR="00DA3CC1">
        <w:rPr>
          <w:b/>
          <w:bCs/>
          <w:lang w:val="fr-FR"/>
        </w:rPr>
        <w:t xml:space="preserve"> </w:t>
      </w:r>
      <w:r w:rsidRPr="001603C7">
        <w:rPr>
          <w:b/>
          <w:bCs/>
          <w:lang w:val="fr-FR"/>
        </w:rPr>
        <w:t>Languages</w:t>
      </w:r>
      <w:r w:rsidR="00DA3CC1">
        <w:rPr>
          <w:b/>
          <w:bCs/>
          <w:lang w:val="fr-FR"/>
        </w:rPr>
        <w:t xml:space="preserve"> </w:t>
      </w:r>
      <w:r w:rsidR="00EF273D">
        <w:rPr>
          <w:lang w:val="fr-FR"/>
        </w:rPr>
        <w:t xml:space="preserve">: </w:t>
      </w:r>
      <w:r w:rsidR="00E8570B" w:rsidRPr="001603C7">
        <w:rPr>
          <w:lang w:val="fr-FR"/>
        </w:rPr>
        <w:t>C</w:t>
      </w:r>
      <w:r w:rsidR="00BB61D7" w:rsidRPr="001603C7">
        <w:rPr>
          <w:lang w:val="fr-FR"/>
        </w:rPr>
        <w:t>++</w:t>
      </w:r>
      <w:r w:rsidR="00EF273D">
        <w:rPr>
          <w:lang w:val="fr-FR"/>
        </w:rPr>
        <w:t xml:space="preserve"> ,</w:t>
      </w:r>
      <w:r w:rsidR="00EE36BA" w:rsidRPr="001603C7">
        <w:rPr>
          <w:lang w:val="fr-FR"/>
        </w:rPr>
        <w:t xml:space="preserve"> Java</w:t>
      </w:r>
      <w:r w:rsidR="00EF273D">
        <w:rPr>
          <w:lang w:val="fr-FR"/>
        </w:rPr>
        <w:t xml:space="preserve"> &amp; PHP</w:t>
      </w:r>
      <w:r w:rsidR="000219AC">
        <w:rPr>
          <w:lang w:val="fr-FR"/>
        </w:rPr>
        <w:t xml:space="preserve"> </w:t>
      </w:r>
      <w:r w:rsidR="00DA3CC1">
        <w:rPr>
          <w:lang w:val="fr-FR"/>
        </w:rPr>
        <w:t>.</w:t>
      </w:r>
    </w:p>
    <w:p w:rsidR="006B4B21" w:rsidRPr="006B4B21" w:rsidRDefault="00A369F7" w:rsidP="00E275BA">
      <w:pPr>
        <w:pStyle w:val="ListParagraph"/>
        <w:numPr>
          <w:ilvl w:val="0"/>
          <w:numId w:val="42"/>
        </w:numPr>
        <w:tabs>
          <w:tab w:val="left" w:pos="720"/>
        </w:tabs>
        <w:spacing w:line="360" w:lineRule="auto"/>
        <w:rPr>
          <w:b/>
          <w:bCs/>
        </w:rPr>
      </w:pPr>
      <w:r w:rsidRPr="001603C7">
        <w:rPr>
          <w:b/>
        </w:rPr>
        <w:t>Area of Interest</w:t>
      </w:r>
      <w:r w:rsidR="00DA3CC1">
        <w:rPr>
          <w:b/>
        </w:rPr>
        <w:t xml:space="preserve"> </w:t>
      </w:r>
      <w:r w:rsidR="00F23A49">
        <w:t>:</w:t>
      </w:r>
      <w:r w:rsidR="00DA3CC1">
        <w:t xml:space="preserve"> </w:t>
      </w:r>
      <w:r w:rsidR="00E809D7">
        <w:t>Data Structure</w:t>
      </w:r>
      <w:r w:rsidR="00DA3CC1">
        <w:t xml:space="preserve"> &amp; </w:t>
      </w:r>
      <w:r w:rsidR="00E10832">
        <w:t xml:space="preserve"> </w:t>
      </w:r>
      <w:r w:rsidR="00A3200A">
        <w:t>Data Mining</w:t>
      </w:r>
      <w:r w:rsidR="00FC56F3">
        <w:t>.</w:t>
      </w:r>
    </w:p>
    <w:p w:rsidR="00E275BA" w:rsidRPr="00E275BA" w:rsidRDefault="006B4B21" w:rsidP="00E275BA">
      <w:pPr>
        <w:pStyle w:val="ListParagraph"/>
        <w:numPr>
          <w:ilvl w:val="0"/>
          <w:numId w:val="42"/>
        </w:numPr>
        <w:tabs>
          <w:tab w:val="left" w:pos="720"/>
        </w:tabs>
        <w:spacing w:line="360" w:lineRule="auto"/>
        <w:rPr>
          <w:b/>
          <w:bCs/>
        </w:rPr>
      </w:pPr>
      <w:r>
        <w:rPr>
          <w:b/>
        </w:rPr>
        <w:t xml:space="preserve">Mobile OS </w:t>
      </w:r>
      <w:r w:rsidRPr="006B4B21">
        <w:t>:</w:t>
      </w:r>
      <w:r>
        <w:t xml:space="preserve"> Android</w:t>
      </w:r>
    </w:p>
    <w:p w:rsidR="00E275BA" w:rsidRPr="00D04F49" w:rsidRDefault="00E275BA" w:rsidP="00D04F49">
      <w:pPr>
        <w:tabs>
          <w:tab w:val="left" w:pos="720"/>
        </w:tabs>
        <w:spacing w:before="240" w:after="160"/>
        <w:rPr>
          <w:b/>
          <w:bCs/>
          <w:sz w:val="28"/>
          <w:szCs w:val="28"/>
          <w:u w:val="single"/>
        </w:rPr>
      </w:pPr>
      <w:r w:rsidRPr="00D04F49">
        <w:rPr>
          <w:b/>
          <w:bCs/>
          <w:sz w:val="28"/>
          <w:szCs w:val="28"/>
          <w:u w:val="single"/>
        </w:rPr>
        <w:t>Work Experience:</w:t>
      </w:r>
    </w:p>
    <w:p w:rsidR="00E275BA" w:rsidRPr="006B4B21" w:rsidRDefault="00380AC2" w:rsidP="00BF17B1">
      <w:pPr>
        <w:tabs>
          <w:tab w:val="left" w:pos="720"/>
        </w:tabs>
        <w:spacing w:after="160"/>
        <w:rPr>
          <w:bCs/>
        </w:rPr>
      </w:pPr>
      <w:r>
        <w:rPr>
          <w:b/>
          <w:bCs/>
        </w:rPr>
        <w:tab/>
      </w:r>
      <w:r w:rsidR="00E275BA">
        <w:rPr>
          <w:b/>
          <w:bCs/>
        </w:rPr>
        <w:t>Company</w:t>
      </w:r>
      <w:r>
        <w:rPr>
          <w:b/>
          <w:bCs/>
        </w:rPr>
        <w:tab/>
      </w:r>
      <w:r w:rsidR="00E275BA">
        <w:rPr>
          <w:b/>
          <w:bCs/>
        </w:rPr>
        <w:t xml:space="preserve">: </w:t>
      </w:r>
      <w:r w:rsidR="00D4332C">
        <w:rPr>
          <w:b/>
          <w:bCs/>
        </w:rPr>
        <w:t xml:space="preserve"> </w:t>
      </w:r>
      <w:r w:rsidR="00E10832">
        <w:rPr>
          <w:bCs/>
        </w:rPr>
        <w:t>SRM Research</w:t>
      </w:r>
    </w:p>
    <w:p w:rsidR="006B4B21" w:rsidRPr="00E275BA" w:rsidRDefault="00380AC2" w:rsidP="00E275BA">
      <w:pPr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ab/>
      </w:r>
      <w:r w:rsidR="00E275BA">
        <w:rPr>
          <w:b/>
          <w:bCs/>
        </w:rPr>
        <w:t>Position</w:t>
      </w:r>
      <w:r>
        <w:rPr>
          <w:b/>
          <w:bCs/>
        </w:rPr>
        <w:tab/>
      </w:r>
      <w:r w:rsidR="00E275BA">
        <w:rPr>
          <w:b/>
          <w:bCs/>
        </w:rPr>
        <w:t>:</w:t>
      </w:r>
      <w:r w:rsidR="000E7825">
        <w:rPr>
          <w:b/>
          <w:bCs/>
        </w:rPr>
        <w:t xml:space="preserve"> </w:t>
      </w:r>
      <w:r w:rsidR="00D4332C">
        <w:rPr>
          <w:b/>
          <w:bCs/>
        </w:rPr>
        <w:t xml:space="preserve"> </w:t>
      </w:r>
      <w:r w:rsidR="00E275BA" w:rsidRPr="006B4B21">
        <w:rPr>
          <w:bCs/>
        </w:rPr>
        <w:t>Member of Research Group</w:t>
      </w:r>
      <w:r w:rsidR="006B4B21">
        <w:rPr>
          <w:b/>
          <w:bCs/>
        </w:rPr>
        <w:tab/>
      </w:r>
    </w:p>
    <w:p w:rsidR="006E7D47" w:rsidRPr="00D04F49" w:rsidRDefault="008C3E84" w:rsidP="00D04F49">
      <w:pPr>
        <w:tabs>
          <w:tab w:val="num" w:pos="2040"/>
        </w:tabs>
        <w:spacing w:before="240" w:after="160"/>
        <w:rPr>
          <w:b/>
          <w:sz w:val="28"/>
          <w:szCs w:val="28"/>
          <w:u w:val="single"/>
        </w:rPr>
      </w:pPr>
      <w:r w:rsidRPr="00D04F49">
        <w:rPr>
          <w:b/>
          <w:sz w:val="28"/>
          <w:szCs w:val="28"/>
          <w:u w:val="single"/>
        </w:rPr>
        <w:t xml:space="preserve">Research </w:t>
      </w:r>
      <w:r w:rsidR="006E7D47" w:rsidRPr="00D04F49">
        <w:rPr>
          <w:b/>
          <w:sz w:val="28"/>
          <w:szCs w:val="28"/>
          <w:u w:val="single"/>
        </w:rPr>
        <w:t>Project:</w:t>
      </w:r>
    </w:p>
    <w:p w:rsidR="006E7D47" w:rsidRDefault="00674598" w:rsidP="00674598">
      <w:pPr>
        <w:tabs>
          <w:tab w:val="num" w:pos="2040"/>
        </w:tabs>
        <w:spacing w:after="160"/>
      </w:pPr>
      <w:r w:rsidRPr="00D4332C">
        <w:t>Title</w:t>
      </w:r>
      <w:r w:rsidR="00890FDA" w:rsidRPr="00A3200A">
        <w:rPr>
          <w:b/>
        </w:rPr>
        <w:t>:</w:t>
      </w:r>
      <w:r w:rsidR="00FC56F3">
        <w:rPr>
          <w:b/>
        </w:rPr>
        <w:t xml:space="preserve"> </w:t>
      </w:r>
      <w:r w:rsidR="00890FDA" w:rsidRPr="00D4332C">
        <w:rPr>
          <w:b/>
        </w:rPr>
        <w:t>Hierarchical Agglomerative Clustering using K-Nea</w:t>
      </w:r>
      <w:r w:rsidRPr="00D4332C">
        <w:rPr>
          <w:b/>
        </w:rPr>
        <w:t>rest Neighbor and Digraph</w:t>
      </w:r>
    </w:p>
    <w:p w:rsidR="00E275BA" w:rsidRDefault="008E321E" w:rsidP="001603C7">
      <w:pPr>
        <w:spacing w:line="360" w:lineRule="auto"/>
        <w:jc w:val="both"/>
      </w:pPr>
      <w:r w:rsidRPr="00D4332C">
        <w:t>Des</w:t>
      </w:r>
      <w:r w:rsidR="006E7D47" w:rsidRPr="00D4332C">
        <w:t>cription</w:t>
      </w:r>
      <w:r w:rsidR="00890FDA" w:rsidRPr="00A3200A">
        <w:rPr>
          <w:b/>
        </w:rPr>
        <w:t>:</w:t>
      </w:r>
      <w:r w:rsidR="000E7825">
        <w:rPr>
          <w:b/>
        </w:rPr>
        <w:t xml:space="preserve"> </w:t>
      </w:r>
      <w:r w:rsidR="00A3200A">
        <w:t xml:space="preserve">Main work of this work is to </w:t>
      </w:r>
      <w:r w:rsidR="00A3200A" w:rsidRPr="008A7C54">
        <w:t>implement an effective hierarchical agglomerative clu</w:t>
      </w:r>
      <w:r w:rsidR="00A3200A">
        <w:t>stering</w:t>
      </w:r>
      <w:r w:rsidR="00A3200A" w:rsidRPr="008A7C54">
        <w:t xml:space="preserve"> with the use of k-nea</w:t>
      </w:r>
      <w:r w:rsidR="00A3200A">
        <w:t>rest neighbor and digraph</w:t>
      </w:r>
      <w:r w:rsidR="00A3200A" w:rsidRPr="008A7C54">
        <w:t xml:space="preserve">. </w:t>
      </w:r>
      <w:r w:rsidR="00A3200A">
        <w:t>This proposed method</w:t>
      </w:r>
      <w:r w:rsidR="00A3200A" w:rsidRPr="007D1CDD">
        <w:t xml:space="preserve"> is based </w:t>
      </w:r>
      <w:r w:rsidR="0061508A">
        <w:t xml:space="preserve">k-nearest neighbor and </w:t>
      </w:r>
      <w:r w:rsidR="00A3200A" w:rsidRPr="007D1CDD">
        <w:t>indegree and outdegree, fundamental concepts in graph theory.</w:t>
      </w:r>
    </w:p>
    <w:p w:rsidR="00D04F49" w:rsidRPr="00EE36BA" w:rsidRDefault="00D04F49" w:rsidP="001603C7">
      <w:pPr>
        <w:spacing w:line="360" w:lineRule="auto"/>
        <w:jc w:val="both"/>
      </w:pPr>
    </w:p>
    <w:p w:rsidR="00D258C9" w:rsidRPr="00D04F49" w:rsidRDefault="00D04F49" w:rsidP="00FC56F3">
      <w:pPr>
        <w:spacing w:before="120" w:after="160"/>
        <w:jc w:val="both"/>
        <w:rPr>
          <w:b/>
          <w:sz w:val="28"/>
          <w:szCs w:val="28"/>
          <w:u w:val="single"/>
        </w:rPr>
      </w:pPr>
      <w:r w:rsidRPr="00D04F49">
        <w:rPr>
          <w:b/>
          <w:sz w:val="28"/>
          <w:szCs w:val="28"/>
          <w:u w:val="single"/>
        </w:rPr>
        <w:lastRenderedPageBreak/>
        <w:t>Projects</w:t>
      </w:r>
      <w:r w:rsidR="00EE36BA" w:rsidRPr="00D04F49">
        <w:rPr>
          <w:b/>
          <w:sz w:val="28"/>
          <w:szCs w:val="28"/>
          <w:u w:val="single"/>
        </w:rPr>
        <w:t>:</w:t>
      </w:r>
    </w:p>
    <w:p w:rsidR="00D4332C" w:rsidRPr="00A03BB3" w:rsidRDefault="00D4332C" w:rsidP="00DA3CC1">
      <w:pPr>
        <w:spacing w:line="360" w:lineRule="auto"/>
        <w:jc w:val="both"/>
      </w:pPr>
      <w:r w:rsidRPr="00D04F49">
        <w:rPr>
          <w:sz w:val="26"/>
          <w:szCs w:val="26"/>
        </w:rPr>
        <w:t>Title:</w:t>
      </w:r>
      <w:r>
        <w:t xml:space="preserve"> </w:t>
      </w:r>
      <w:r w:rsidR="00DA3CC1" w:rsidRPr="00EB55A3">
        <w:rPr>
          <w:b/>
        </w:rPr>
        <w:t>Discussion Forum in Atiha(SRM university product) for distance learning</w:t>
      </w:r>
    </w:p>
    <w:p w:rsidR="00D4332C" w:rsidRDefault="000219AC" w:rsidP="00D4332C">
      <w:pPr>
        <w:spacing w:line="360" w:lineRule="auto"/>
        <w:jc w:val="both"/>
      </w:pPr>
      <w:r>
        <w:t xml:space="preserve">Type: </w:t>
      </w:r>
      <w:r w:rsidRPr="00EB55A3">
        <w:t>Web Application</w:t>
      </w:r>
    </w:p>
    <w:p w:rsidR="00DA3CC1" w:rsidRDefault="00DA3CC1" w:rsidP="00D4332C">
      <w:pPr>
        <w:spacing w:line="360" w:lineRule="auto"/>
        <w:jc w:val="both"/>
      </w:pPr>
      <w:r>
        <w:t>Description:</w:t>
      </w:r>
      <w:r w:rsidR="00BD6AD5">
        <w:t xml:space="preserve"> </w:t>
      </w:r>
      <w:r>
        <w:t>Discussion forum such that easy for student to collaboration between each other and with teachers.</w:t>
      </w:r>
    </w:p>
    <w:p w:rsidR="0093477C" w:rsidRDefault="0093477C" w:rsidP="00D04F49">
      <w:pPr>
        <w:spacing w:before="120" w:line="360" w:lineRule="auto"/>
        <w:jc w:val="both"/>
        <w:rPr>
          <w:color w:val="000000"/>
        </w:rPr>
      </w:pPr>
      <w:r w:rsidRPr="00D04F49">
        <w:rPr>
          <w:color w:val="000000"/>
          <w:sz w:val="26"/>
          <w:szCs w:val="26"/>
        </w:rPr>
        <w:t>Title:</w:t>
      </w:r>
      <w:r>
        <w:rPr>
          <w:color w:val="000000"/>
        </w:rPr>
        <w:t xml:space="preserve"> </w:t>
      </w:r>
      <w:r w:rsidRPr="0008684A">
        <w:rPr>
          <w:b/>
        </w:rPr>
        <w:t>Puthiya Thalaimurai TV</w:t>
      </w:r>
    </w:p>
    <w:p w:rsidR="0093477C" w:rsidRDefault="0093477C" w:rsidP="0093477C">
      <w:pPr>
        <w:spacing w:line="360" w:lineRule="auto"/>
        <w:jc w:val="both"/>
        <w:rPr>
          <w:color w:val="000000"/>
        </w:rPr>
      </w:pPr>
      <w:r>
        <w:rPr>
          <w:color w:val="000000"/>
        </w:rPr>
        <w:t>T</w:t>
      </w:r>
      <w:r w:rsidR="000219AC">
        <w:rPr>
          <w:color w:val="000000"/>
        </w:rPr>
        <w:t>ype</w:t>
      </w:r>
      <w:r>
        <w:rPr>
          <w:color w:val="000000"/>
        </w:rPr>
        <w:t xml:space="preserve">: </w:t>
      </w:r>
      <w:r w:rsidRPr="00EB55A3">
        <w:rPr>
          <w:color w:val="000000"/>
        </w:rPr>
        <w:t>Android</w:t>
      </w:r>
      <w:r w:rsidR="000219AC" w:rsidRPr="00EB55A3">
        <w:rPr>
          <w:color w:val="000000"/>
        </w:rPr>
        <w:t xml:space="preserve"> mobile Application</w:t>
      </w:r>
    </w:p>
    <w:p w:rsidR="0093477C" w:rsidRDefault="0093477C" w:rsidP="00D4332C">
      <w:pPr>
        <w:spacing w:line="360" w:lineRule="auto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color w:val="000000"/>
        </w:rPr>
        <w:t xml:space="preserve">Description: </w:t>
      </w:r>
      <w:r w:rsidRPr="0093477C">
        <w:t>Official Puthiya Thalaimurai News Channel App</w:t>
      </w:r>
    </w:p>
    <w:p w:rsidR="0093477C" w:rsidRDefault="0093477C" w:rsidP="00D4332C">
      <w:pPr>
        <w:spacing w:line="360" w:lineRule="auto"/>
        <w:jc w:val="both"/>
        <w:rPr>
          <w:color w:val="000000"/>
        </w:rPr>
      </w:pPr>
      <w:r w:rsidRPr="0093477C">
        <w:rPr>
          <w:color w:val="000000"/>
        </w:rPr>
        <w:t>Google</w:t>
      </w:r>
      <w:r>
        <w:rPr>
          <w:color w:val="000000"/>
        </w:rPr>
        <w:t xml:space="preserve"> Play Link: </w:t>
      </w:r>
      <w:hyperlink r:id="rId8" w:history="1">
        <w:r w:rsidR="0008684A" w:rsidRPr="00DA331C">
          <w:rPr>
            <w:rStyle w:val="Hyperlink"/>
          </w:rPr>
          <w:t>https://play.google.com/store/apps/details?id=com.nua.puthiyathalaimuraiui</w:t>
        </w:r>
      </w:hyperlink>
    </w:p>
    <w:p w:rsidR="0008684A" w:rsidRDefault="0008684A" w:rsidP="0008684A">
      <w:pPr>
        <w:spacing w:before="120" w:line="360" w:lineRule="auto"/>
        <w:jc w:val="both"/>
        <w:rPr>
          <w:color w:val="000000"/>
        </w:rPr>
      </w:pPr>
      <w:r w:rsidRPr="00D04F49">
        <w:rPr>
          <w:color w:val="000000"/>
          <w:sz w:val="26"/>
          <w:szCs w:val="26"/>
        </w:rPr>
        <w:t>Title:</w:t>
      </w:r>
      <w:r>
        <w:rPr>
          <w:color w:val="000000"/>
        </w:rPr>
        <w:t xml:space="preserve"> </w:t>
      </w:r>
      <w:r w:rsidRPr="00EB55A3">
        <w:rPr>
          <w:b/>
          <w:color w:val="333333"/>
        </w:rPr>
        <w:t>P</w:t>
      </w:r>
      <w:r>
        <w:rPr>
          <w:b/>
          <w:color w:val="333333"/>
        </w:rPr>
        <w:t>T Indru</w:t>
      </w:r>
    </w:p>
    <w:p w:rsidR="0008684A" w:rsidRDefault="0008684A" w:rsidP="0008684A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Type: </w:t>
      </w:r>
      <w:r w:rsidRPr="00EB55A3">
        <w:rPr>
          <w:color w:val="000000"/>
        </w:rPr>
        <w:t>Android mobile Application</w:t>
      </w:r>
    </w:p>
    <w:p w:rsidR="0008684A" w:rsidRPr="0008684A" w:rsidRDefault="0008684A" w:rsidP="0008684A">
      <w:pPr>
        <w:spacing w:line="360" w:lineRule="auto"/>
        <w:jc w:val="both"/>
        <w:rPr>
          <w:sz w:val="21"/>
          <w:szCs w:val="21"/>
        </w:rPr>
      </w:pPr>
      <w:r>
        <w:rPr>
          <w:color w:val="000000"/>
        </w:rPr>
        <w:t xml:space="preserve">Description: </w:t>
      </w:r>
      <w:r w:rsidRPr="0008684A">
        <w:rPr>
          <w:rStyle w:val="Emphasis"/>
          <w:bCs/>
          <w:i w:val="0"/>
          <w:iCs w:val="0"/>
          <w:shd w:val="clear" w:color="auto" w:fill="FFFFFF"/>
        </w:rPr>
        <w:t>PTIndru</w:t>
      </w:r>
      <w:r w:rsidRPr="0008684A">
        <w:rPr>
          <w:rStyle w:val="apple-converted-space"/>
          <w:shd w:val="clear" w:color="auto" w:fill="FFFFFF"/>
        </w:rPr>
        <w:t> </w:t>
      </w:r>
      <w:r w:rsidRPr="0008684A">
        <w:rPr>
          <w:shd w:val="clear" w:color="auto" w:fill="FFFFFF"/>
        </w:rPr>
        <w:t>is the first Smart Paper from the house of Puthiyathalaimurai to enable digital users to be updated with the latest online news via audio, video and text</w:t>
      </w:r>
      <w:r>
        <w:rPr>
          <w:shd w:val="clear" w:color="auto" w:fill="FFFFFF"/>
        </w:rPr>
        <w:t>.</w:t>
      </w:r>
    </w:p>
    <w:p w:rsidR="0008684A" w:rsidRDefault="0008684A" w:rsidP="00D4332C">
      <w:pPr>
        <w:spacing w:line="360" w:lineRule="auto"/>
        <w:jc w:val="both"/>
        <w:rPr>
          <w:color w:val="000000"/>
        </w:rPr>
      </w:pPr>
      <w:r w:rsidRPr="0093477C">
        <w:rPr>
          <w:color w:val="000000"/>
        </w:rPr>
        <w:t>Google</w:t>
      </w:r>
      <w:r>
        <w:rPr>
          <w:color w:val="000000"/>
        </w:rPr>
        <w:t xml:space="preserve"> Play Link: </w:t>
      </w:r>
      <w:hyperlink r:id="rId9" w:history="1">
        <w:r w:rsidRPr="00DA331C">
          <w:rPr>
            <w:rStyle w:val="Hyperlink"/>
          </w:rPr>
          <w:t>https://play.google.com/store/apps/details?id=com.nua.ptindru&amp;hl=en</w:t>
        </w:r>
      </w:hyperlink>
    </w:p>
    <w:p w:rsidR="00EE36BA" w:rsidRPr="00A03BB3" w:rsidRDefault="00EA38E4" w:rsidP="00D04F49">
      <w:pPr>
        <w:spacing w:before="160" w:line="360" w:lineRule="auto"/>
        <w:jc w:val="both"/>
      </w:pPr>
      <w:r w:rsidRPr="00D04F49">
        <w:rPr>
          <w:sz w:val="26"/>
          <w:szCs w:val="26"/>
        </w:rPr>
        <w:t>Title</w:t>
      </w:r>
      <w:r w:rsidR="001B7BB2">
        <w:t>:</w:t>
      </w:r>
      <w:r w:rsidR="00FC56F3">
        <w:t xml:space="preserve"> </w:t>
      </w:r>
      <w:r w:rsidR="00F405F9" w:rsidRPr="00EB55A3">
        <w:rPr>
          <w:b/>
        </w:rPr>
        <w:t>Multiple Windows in Android Phone</w:t>
      </w:r>
    </w:p>
    <w:p w:rsidR="00EA38E4" w:rsidRPr="00A03BB3" w:rsidRDefault="00D04F49" w:rsidP="001603C7">
      <w:pPr>
        <w:spacing w:line="360" w:lineRule="auto"/>
        <w:jc w:val="both"/>
      </w:pPr>
      <w:r>
        <w:t>Type</w:t>
      </w:r>
      <w:r w:rsidR="00F405F9">
        <w:t>:</w:t>
      </w:r>
      <w:r w:rsidR="000E7825">
        <w:t xml:space="preserve"> </w:t>
      </w:r>
      <w:r w:rsidR="00F405F9" w:rsidRPr="00EB55A3">
        <w:t>Android Framework</w:t>
      </w:r>
      <w:r w:rsidR="00F405F9">
        <w:t xml:space="preserve"> </w:t>
      </w:r>
    </w:p>
    <w:p w:rsidR="00E10832" w:rsidRDefault="00EA38E4" w:rsidP="001603C7">
      <w:pPr>
        <w:spacing w:after="160" w:line="360" w:lineRule="auto"/>
        <w:jc w:val="both"/>
      </w:pPr>
      <w:r w:rsidRPr="00A03BB3">
        <w:t>Description</w:t>
      </w:r>
      <w:r w:rsidR="001B7BB2">
        <w:t>:</w:t>
      </w:r>
      <w:r w:rsidR="000E7825">
        <w:t xml:space="preserve"> </w:t>
      </w:r>
      <w:r w:rsidR="00F405F9">
        <w:t>Customize android framework such that user can see multiple window at same time and user can focus particular app with sing</w:t>
      </w:r>
      <w:r w:rsidR="00EB55A3">
        <w:t xml:space="preserve">le tap to that particular app. </w:t>
      </w:r>
    </w:p>
    <w:p w:rsidR="002E47BB" w:rsidRPr="00FC56F3" w:rsidRDefault="002E47BB" w:rsidP="00615705">
      <w:pPr>
        <w:spacing w:before="120" w:line="360" w:lineRule="auto"/>
        <w:jc w:val="both"/>
        <w:rPr>
          <w:color w:val="000000"/>
        </w:rPr>
      </w:pPr>
      <w:r w:rsidRPr="00065A84">
        <w:rPr>
          <w:b/>
          <w:sz w:val="28"/>
          <w:szCs w:val="28"/>
        </w:rPr>
        <w:t xml:space="preserve">Extra Curricular Activities:                                                           </w:t>
      </w:r>
    </w:p>
    <w:p w:rsidR="00DB255D" w:rsidRPr="0005706F" w:rsidRDefault="0005706F" w:rsidP="00FD3C1F">
      <w:pPr>
        <w:numPr>
          <w:ilvl w:val="0"/>
          <w:numId w:val="33"/>
        </w:numPr>
        <w:tabs>
          <w:tab w:val="clear" w:pos="360"/>
          <w:tab w:val="num" w:pos="284"/>
        </w:tabs>
        <w:spacing w:line="360" w:lineRule="auto"/>
        <w:rPr>
          <w:color w:val="000000"/>
        </w:rPr>
      </w:pPr>
      <w:r>
        <w:rPr>
          <w:color w:val="000000"/>
        </w:rPr>
        <w:t xml:space="preserve">Qualified </w:t>
      </w:r>
      <w:r w:rsidRPr="00D31493">
        <w:rPr>
          <w:color w:val="000000"/>
        </w:rPr>
        <w:t>GATE exam with 98.7</w:t>
      </w:r>
      <w:r>
        <w:rPr>
          <w:color w:val="000000"/>
        </w:rPr>
        <w:t xml:space="preserve"> percentile.</w:t>
      </w:r>
    </w:p>
    <w:p w:rsidR="00D04F49" w:rsidRPr="00D04F49" w:rsidRDefault="0005706F" w:rsidP="00D04F49">
      <w:pPr>
        <w:numPr>
          <w:ilvl w:val="0"/>
          <w:numId w:val="33"/>
        </w:numPr>
        <w:tabs>
          <w:tab w:val="clear" w:pos="360"/>
          <w:tab w:val="num" w:pos="284"/>
        </w:tabs>
        <w:spacing w:line="360" w:lineRule="auto"/>
        <w:rPr>
          <w:rStyle w:val="Strong"/>
          <w:b w:val="0"/>
          <w:bCs w:val="0"/>
          <w:color w:val="000000"/>
        </w:rPr>
      </w:pPr>
      <w:r>
        <w:rPr>
          <w:color w:val="000000"/>
        </w:rPr>
        <w:t>Organize event</w:t>
      </w:r>
      <w:r w:rsidR="004A3692" w:rsidRPr="00731F60">
        <w:rPr>
          <w:color w:val="000000"/>
        </w:rPr>
        <w:t xml:space="preserve"> in UTKANSH 2013</w:t>
      </w:r>
      <w:r>
        <w:rPr>
          <w:color w:val="000000"/>
        </w:rPr>
        <w:t>.</w:t>
      </w:r>
    </w:p>
    <w:p w:rsidR="006E66FE" w:rsidRPr="00065A84" w:rsidRDefault="006E66FE" w:rsidP="006B4B21">
      <w:pPr>
        <w:spacing w:before="120" w:after="160"/>
        <w:rPr>
          <w:rStyle w:val="Strong"/>
          <w:sz w:val="28"/>
          <w:szCs w:val="28"/>
        </w:rPr>
      </w:pPr>
      <w:r w:rsidRPr="00065A84">
        <w:rPr>
          <w:rStyle w:val="Strong"/>
          <w:sz w:val="28"/>
          <w:szCs w:val="28"/>
        </w:rPr>
        <w:t xml:space="preserve">Interest and Hobbies:                                                           </w:t>
      </w:r>
    </w:p>
    <w:p w:rsidR="004A3692" w:rsidRPr="00CA56C1" w:rsidRDefault="004A3692" w:rsidP="00CA56C1">
      <w:pPr>
        <w:numPr>
          <w:ilvl w:val="0"/>
          <w:numId w:val="33"/>
        </w:numPr>
        <w:tabs>
          <w:tab w:val="clear" w:pos="360"/>
          <w:tab w:val="num" w:pos="284"/>
          <w:tab w:val="left" w:pos="720"/>
        </w:tabs>
        <w:spacing w:line="276" w:lineRule="auto"/>
        <w:jc w:val="both"/>
      </w:pPr>
      <w:r>
        <w:t>Play</w:t>
      </w:r>
      <w:r w:rsidR="002E47BB">
        <w:t xml:space="preserve"> Table Tennis</w:t>
      </w:r>
    </w:p>
    <w:p w:rsidR="00D4332C" w:rsidRDefault="00F23A49" w:rsidP="00D4332C">
      <w:pPr>
        <w:numPr>
          <w:ilvl w:val="0"/>
          <w:numId w:val="33"/>
        </w:numPr>
        <w:tabs>
          <w:tab w:val="clear" w:pos="360"/>
          <w:tab w:val="num" w:pos="284"/>
        </w:tabs>
        <w:spacing w:line="276" w:lineRule="auto"/>
        <w:rPr>
          <w:color w:val="000000"/>
        </w:rPr>
      </w:pPr>
      <w:r>
        <w:rPr>
          <w:color w:val="000000"/>
        </w:rPr>
        <w:t>Traveling</w:t>
      </w:r>
    </w:p>
    <w:p w:rsidR="00D04F49" w:rsidRPr="00D4332C" w:rsidRDefault="00D04F49" w:rsidP="00010CBC">
      <w:pPr>
        <w:spacing w:line="276" w:lineRule="auto"/>
        <w:rPr>
          <w:color w:val="000000"/>
        </w:rPr>
      </w:pPr>
    </w:p>
    <w:p w:rsidR="00FC56F3" w:rsidRDefault="007E4680" w:rsidP="00D4332C">
      <w:pPr>
        <w:spacing w:before="120" w:after="160"/>
        <w:rPr>
          <w:b/>
          <w:sz w:val="28"/>
          <w:szCs w:val="28"/>
        </w:rPr>
      </w:pPr>
      <w:r w:rsidRPr="00065A84">
        <w:rPr>
          <w:b/>
          <w:sz w:val="28"/>
          <w:szCs w:val="28"/>
        </w:rPr>
        <w:t xml:space="preserve">Declaration:                                                           </w:t>
      </w:r>
    </w:p>
    <w:p w:rsidR="00433E85" w:rsidRPr="00FC56F3" w:rsidRDefault="006E66FE" w:rsidP="00FC56F3">
      <w:pPr>
        <w:spacing w:after="160"/>
        <w:rPr>
          <w:b/>
          <w:sz w:val="28"/>
          <w:szCs w:val="28"/>
        </w:rPr>
      </w:pPr>
      <w:r w:rsidRPr="006A7E10">
        <w:t>I</w:t>
      </w:r>
      <w:r w:rsidR="00FC56F3">
        <w:t xml:space="preserve"> </w:t>
      </w:r>
      <w:r w:rsidRPr="006A7E10">
        <w:t>here</w:t>
      </w:r>
      <w:r w:rsidR="00FC56F3">
        <w:t xml:space="preserve"> </w:t>
      </w:r>
      <w:r w:rsidRPr="006A7E10">
        <w:t xml:space="preserve">by declare that the information mentioned above </w:t>
      </w:r>
      <w:r w:rsidR="00FD3C1F">
        <w:t>is true to the best of my knowledge and I bearing</w:t>
      </w:r>
      <w:r w:rsidRPr="005A3740">
        <w:t xml:space="preserve"> the responsibility for the correctness of the above-mentioned particulars</w:t>
      </w:r>
      <w:r w:rsidR="00D37BBB">
        <w:t>.</w:t>
      </w:r>
    </w:p>
    <w:p w:rsidR="008743BD" w:rsidRPr="00FD3C1F" w:rsidRDefault="008743BD" w:rsidP="00CA56C1">
      <w:pPr>
        <w:spacing w:after="240"/>
        <w:rPr>
          <w:b/>
        </w:rPr>
      </w:pPr>
      <w:r w:rsidRPr="00FD3C1F">
        <w:t>Date</w:t>
      </w:r>
      <w:r w:rsidR="007736E8" w:rsidRPr="00FD3C1F">
        <w:rPr>
          <w:b/>
        </w:rPr>
        <w:t xml:space="preserve">: </w:t>
      </w:r>
      <w:r w:rsidR="007736E8" w:rsidRPr="00FD3C1F">
        <w:rPr>
          <w:b/>
        </w:rPr>
        <w:tab/>
      </w:r>
      <w:r w:rsidR="007736E8" w:rsidRPr="00FD3C1F">
        <w:rPr>
          <w:b/>
        </w:rPr>
        <w:tab/>
      </w:r>
      <w:r w:rsidR="007736E8" w:rsidRPr="00FD3C1F">
        <w:rPr>
          <w:b/>
        </w:rPr>
        <w:tab/>
      </w:r>
      <w:r w:rsidRPr="00FD3C1F">
        <w:tab/>
      </w:r>
      <w:r w:rsidRPr="00FD3C1F">
        <w:tab/>
      </w:r>
      <w:r w:rsidRPr="00FD3C1F">
        <w:tab/>
      </w:r>
      <w:r w:rsidRPr="00FD3C1F">
        <w:tab/>
      </w:r>
      <w:r w:rsidRPr="00FD3C1F">
        <w:tab/>
      </w:r>
      <w:r w:rsidR="00FD3C1F">
        <w:tab/>
      </w:r>
      <w:r w:rsidR="00FD3C1F">
        <w:tab/>
      </w:r>
      <w:r w:rsidR="00B43B61" w:rsidRPr="00FD3C1F">
        <w:t>[Bhupesh</w:t>
      </w:r>
      <w:r w:rsidRPr="00FD3C1F">
        <w:t>]</w:t>
      </w:r>
    </w:p>
    <w:p w:rsidR="00315D7D" w:rsidRPr="00FD3C1F" w:rsidRDefault="008743BD" w:rsidP="00FD3C1F">
      <w:pPr>
        <w:pBdr>
          <w:bottom w:val="single" w:sz="6" w:space="0" w:color="auto"/>
        </w:pBdr>
      </w:pPr>
      <w:r w:rsidRPr="00FD3C1F">
        <w:t xml:space="preserve">Place: </w:t>
      </w:r>
    </w:p>
    <w:sectPr w:rsidR="00315D7D" w:rsidRPr="00FD3C1F" w:rsidSect="00065A84">
      <w:headerReference w:type="default" r:id="rId10"/>
      <w:footerReference w:type="default" r:id="rId11"/>
      <w:pgSz w:w="12240" w:h="15840"/>
      <w:pgMar w:top="900" w:right="900" w:bottom="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F5A" w:rsidRDefault="003B7F5A">
      <w:r>
        <w:separator/>
      </w:r>
    </w:p>
  </w:endnote>
  <w:endnote w:type="continuationSeparator" w:id="1">
    <w:p w:rsidR="003B7F5A" w:rsidRDefault="003B7F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8E4" w:rsidRDefault="002C5BE2">
    <w:pPr>
      <w:pStyle w:val="Footer"/>
      <w:jc w:val="center"/>
    </w:pPr>
    <w:r>
      <w:fldChar w:fldCharType="begin"/>
    </w:r>
    <w:r w:rsidR="00D06AD3">
      <w:instrText xml:space="preserve"> PAGE   \* MERGEFORMAT </w:instrText>
    </w:r>
    <w:r>
      <w:fldChar w:fldCharType="separate"/>
    </w:r>
    <w:r w:rsidR="00EF273D">
      <w:rPr>
        <w:noProof/>
      </w:rPr>
      <w:t>1</w:t>
    </w:r>
    <w:r>
      <w:rPr>
        <w:noProof/>
      </w:rPr>
      <w:fldChar w:fldCharType="end"/>
    </w:r>
  </w:p>
  <w:p w:rsidR="00EA38E4" w:rsidRDefault="00EA38E4" w:rsidP="008A0005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F5A" w:rsidRDefault="003B7F5A">
      <w:r>
        <w:separator/>
      </w:r>
    </w:p>
  </w:footnote>
  <w:footnote w:type="continuationSeparator" w:id="1">
    <w:p w:rsidR="003B7F5A" w:rsidRDefault="003B7F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8E4" w:rsidRDefault="00EA38E4">
    <w:pPr>
      <w:pStyle w:val="Header"/>
      <w:jc w:val="right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C4668"/>
    <w:multiLevelType w:val="multilevel"/>
    <w:tmpl w:val="CB0E5084"/>
    <w:lvl w:ilvl="0">
      <w:start w:val="1"/>
      <w:numFmt w:val="bullet"/>
      <w:lvlText w:val="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030"/>
        </w:tabs>
        <w:ind w:left="30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50"/>
        </w:tabs>
        <w:ind w:left="37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470"/>
        </w:tabs>
        <w:ind w:left="44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190"/>
        </w:tabs>
        <w:ind w:left="51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10"/>
        </w:tabs>
        <w:ind w:left="59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30"/>
        </w:tabs>
        <w:ind w:left="66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50"/>
        </w:tabs>
        <w:ind w:left="73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070"/>
        </w:tabs>
        <w:ind w:left="8070" w:hanging="360"/>
      </w:pPr>
      <w:rPr>
        <w:rFonts w:ascii="Wingdings" w:hAnsi="Wingdings" w:hint="default"/>
      </w:rPr>
    </w:lvl>
  </w:abstractNum>
  <w:abstractNum w:abstractNumId="1">
    <w:nsid w:val="04E9065C"/>
    <w:multiLevelType w:val="hybridMultilevel"/>
    <w:tmpl w:val="46EC52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A51B02"/>
    <w:multiLevelType w:val="multilevel"/>
    <w:tmpl w:val="9438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B70EA"/>
    <w:multiLevelType w:val="hybridMultilevel"/>
    <w:tmpl w:val="FEC42A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17103D"/>
    <w:multiLevelType w:val="hybridMultilevel"/>
    <w:tmpl w:val="30C20C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043D69"/>
    <w:multiLevelType w:val="multilevel"/>
    <w:tmpl w:val="46EC5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D31830"/>
    <w:multiLevelType w:val="hybridMultilevel"/>
    <w:tmpl w:val="2820CC4A"/>
    <w:lvl w:ilvl="0" w:tplc="BED20A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9A38D9"/>
    <w:multiLevelType w:val="hybridMultilevel"/>
    <w:tmpl w:val="3A68340C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8">
    <w:nsid w:val="19797B93"/>
    <w:multiLevelType w:val="hybridMultilevel"/>
    <w:tmpl w:val="F62CAC78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9">
    <w:nsid w:val="1A3C1B40"/>
    <w:multiLevelType w:val="hybridMultilevel"/>
    <w:tmpl w:val="1E201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57175C"/>
    <w:multiLevelType w:val="hybridMultilevel"/>
    <w:tmpl w:val="0148829E"/>
    <w:lvl w:ilvl="0" w:tplc="04090001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11">
    <w:nsid w:val="1BBD58F1"/>
    <w:multiLevelType w:val="multilevel"/>
    <w:tmpl w:val="CE449DE6"/>
    <w:lvl w:ilvl="0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030"/>
        </w:tabs>
        <w:ind w:left="30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50"/>
        </w:tabs>
        <w:ind w:left="37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470"/>
        </w:tabs>
        <w:ind w:left="44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190"/>
        </w:tabs>
        <w:ind w:left="51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10"/>
        </w:tabs>
        <w:ind w:left="59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30"/>
        </w:tabs>
        <w:ind w:left="66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50"/>
        </w:tabs>
        <w:ind w:left="73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070"/>
        </w:tabs>
        <w:ind w:left="8070" w:hanging="360"/>
      </w:pPr>
      <w:rPr>
        <w:rFonts w:ascii="Wingdings" w:hAnsi="Wingdings" w:hint="default"/>
      </w:rPr>
    </w:lvl>
  </w:abstractNum>
  <w:abstractNum w:abstractNumId="12">
    <w:nsid w:val="1D8D6837"/>
    <w:multiLevelType w:val="hybridMultilevel"/>
    <w:tmpl w:val="ADBA34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FE1FFD"/>
    <w:multiLevelType w:val="hybridMultilevel"/>
    <w:tmpl w:val="2EC6F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134CD9"/>
    <w:multiLevelType w:val="hybridMultilevel"/>
    <w:tmpl w:val="C93A70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1D2A8C"/>
    <w:multiLevelType w:val="hybridMultilevel"/>
    <w:tmpl w:val="F6C0EA9A"/>
    <w:lvl w:ilvl="0" w:tplc="CCA2E4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230912"/>
    <w:multiLevelType w:val="hybridMultilevel"/>
    <w:tmpl w:val="2D8000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30E5537"/>
    <w:multiLevelType w:val="hybridMultilevel"/>
    <w:tmpl w:val="D828323A"/>
    <w:lvl w:ilvl="0" w:tplc="04090001">
      <w:start w:val="1"/>
      <w:numFmt w:val="bullet"/>
      <w:lvlText w:val=""/>
      <w:lvlJc w:val="left"/>
      <w:pPr>
        <w:tabs>
          <w:tab w:val="num" w:pos="2000"/>
        </w:tabs>
        <w:ind w:left="200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40"/>
        </w:tabs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60"/>
        </w:tabs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80"/>
        </w:tabs>
        <w:ind w:left="4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00"/>
        </w:tabs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20"/>
        </w:tabs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40"/>
        </w:tabs>
        <w:ind w:left="7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60"/>
        </w:tabs>
        <w:ind w:left="7760" w:hanging="360"/>
      </w:pPr>
      <w:rPr>
        <w:rFonts w:ascii="Wingdings" w:hAnsi="Wingdings" w:hint="default"/>
      </w:rPr>
    </w:lvl>
  </w:abstractNum>
  <w:abstractNum w:abstractNumId="18">
    <w:nsid w:val="34D80FE7"/>
    <w:multiLevelType w:val="hybridMultilevel"/>
    <w:tmpl w:val="66D44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8E38AA"/>
    <w:multiLevelType w:val="hybridMultilevel"/>
    <w:tmpl w:val="3D3690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A07B4C"/>
    <w:multiLevelType w:val="hybridMultilevel"/>
    <w:tmpl w:val="8D8EF98C"/>
    <w:lvl w:ilvl="0" w:tplc="CCA2E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ED54AE"/>
    <w:multiLevelType w:val="hybridMultilevel"/>
    <w:tmpl w:val="E34433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5462E9"/>
    <w:multiLevelType w:val="hybridMultilevel"/>
    <w:tmpl w:val="A748E5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9D3306"/>
    <w:multiLevelType w:val="hybridMultilevel"/>
    <w:tmpl w:val="DB5E61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F9D2A55"/>
    <w:multiLevelType w:val="hybridMultilevel"/>
    <w:tmpl w:val="9478481A"/>
    <w:lvl w:ilvl="0" w:tplc="04090005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30"/>
        </w:tabs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50"/>
        </w:tabs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70"/>
        </w:tabs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90"/>
        </w:tabs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10"/>
        </w:tabs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30"/>
        </w:tabs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50"/>
        </w:tabs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70"/>
        </w:tabs>
        <w:ind w:left="8070" w:hanging="360"/>
      </w:pPr>
      <w:rPr>
        <w:rFonts w:ascii="Wingdings" w:hAnsi="Wingdings" w:hint="default"/>
      </w:rPr>
    </w:lvl>
  </w:abstractNum>
  <w:abstractNum w:abstractNumId="25">
    <w:nsid w:val="432A6909"/>
    <w:multiLevelType w:val="hybridMultilevel"/>
    <w:tmpl w:val="732A6E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6E3425"/>
    <w:multiLevelType w:val="hybridMultilevel"/>
    <w:tmpl w:val="CA2CAD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77C13D0"/>
    <w:multiLevelType w:val="hybridMultilevel"/>
    <w:tmpl w:val="98D257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786E06"/>
    <w:multiLevelType w:val="hybridMultilevel"/>
    <w:tmpl w:val="0EB8F898"/>
    <w:lvl w:ilvl="0" w:tplc="04090003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2EFA734E">
      <w:start w:val="1"/>
      <w:numFmt w:val="bullet"/>
      <w:lvlText w:val="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29">
    <w:nsid w:val="4D5C7EEB"/>
    <w:multiLevelType w:val="hybridMultilevel"/>
    <w:tmpl w:val="090ED2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6D0244"/>
    <w:multiLevelType w:val="hybridMultilevel"/>
    <w:tmpl w:val="180AA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0E52F6"/>
    <w:multiLevelType w:val="hybridMultilevel"/>
    <w:tmpl w:val="CE449DE6"/>
    <w:lvl w:ilvl="0" w:tplc="04090001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30"/>
        </w:tabs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50"/>
        </w:tabs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70"/>
        </w:tabs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90"/>
        </w:tabs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10"/>
        </w:tabs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30"/>
        </w:tabs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50"/>
        </w:tabs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70"/>
        </w:tabs>
        <w:ind w:left="8070" w:hanging="360"/>
      </w:pPr>
      <w:rPr>
        <w:rFonts w:ascii="Wingdings" w:hAnsi="Wingdings" w:hint="default"/>
      </w:rPr>
    </w:lvl>
  </w:abstractNum>
  <w:abstractNum w:abstractNumId="32">
    <w:nsid w:val="53A63F93"/>
    <w:multiLevelType w:val="hybridMultilevel"/>
    <w:tmpl w:val="71040298"/>
    <w:lvl w:ilvl="0" w:tplc="04090001">
      <w:start w:val="1"/>
      <w:numFmt w:val="bullet"/>
      <w:lvlText w:val=""/>
      <w:lvlJc w:val="left"/>
      <w:pPr>
        <w:tabs>
          <w:tab w:val="num" w:pos="2000"/>
        </w:tabs>
        <w:ind w:left="2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40"/>
        </w:tabs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60"/>
        </w:tabs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80"/>
        </w:tabs>
        <w:ind w:left="4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00"/>
        </w:tabs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20"/>
        </w:tabs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40"/>
        </w:tabs>
        <w:ind w:left="7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60"/>
        </w:tabs>
        <w:ind w:left="7760" w:hanging="360"/>
      </w:pPr>
      <w:rPr>
        <w:rFonts w:ascii="Wingdings" w:hAnsi="Wingdings" w:hint="default"/>
      </w:rPr>
    </w:lvl>
  </w:abstractNum>
  <w:abstractNum w:abstractNumId="33">
    <w:nsid w:val="53DB3F9E"/>
    <w:multiLevelType w:val="hybridMultilevel"/>
    <w:tmpl w:val="B94085B2"/>
    <w:lvl w:ilvl="0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4">
    <w:nsid w:val="5ABB00B3"/>
    <w:multiLevelType w:val="hybridMultilevel"/>
    <w:tmpl w:val="1DA80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1F53A2C"/>
    <w:multiLevelType w:val="hybridMultilevel"/>
    <w:tmpl w:val="CB0E5084"/>
    <w:lvl w:ilvl="0" w:tplc="04090009">
      <w:start w:val="1"/>
      <w:numFmt w:val="bullet"/>
      <w:lvlText w:val="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30"/>
        </w:tabs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50"/>
        </w:tabs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70"/>
        </w:tabs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90"/>
        </w:tabs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10"/>
        </w:tabs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30"/>
        </w:tabs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50"/>
        </w:tabs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70"/>
        </w:tabs>
        <w:ind w:left="8070" w:hanging="360"/>
      </w:pPr>
      <w:rPr>
        <w:rFonts w:ascii="Wingdings" w:hAnsi="Wingdings" w:hint="default"/>
      </w:rPr>
    </w:lvl>
  </w:abstractNum>
  <w:abstractNum w:abstractNumId="36">
    <w:nsid w:val="62CB46AD"/>
    <w:multiLevelType w:val="hybridMultilevel"/>
    <w:tmpl w:val="48F2D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F9333B"/>
    <w:multiLevelType w:val="hybridMultilevel"/>
    <w:tmpl w:val="CEB8E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F6200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2C5E3E"/>
    <w:multiLevelType w:val="multilevel"/>
    <w:tmpl w:val="71040298"/>
    <w:lvl w:ilvl="0">
      <w:start w:val="1"/>
      <w:numFmt w:val="bullet"/>
      <w:lvlText w:val=""/>
      <w:lvlJc w:val="left"/>
      <w:pPr>
        <w:tabs>
          <w:tab w:val="num" w:pos="2000"/>
        </w:tabs>
        <w:ind w:left="20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440"/>
        </w:tabs>
        <w:ind w:left="3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160"/>
        </w:tabs>
        <w:ind w:left="4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880"/>
        </w:tabs>
        <w:ind w:left="4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600"/>
        </w:tabs>
        <w:ind w:left="5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20"/>
        </w:tabs>
        <w:ind w:left="6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40"/>
        </w:tabs>
        <w:ind w:left="7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760"/>
        </w:tabs>
        <w:ind w:left="7760" w:hanging="360"/>
      </w:pPr>
      <w:rPr>
        <w:rFonts w:ascii="Wingdings" w:hAnsi="Wingdings" w:hint="default"/>
      </w:rPr>
    </w:lvl>
  </w:abstractNum>
  <w:abstractNum w:abstractNumId="39">
    <w:nsid w:val="70DC73B0"/>
    <w:multiLevelType w:val="hybridMultilevel"/>
    <w:tmpl w:val="36AAA3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435783"/>
    <w:multiLevelType w:val="hybridMultilevel"/>
    <w:tmpl w:val="1020F26E"/>
    <w:lvl w:ilvl="0" w:tplc="04090005">
      <w:start w:val="1"/>
      <w:numFmt w:val="bullet"/>
      <w:lvlText w:val="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1">
    <w:nsid w:val="772E6613"/>
    <w:multiLevelType w:val="hybridMultilevel"/>
    <w:tmpl w:val="69CACF5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1"/>
  </w:num>
  <w:num w:numId="3">
    <w:abstractNumId w:val="3"/>
  </w:num>
  <w:num w:numId="4">
    <w:abstractNumId w:val="34"/>
  </w:num>
  <w:num w:numId="5">
    <w:abstractNumId w:val="8"/>
  </w:num>
  <w:num w:numId="6">
    <w:abstractNumId w:val="11"/>
  </w:num>
  <w:num w:numId="7">
    <w:abstractNumId w:val="35"/>
  </w:num>
  <w:num w:numId="8">
    <w:abstractNumId w:val="18"/>
  </w:num>
  <w:num w:numId="9">
    <w:abstractNumId w:val="9"/>
  </w:num>
  <w:num w:numId="10">
    <w:abstractNumId w:val="0"/>
  </w:num>
  <w:num w:numId="11">
    <w:abstractNumId w:val="24"/>
  </w:num>
  <w:num w:numId="12">
    <w:abstractNumId w:val="1"/>
  </w:num>
  <w:num w:numId="13">
    <w:abstractNumId w:val="32"/>
  </w:num>
  <w:num w:numId="14">
    <w:abstractNumId w:val="38"/>
  </w:num>
  <w:num w:numId="15">
    <w:abstractNumId w:val="17"/>
  </w:num>
  <w:num w:numId="16">
    <w:abstractNumId w:val="23"/>
  </w:num>
  <w:num w:numId="17">
    <w:abstractNumId w:val="12"/>
  </w:num>
  <w:num w:numId="18">
    <w:abstractNumId w:val="41"/>
  </w:num>
  <w:num w:numId="19">
    <w:abstractNumId w:val="33"/>
  </w:num>
  <w:num w:numId="20">
    <w:abstractNumId w:val="5"/>
  </w:num>
  <w:num w:numId="21">
    <w:abstractNumId w:val="14"/>
  </w:num>
  <w:num w:numId="22">
    <w:abstractNumId w:val="21"/>
  </w:num>
  <w:num w:numId="23">
    <w:abstractNumId w:val="7"/>
  </w:num>
  <w:num w:numId="24">
    <w:abstractNumId w:val="2"/>
  </w:num>
  <w:num w:numId="25">
    <w:abstractNumId w:val="39"/>
  </w:num>
  <w:num w:numId="26">
    <w:abstractNumId w:val="29"/>
  </w:num>
  <w:num w:numId="27">
    <w:abstractNumId w:val="26"/>
  </w:num>
  <w:num w:numId="28">
    <w:abstractNumId w:val="28"/>
  </w:num>
  <w:num w:numId="29">
    <w:abstractNumId w:val="36"/>
  </w:num>
  <w:num w:numId="30">
    <w:abstractNumId w:val="22"/>
  </w:num>
  <w:num w:numId="31">
    <w:abstractNumId w:val="30"/>
  </w:num>
  <w:num w:numId="32">
    <w:abstractNumId w:val="6"/>
  </w:num>
  <w:num w:numId="33">
    <w:abstractNumId w:val="15"/>
  </w:num>
  <w:num w:numId="34">
    <w:abstractNumId w:val="3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4"/>
  </w:num>
  <w:num w:numId="37">
    <w:abstractNumId w:val="27"/>
  </w:num>
  <w:num w:numId="38">
    <w:abstractNumId w:val="25"/>
  </w:num>
  <w:num w:numId="39">
    <w:abstractNumId w:val="19"/>
  </w:num>
  <w:num w:numId="40">
    <w:abstractNumId w:val="40"/>
  </w:num>
  <w:num w:numId="41">
    <w:abstractNumId w:val="13"/>
  </w:num>
  <w:num w:numId="4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stylePaneFormatFilter w:val="3F01"/>
  <w:defaultTabStop w:val="720"/>
  <w:noPunctuationKerning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F0174"/>
    <w:rsid w:val="00001A1B"/>
    <w:rsid w:val="00010CBC"/>
    <w:rsid w:val="00016DE4"/>
    <w:rsid w:val="0002093D"/>
    <w:rsid w:val="00020A3F"/>
    <w:rsid w:val="000219AC"/>
    <w:rsid w:val="000245D2"/>
    <w:rsid w:val="000369D4"/>
    <w:rsid w:val="0004481B"/>
    <w:rsid w:val="0005706F"/>
    <w:rsid w:val="00065A84"/>
    <w:rsid w:val="0008684A"/>
    <w:rsid w:val="00092BCB"/>
    <w:rsid w:val="00093B46"/>
    <w:rsid w:val="00096061"/>
    <w:rsid w:val="000A18DA"/>
    <w:rsid w:val="000B4E3A"/>
    <w:rsid w:val="000B5D9D"/>
    <w:rsid w:val="000E0C96"/>
    <w:rsid w:val="000E35E7"/>
    <w:rsid w:val="000E7825"/>
    <w:rsid w:val="000F37BD"/>
    <w:rsid w:val="00132758"/>
    <w:rsid w:val="0013383B"/>
    <w:rsid w:val="00135E69"/>
    <w:rsid w:val="001603C7"/>
    <w:rsid w:val="00175672"/>
    <w:rsid w:val="00180A73"/>
    <w:rsid w:val="001A7A69"/>
    <w:rsid w:val="001B7BB2"/>
    <w:rsid w:val="00204D32"/>
    <w:rsid w:val="0021052C"/>
    <w:rsid w:val="00211AB6"/>
    <w:rsid w:val="00213255"/>
    <w:rsid w:val="00214C0D"/>
    <w:rsid w:val="002172E3"/>
    <w:rsid w:val="00236675"/>
    <w:rsid w:val="00244343"/>
    <w:rsid w:val="00245A06"/>
    <w:rsid w:val="00251E9E"/>
    <w:rsid w:val="002606BC"/>
    <w:rsid w:val="00276020"/>
    <w:rsid w:val="0028020E"/>
    <w:rsid w:val="00286899"/>
    <w:rsid w:val="002A6951"/>
    <w:rsid w:val="002B1338"/>
    <w:rsid w:val="002B231A"/>
    <w:rsid w:val="002B5459"/>
    <w:rsid w:val="002C0614"/>
    <w:rsid w:val="002C5BE2"/>
    <w:rsid w:val="002D38EC"/>
    <w:rsid w:val="002D5947"/>
    <w:rsid w:val="002E47BB"/>
    <w:rsid w:val="002F0BDD"/>
    <w:rsid w:val="002F37DC"/>
    <w:rsid w:val="002F57C6"/>
    <w:rsid w:val="00306C82"/>
    <w:rsid w:val="00310820"/>
    <w:rsid w:val="00315D7D"/>
    <w:rsid w:val="00317B73"/>
    <w:rsid w:val="00337D1A"/>
    <w:rsid w:val="00345C90"/>
    <w:rsid w:val="0037064D"/>
    <w:rsid w:val="00377A4E"/>
    <w:rsid w:val="00380AC2"/>
    <w:rsid w:val="003811EC"/>
    <w:rsid w:val="00392801"/>
    <w:rsid w:val="003B00CC"/>
    <w:rsid w:val="003B2AD7"/>
    <w:rsid w:val="003B30CF"/>
    <w:rsid w:val="003B474C"/>
    <w:rsid w:val="003B5CB6"/>
    <w:rsid w:val="003B7F5A"/>
    <w:rsid w:val="003C328B"/>
    <w:rsid w:val="003F0841"/>
    <w:rsid w:val="003F1484"/>
    <w:rsid w:val="003F592A"/>
    <w:rsid w:val="003F628F"/>
    <w:rsid w:val="004329F8"/>
    <w:rsid w:val="00433E85"/>
    <w:rsid w:val="00434C16"/>
    <w:rsid w:val="00435029"/>
    <w:rsid w:val="00446C31"/>
    <w:rsid w:val="004671F4"/>
    <w:rsid w:val="00474250"/>
    <w:rsid w:val="00481551"/>
    <w:rsid w:val="004820D3"/>
    <w:rsid w:val="00482548"/>
    <w:rsid w:val="00485D4A"/>
    <w:rsid w:val="00492F78"/>
    <w:rsid w:val="00494228"/>
    <w:rsid w:val="004A3692"/>
    <w:rsid w:val="004A4927"/>
    <w:rsid w:val="004B3836"/>
    <w:rsid w:val="004C09FD"/>
    <w:rsid w:val="004C1CFD"/>
    <w:rsid w:val="004D22C6"/>
    <w:rsid w:val="004D566B"/>
    <w:rsid w:val="004D6F22"/>
    <w:rsid w:val="004E3669"/>
    <w:rsid w:val="004F0174"/>
    <w:rsid w:val="00504040"/>
    <w:rsid w:val="00513C9D"/>
    <w:rsid w:val="00527F59"/>
    <w:rsid w:val="00542AA1"/>
    <w:rsid w:val="00547CA5"/>
    <w:rsid w:val="0055161C"/>
    <w:rsid w:val="00553FEC"/>
    <w:rsid w:val="0059268E"/>
    <w:rsid w:val="005B5E66"/>
    <w:rsid w:val="005C59ED"/>
    <w:rsid w:val="005C752D"/>
    <w:rsid w:val="005D3A30"/>
    <w:rsid w:val="005D4259"/>
    <w:rsid w:val="005F76C1"/>
    <w:rsid w:val="00610692"/>
    <w:rsid w:val="006108CF"/>
    <w:rsid w:val="006110D1"/>
    <w:rsid w:val="0061508A"/>
    <w:rsid w:val="00615705"/>
    <w:rsid w:val="00617B29"/>
    <w:rsid w:val="006319E3"/>
    <w:rsid w:val="0064752E"/>
    <w:rsid w:val="00666D64"/>
    <w:rsid w:val="00674598"/>
    <w:rsid w:val="0067486C"/>
    <w:rsid w:val="006755C0"/>
    <w:rsid w:val="00691AB5"/>
    <w:rsid w:val="00693055"/>
    <w:rsid w:val="00696F42"/>
    <w:rsid w:val="006B4A98"/>
    <w:rsid w:val="006B4B21"/>
    <w:rsid w:val="006C3CAB"/>
    <w:rsid w:val="006D14D7"/>
    <w:rsid w:val="006E66FE"/>
    <w:rsid w:val="006E7D47"/>
    <w:rsid w:val="00712027"/>
    <w:rsid w:val="007135E1"/>
    <w:rsid w:val="007205BD"/>
    <w:rsid w:val="0072440C"/>
    <w:rsid w:val="00731F60"/>
    <w:rsid w:val="00740F01"/>
    <w:rsid w:val="007410BF"/>
    <w:rsid w:val="00744005"/>
    <w:rsid w:val="00746951"/>
    <w:rsid w:val="007469FC"/>
    <w:rsid w:val="00750141"/>
    <w:rsid w:val="00750DAA"/>
    <w:rsid w:val="00753420"/>
    <w:rsid w:val="0076424F"/>
    <w:rsid w:val="00764A30"/>
    <w:rsid w:val="0076532A"/>
    <w:rsid w:val="007736E8"/>
    <w:rsid w:val="007812F5"/>
    <w:rsid w:val="00785DE3"/>
    <w:rsid w:val="00792FAC"/>
    <w:rsid w:val="00793931"/>
    <w:rsid w:val="007A3CBD"/>
    <w:rsid w:val="007A4FE4"/>
    <w:rsid w:val="007B100D"/>
    <w:rsid w:val="007B31F8"/>
    <w:rsid w:val="007C132D"/>
    <w:rsid w:val="007C492D"/>
    <w:rsid w:val="007E2C9C"/>
    <w:rsid w:val="007E4680"/>
    <w:rsid w:val="007E7F31"/>
    <w:rsid w:val="00825D8C"/>
    <w:rsid w:val="00840960"/>
    <w:rsid w:val="00844E37"/>
    <w:rsid w:val="00861B92"/>
    <w:rsid w:val="00861ED0"/>
    <w:rsid w:val="00861FFB"/>
    <w:rsid w:val="008743BD"/>
    <w:rsid w:val="00875844"/>
    <w:rsid w:val="00875CF2"/>
    <w:rsid w:val="00877839"/>
    <w:rsid w:val="00883895"/>
    <w:rsid w:val="00890CAA"/>
    <w:rsid w:val="00890FDA"/>
    <w:rsid w:val="008911B0"/>
    <w:rsid w:val="008A0005"/>
    <w:rsid w:val="008B257B"/>
    <w:rsid w:val="008C3E84"/>
    <w:rsid w:val="008C4368"/>
    <w:rsid w:val="008D09F8"/>
    <w:rsid w:val="008D21A1"/>
    <w:rsid w:val="008E321E"/>
    <w:rsid w:val="009174C0"/>
    <w:rsid w:val="00917DBF"/>
    <w:rsid w:val="00927502"/>
    <w:rsid w:val="009302D9"/>
    <w:rsid w:val="00932801"/>
    <w:rsid w:val="00932A7B"/>
    <w:rsid w:val="0093477C"/>
    <w:rsid w:val="00962495"/>
    <w:rsid w:val="009637B8"/>
    <w:rsid w:val="009641E5"/>
    <w:rsid w:val="00997D2A"/>
    <w:rsid w:val="009A3755"/>
    <w:rsid w:val="009C75B7"/>
    <w:rsid w:val="009D3758"/>
    <w:rsid w:val="009E5CFA"/>
    <w:rsid w:val="009E7D1D"/>
    <w:rsid w:val="009F0551"/>
    <w:rsid w:val="009F1115"/>
    <w:rsid w:val="00A02483"/>
    <w:rsid w:val="00A03BB3"/>
    <w:rsid w:val="00A215A6"/>
    <w:rsid w:val="00A3200A"/>
    <w:rsid w:val="00A369F7"/>
    <w:rsid w:val="00A41B73"/>
    <w:rsid w:val="00A525C5"/>
    <w:rsid w:val="00A56F75"/>
    <w:rsid w:val="00A573BF"/>
    <w:rsid w:val="00A57E81"/>
    <w:rsid w:val="00A717B0"/>
    <w:rsid w:val="00A71F44"/>
    <w:rsid w:val="00AA35C5"/>
    <w:rsid w:val="00AD1FBB"/>
    <w:rsid w:val="00AE5202"/>
    <w:rsid w:val="00AF3C54"/>
    <w:rsid w:val="00B01769"/>
    <w:rsid w:val="00B3174C"/>
    <w:rsid w:val="00B3187B"/>
    <w:rsid w:val="00B429E2"/>
    <w:rsid w:val="00B43B61"/>
    <w:rsid w:val="00B712A9"/>
    <w:rsid w:val="00B85A1C"/>
    <w:rsid w:val="00BA141E"/>
    <w:rsid w:val="00BA6EE1"/>
    <w:rsid w:val="00BB07C4"/>
    <w:rsid w:val="00BB61D7"/>
    <w:rsid w:val="00BD393F"/>
    <w:rsid w:val="00BD6AD5"/>
    <w:rsid w:val="00BD7FD5"/>
    <w:rsid w:val="00BE5D45"/>
    <w:rsid w:val="00BF17B1"/>
    <w:rsid w:val="00BF1D84"/>
    <w:rsid w:val="00BF2693"/>
    <w:rsid w:val="00BF30D5"/>
    <w:rsid w:val="00BF4AE1"/>
    <w:rsid w:val="00BF4B3A"/>
    <w:rsid w:val="00C04F45"/>
    <w:rsid w:val="00C52380"/>
    <w:rsid w:val="00C6722F"/>
    <w:rsid w:val="00C801EF"/>
    <w:rsid w:val="00CA10F2"/>
    <w:rsid w:val="00CA160C"/>
    <w:rsid w:val="00CA2DB9"/>
    <w:rsid w:val="00CA56C1"/>
    <w:rsid w:val="00CC3445"/>
    <w:rsid w:val="00CC7ACB"/>
    <w:rsid w:val="00CD4C41"/>
    <w:rsid w:val="00CD6E55"/>
    <w:rsid w:val="00CD7A9F"/>
    <w:rsid w:val="00CF1C16"/>
    <w:rsid w:val="00D02D3A"/>
    <w:rsid w:val="00D04F49"/>
    <w:rsid w:val="00D05638"/>
    <w:rsid w:val="00D0568C"/>
    <w:rsid w:val="00D06AD3"/>
    <w:rsid w:val="00D21E89"/>
    <w:rsid w:val="00D258C9"/>
    <w:rsid w:val="00D31493"/>
    <w:rsid w:val="00D37BBB"/>
    <w:rsid w:val="00D4332C"/>
    <w:rsid w:val="00D530CE"/>
    <w:rsid w:val="00D5395B"/>
    <w:rsid w:val="00D80AEB"/>
    <w:rsid w:val="00D830FB"/>
    <w:rsid w:val="00D85B2A"/>
    <w:rsid w:val="00DA3CC1"/>
    <w:rsid w:val="00DB255D"/>
    <w:rsid w:val="00DC031E"/>
    <w:rsid w:val="00DC617E"/>
    <w:rsid w:val="00DE20CE"/>
    <w:rsid w:val="00DE5210"/>
    <w:rsid w:val="00DF01F3"/>
    <w:rsid w:val="00E07B68"/>
    <w:rsid w:val="00E07F12"/>
    <w:rsid w:val="00E10832"/>
    <w:rsid w:val="00E251CC"/>
    <w:rsid w:val="00E275BA"/>
    <w:rsid w:val="00E35159"/>
    <w:rsid w:val="00E42F32"/>
    <w:rsid w:val="00E43785"/>
    <w:rsid w:val="00E5528F"/>
    <w:rsid w:val="00E5627B"/>
    <w:rsid w:val="00E627E7"/>
    <w:rsid w:val="00E633AD"/>
    <w:rsid w:val="00E72001"/>
    <w:rsid w:val="00E76F81"/>
    <w:rsid w:val="00E809D7"/>
    <w:rsid w:val="00E8570B"/>
    <w:rsid w:val="00E8675E"/>
    <w:rsid w:val="00EA38E4"/>
    <w:rsid w:val="00EA44F7"/>
    <w:rsid w:val="00EB55A3"/>
    <w:rsid w:val="00ED2288"/>
    <w:rsid w:val="00ED3552"/>
    <w:rsid w:val="00EE36BA"/>
    <w:rsid w:val="00EF273D"/>
    <w:rsid w:val="00EF3B04"/>
    <w:rsid w:val="00F11201"/>
    <w:rsid w:val="00F12AB9"/>
    <w:rsid w:val="00F2261F"/>
    <w:rsid w:val="00F23A49"/>
    <w:rsid w:val="00F24459"/>
    <w:rsid w:val="00F27FE7"/>
    <w:rsid w:val="00F357C9"/>
    <w:rsid w:val="00F405F9"/>
    <w:rsid w:val="00F431D4"/>
    <w:rsid w:val="00F505C8"/>
    <w:rsid w:val="00F7311B"/>
    <w:rsid w:val="00F77CBC"/>
    <w:rsid w:val="00F92312"/>
    <w:rsid w:val="00FB6CB1"/>
    <w:rsid w:val="00FC432C"/>
    <w:rsid w:val="00FC56F3"/>
    <w:rsid w:val="00FC5FFF"/>
    <w:rsid w:val="00FD3C1F"/>
    <w:rsid w:val="00FE4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61F"/>
    <w:rPr>
      <w:sz w:val="24"/>
      <w:szCs w:val="24"/>
    </w:rPr>
  </w:style>
  <w:style w:type="paragraph" w:styleId="Heading2">
    <w:name w:val="heading 2"/>
    <w:basedOn w:val="Normal"/>
    <w:next w:val="Normal"/>
    <w:qFormat/>
    <w:rsid w:val="00F226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2261F"/>
    <w:pPr>
      <w:keepNext/>
      <w:jc w:val="both"/>
      <w:outlineLvl w:val="2"/>
    </w:pPr>
    <w:rPr>
      <w:rFonts w:ascii="Arial" w:hAnsi="Arial" w:cs="Arial"/>
      <w:b/>
      <w:bCs/>
      <w:szCs w:val="32"/>
    </w:rPr>
  </w:style>
  <w:style w:type="paragraph" w:styleId="Heading5">
    <w:name w:val="heading 5"/>
    <w:basedOn w:val="Normal"/>
    <w:next w:val="Normal"/>
    <w:qFormat/>
    <w:rsid w:val="00F2261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F2261F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2261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2261F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F2261F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F2261F"/>
    <w:pPr>
      <w:ind w:left="360"/>
      <w:jc w:val="both"/>
    </w:pPr>
    <w:rPr>
      <w:rFonts w:ascii="Verdana" w:hAnsi="Verdana" w:cs="Arial"/>
      <w:sz w:val="20"/>
      <w:szCs w:val="32"/>
    </w:rPr>
  </w:style>
  <w:style w:type="paragraph" w:styleId="ListParagraph">
    <w:name w:val="List Paragraph"/>
    <w:basedOn w:val="Normal"/>
    <w:uiPriority w:val="34"/>
    <w:qFormat/>
    <w:rsid w:val="008743BD"/>
    <w:pPr>
      <w:ind w:left="720"/>
    </w:pPr>
  </w:style>
  <w:style w:type="paragraph" w:customStyle="1" w:styleId="Heading21">
    <w:name w:val="Heading 21"/>
    <w:basedOn w:val="Normal"/>
    <w:next w:val="Normal"/>
    <w:rsid w:val="007E4680"/>
    <w:pPr>
      <w:widowControl w:val="0"/>
      <w:autoSpaceDE w:val="0"/>
      <w:autoSpaceDN w:val="0"/>
    </w:pPr>
    <w:rPr>
      <w:b/>
      <w:bCs/>
      <w:noProof/>
      <w:u w:val="single"/>
    </w:rPr>
  </w:style>
  <w:style w:type="character" w:customStyle="1" w:styleId="Heading3Char">
    <w:name w:val="Heading 3 Char"/>
    <w:basedOn w:val="DefaultParagraphFont"/>
    <w:link w:val="Heading3"/>
    <w:rsid w:val="00BF4B3A"/>
    <w:rPr>
      <w:rFonts w:ascii="Arial" w:hAnsi="Arial" w:cs="Arial"/>
      <w:b/>
      <w:bCs/>
      <w:sz w:val="24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8A0005"/>
    <w:rPr>
      <w:sz w:val="24"/>
      <w:szCs w:val="24"/>
    </w:rPr>
  </w:style>
  <w:style w:type="paragraph" w:styleId="BalloonText">
    <w:name w:val="Balloon Text"/>
    <w:basedOn w:val="Normal"/>
    <w:link w:val="BalloonTextChar"/>
    <w:rsid w:val="008A00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000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BF4AE1"/>
    <w:rPr>
      <w:b/>
      <w:bCs/>
    </w:rPr>
  </w:style>
  <w:style w:type="paragraph" w:styleId="NoSpacing">
    <w:name w:val="No Spacing"/>
    <w:uiPriority w:val="1"/>
    <w:qFormat/>
    <w:rsid w:val="00065A84"/>
    <w:rPr>
      <w:sz w:val="24"/>
      <w:szCs w:val="24"/>
    </w:rPr>
  </w:style>
  <w:style w:type="table" w:styleId="TableGrid">
    <w:name w:val="Table Grid"/>
    <w:basedOn w:val="TableNormal"/>
    <w:rsid w:val="00731F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9302D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1603C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08684A"/>
    <w:rPr>
      <w:i/>
      <w:iCs/>
    </w:rPr>
  </w:style>
  <w:style w:type="character" w:customStyle="1" w:styleId="apple-converted-space">
    <w:name w:val="apple-converted-space"/>
    <w:basedOn w:val="DefaultParagraphFont"/>
    <w:rsid w:val="000868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nua.puthiyathalaimuraiu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nua.ptindru&amp;hl=e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ora\Downloads\Bhupesh%20ja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34BA0-BA3F-410D-A4DE-49459E0F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Bhupesh java.dotx</Template>
  <TotalTime>1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2912</CharactersWithSpaces>
  <SharedDoc>false</SharedDoc>
  <HLinks>
    <vt:vector size="12" baseType="variant">
      <vt:variant>
        <vt:i4>3604520</vt:i4>
      </vt:variant>
      <vt:variant>
        <vt:i4>3</vt:i4>
      </vt:variant>
      <vt:variant>
        <vt:i4>0</vt:i4>
      </vt:variant>
      <vt:variant>
        <vt:i4>5</vt:i4>
      </vt:variant>
      <vt:variant>
        <vt:lpwstr>https://play.google.com/store/apps/details?id=com.atomsage.xpressentry</vt:lpwstr>
      </vt:variant>
      <vt:variant>
        <vt:lpwstr/>
      </vt:variant>
      <vt:variant>
        <vt:i4>2162799</vt:i4>
      </vt:variant>
      <vt:variant>
        <vt:i4>0</vt:i4>
      </vt:variant>
      <vt:variant>
        <vt:i4>0</vt:i4>
      </vt:variant>
      <vt:variant>
        <vt:i4>5</vt:i4>
      </vt:variant>
      <vt:variant>
        <vt:lpwstr>https://play.google.com/store/apps/details?id=com.excuseforyou.pro.android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Arora</dc:creator>
  <cp:lastModifiedBy>siva</cp:lastModifiedBy>
  <cp:revision>2</cp:revision>
  <cp:lastPrinted>2015-06-13T07:18:00Z</cp:lastPrinted>
  <dcterms:created xsi:type="dcterms:W3CDTF">2015-09-03T13:07:00Z</dcterms:created>
  <dcterms:modified xsi:type="dcterms:W3CDTF">2015-09-03T13:07:00Z</dcterms:modified>
</cp:coreProperties>
</file>